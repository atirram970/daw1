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48EB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1C8CFE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83B8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0AEDF6F3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C8C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" filled="f" stroked="f">
                <v:textbox>
                  <w:txbxContent>
                    <w:p w14:paraId="427483B8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0AEDF6F3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59D506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52DE" w14:textId="77777777" w:rsidR="00F52BCD" w:rsidRPr="003211DF" w:rsidRDefault="00504FAB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Sistemas informáticos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ab/>
                            </w:r>
                          </w:p>
                          <w:p w14:paraId="0C43C38D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9D506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" filled="f" stroked="f">
                <v:textbox>
                  <w:txbxContent>
                    <w:p w14:paraId="133C52DE" w14:textId="77777777" w:rsidR="00F52BCD" w:rsidRPr="003211DF" w:rsidRDefault="00504FAB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Sistemas informáticos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ab/>
                      </w:r>
                    </w:p>
                    <w:p w14:paraId="0C43C38D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4E1E79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373EC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4232FA14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E1E79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ieZaQIAADY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" filled="f" stroked="f">
                <v:textbox>
                  <w:txbxContent>
                    <w:p w14:paraId="227373EC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4232FA14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F3D2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FD23DA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6955404E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77E8B4" w14:textId="77777777" w:rsidR="00906D29" w:rsidRDefault="00504F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Tipos Sistema operativo</w:t>
                                      </w:r>
                                    </w:p>
                                  </w:sdtContent>
                                </w:sdt>
                                <w:p w14:paraId="1F274B56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F3D2E2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qhJwM5YIAACjKwAADgAAAAAAAAAAAAAAAAAuAgAAZHJzL2Uyb0RvYy54bWxQSwEC&#10;LQAUAAYACAAAACEAkPiBC9oAAAAHAQAADwAAAAAAAAAAAAAAAADwCgAAZHJzL2Rvd25yZXYueG1s&#10;UEsFBgAAAAAEAAQA8wAAAPcLAAAAAA==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BFD23DA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6955404E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77E8B4" w14:textId="77777777" w:rsidR="00906D29" w:rsidRDefault="00504F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Tipos Sistema operativo</w:t>
                                </w:r>
                              </w:p>
                            </w:sdtContent>
                          </w:sdt>
                          <w:p w14:paraId="1F274B56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55984E1D" w14:textId="77777777" w:rsidR="00906D29" w:rsidRDefault="00906D29"/>
    <w:p w14:paraId="4EF99A5B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8A37D82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1312C603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7BBB9409" w14:textId="28C63F1D" w:rsidR="00573FDE" w:rsidRDefault="00EA7F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8736736" w:history="1">
        <w:r w:rsidR="00573FDE" w:rsidRPr="00FD564E">
          <w:rPr>
            <w:rStyle w:val="Hipervnculo"/>
            <w:noProof/>
          </w:rPr>
          <w:t>1.</w:t>
        </w:r>
        <w:r w:rsidR="00573FDE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573FDE" w:rsidRPr="00FD564E">
          <w:rPr>
            <w:rStyle w:val="Hipervnculo"/>
            <w:noProof/>
          </w:rPr>
          <w:t>Accede a las páginas web de QNX https://blackberry.qnx.com y LynxOS http://www.lynx.com/ .Lee ambas páginas y comenta que usos tienen estos sistemas operativos</w:t>
        </w:r>
        <w:r w:rsidR="00573FDE">
          <w:rPr>
            <w:noProof/>
            <w:webHidden/>
          </w:rPr>
          <w:tab/>
        </w:r>
        <w:r w:rsidR="00573FDE">
          <w:rPr>
            <w:noProof/>
            <w:webHidden/>
          </w:rPr>
          <w:fldChar w:fldCharType="begin"/>
        </w:r>
        <w:r w:rsidR="00573FDE">
          <w:rPr>
            <w:noProof/>
            <w:webHidden/>
          </w:rPr>
          <w:instrText xml:space="preserve"> PAGEREF _Toc148736736 \h </w:instrText>
        </w:r>
        <w:r w:rsidR="00573FDE">
          <w:rPr>
            <w:noProof/>
            <w:webHidden/>
          </w:rPr>
        </w:r>
        <w:r w:rsidR="00573FDE">
          <w:rPr>
            <w:noProof/>
            <w:webHidden/>
          </w:rPr>
          <w:fldChar w:fldCharType="separate"/>
        </w:r>
        <w:r w:rsidR="00573FDE">
          <w:rPr>
            <w:noProof/>
            <w:webHidden/>
          </w:rPr>
          <w:t>2</w:t>
        </w:r>
        <w:r w:rsidR="00573FDE">
          <w:rPr>
            <w:noProof/>
            <w:webHidden/>
          </w:rPr>
          <w:fldChar w:fldCharType="end"/>
        </w:r>
      </w:hyperlink>
    </w:p>
    <w:p w14:paraId="662B1035" w14:textId="7BEE9BAE" w:rsidR="00573FDE" w:rsidRDefault="00573FD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736737" w:history="1">
        <w:r w:rsidRPr="00FD564E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FD564E">
          <w:rPr>
            <w:rStyle w:val="Hipervnculo"/>
            <w:noProof/>
          </w:rPr>
          <w:t>Busca en internet dos versiones de sistemas operativos únicamente textuales y explica por qué no presentan interfaz gráfica. Busca dos versiones gráficas de sistemas operativos.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_Toc148736737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19B3AC" w14:textId="1F57BF3B" w:rsidR="00573FDE" w:rsidRDefault="00573FDE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736738" w:history="1">
        <w:r w:rsidRPr="00FD564E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FD564E">
          <w:rPr>
            <w:rStyle w:val="Hipervnculo"/>
            <w:noProof/>
          </w:rPr>
          <w:t>Averigua en internet la relación de Ken Thompson y Dennis Ritchie con los sistemas operativos MULTICS, UNICS y UNIX.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_Toc148736738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37ED7" w14:textId="7E0E8EF8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4435DA91" w14:textId="77777777" w:rsidR="00EA7F1D" w:rsidRDefault="00EA7F1D" w:rsidP="00504FAB">
      <w:pPr>
        <w:pStyle w:val="Ttulo1"/>
        <w:numPr>
          <w:ilvl w:val="0"/>
          <w:numId w:val="1"/>
        </w:numPr>
      </w:pPr>
      <w:r w:rsidRPr="00EA7F1D">
        <w:rPr>
          <w:lang w:eastAsia="es-ES"/>
        </w:rPr>
        <w:br w:type="page"/>
      </w:r>
      <w:bookmarkStart w:id="0" w:name="_Toc148736736"/>
      <w:r w:rsidR="00504FAB">
        <w:lastRenderedPageBreak/>
        <w:t xml:space="preserve">Accede a las páginas web de QNX </w:t>
      </w:r>
      <w:hyperlink r:id="rId14" w:history="1">
        <w:r w:rsidR="00504FAB" w:rsidRPr="00974EFB">
          <w:rPr>
            <w:rStyle w:val="Hipervnculo"/>
          </w:rPr>
          <w:t>https://blackberry.qnx.com</w:t>
        </w:r>
      </w:hyperlink>
      <w:r w:rsidR="00504FAB">
        <w:t xml:space="preserve"> y LynxOS </w:t>
      </w:r>
      <w:hyperlink r:id="rId15" w:history="1">
        <w:r w:rsidR="00504FAB" w:rsidRPr="00974EFB">
          <w:rPr>
            <w:rStyle w:val="Hipervnculo"/>
          </w:rPr>
          <w:t>http://www.lynx.com/</w:t>
        </w:r>
      </w:hyperlink>
      <w:r w:rsidR="00504FAB">
        <w:t xml:space="preserve"> .Lee ambas páginas y comenta que usos tienen estos sistemas operativos</w:t>
      </w:r>
      <w:bookmarkEnd w:id="0"/>
    </w:p>
    <w:p w14:paraId="610ECC0F" w14:textId="77777777" w:rsidR="004C66BF" w:rsidRPr="004C66BF" w:rsidRDefault="00111C52" w:rsidP="00111C52">
      <w:pPr>
        <w:pStyle w:val="Texto"/>
        <w:numPr>
          <w:ilvl w:val="0"/>
          <w:numId w:val="2"/>
        </w:numPr>
        <w:spacing w:before="240"/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BE18DB">
        <w:rPr>
          <w:b/>
          <w:bCs/>
        </w:rPr>
        <w:t>QNX (Blackberry):</w:t>
      </w:r>
      <w:r>
        <w:t xml:space="preserve"> </w:t>
      </w:r>
      <w:r w:rsidRPr="00111C52">
        <w:t>sistema operativo basado en un microkernel, lo que significa que tiene una arquitectura modular que separa el núcleo del sistema de los componentes adicionales</w:t>
      </w:r>
      <w:r>
        <w:t>, cuenta también con ajustes de seguridad y fiabilidad</w:t>
      </w:r>
      <w:r w:rsidR="004C66BF">
        <w:t xml:space="preserve"> ya que cada componente es independiente del resto, si uno no falla, no le afecta al resto.</w:t>
      </w:r>
    </w:p>
    <w:p w14:paraId="0FB73E0F" w14:textId="77777777" w:rsidR="004C66BF" w:rsidRDefault="004C66BF" w:rsidP="004C66BF">
      <w:pPr>
        <w:pStyle w:val="Texto"/>
        <w:ind w:left="708"/>
      </w:pPr>
      <w:r>
        <w:t>BlackBerry QNX ofrece productos certificados para la seguridad funcional, es decir, la capacidad de evitar o mitigar los riesgos derivados de los fallos del software. </w:t>
      </w:r>
    </w:p>
    <w:p w14:paraId="03D47A6D" w14:textId="77777777" w:rsidR="00AC3785" w:rsidRDefault="004C66BF" w:rsidP="004C66BF">
      <w:pPr>
        <w:pStyle w:val="Texto"/>
        <w:ind w:left="708"/>
      </w:pPr>
      <w:r>
        <w:t>Ofrece</w:t>
      </w:r>
      <w:r w:rsidR="00AC3785" w:rsidRPr="00AC3785">
        <w:t xml:space="preserve"> soluciones de seguridad cibernética, como actualizaciones seguras a través del aire o análisis de código binario</w:t>
      </w:r>
      <w:r w:rsidR="00AC3785">
        <w:t>.</w:t>
      </w:r>
    </w:p>
    <w:p w14:paraId="09696B30" w14:textId="77777777" w:rsidR="00AC3785" w:rsidRDefault="00AC3785" w:rsidP="004C66BF">
      <w:pPr>
        <w:pStyle w:val="Texto"/>
        <w:ind w:left="708"/>
      </w:pPr>
      <w:r>
        <w:t xml:space="preserve">Este sistema operativo se usa en </w:t>
      </w:r>
      <w:r w:rsidRPr="00AC3785">
        <w:t>vehículos y en otros sectores como la defensa, la robótica o el ferrocarril</w:t>
      </w:r>
    </w:p>
    <w:p w14:paraId="2C41BDC5" w14:textId="77777777" w:rsidR="00AC3785" w:rsidRPr="00AC3785" w:rsidRDefault="00AC3785" w:rsidP="00AC3785">
      <w:pPr>
        <w:pStyle w:val="Texto"/>
        <w:numPr>
          <w:ilvl w:val="0"/>
          <w:numId w:val="2"/>
        </w:numPr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BE18DB">
        <w:rPr>
          <w:b/>
          <w:bCs/>
        </w:rPr>
        <w:t>LynxOS:</w:t>
      </w:r>
      <w:r>
        <w:t xml:space="preserve"> basado en microkernel como el anterior, es fiable ante los errores ya que solo le afecta a un componente.</w:t>
      </w:r>
    </w:p>
    <w:p w14:paraId="711A0448" w14:textId="77777777" w:rsidR="00AC3785" w:rsidRDefault="00AC3785" w:rsidP="00AC3785">
      <w:pPr>
        <w:pStyle w:val="Texto"/>
        <w:ind w:left="720"/>
      </w:pPr>
      <w:r>
        <w:t xml:space="preserve">Es </w:t>
      </w:r>
      <w:r w:rsidRPr="00AC3785">
        <w:t>compatible con el estándar POSIX, lo que facilita el desarrollo y la portabilidad de las aplicaciones entre diferentes plataformas</w:t>
      </w:r>
      <w:r>
        <w:t>.</w:t>
      </w:r>
    </w:p>
    <w:p w14:paraId="0E233692" w14:textId="77777777" w:rsidR="00AC3785" w:rsidRDefault="00AC3785" w:rsidP="00AC3785">
      <w:pPr>
        <w:pStyle w:val="Texto"/>
        <w:ind w:left="720"/>
      </w:pPr>
      <w:r>
        <w:t>Este sistema operativo incorpora un hipervisor, por lo que le permite ejecutar máquinas virtuales, por lo que aprovecha de una manera más efectiva los recursos del equipo.</w:t>
      </w:r>
    </w:p>
    <w:p w14:paraId="77F12E9E" w14:textId="77777777" w:rsidR="005F7957" w:rsidRDefault="00AC3785" w:rsidP="00AC3785">
      <w:pPr>
        <w:pStyle w:val="Texto"/>
        <w:ind w:left="720"/>
        <w:rPr>
          <w:rFonts w:eastAsiaTheme="majorEastAsia" w:cstheme="majorBidi"/>
          <w:color w:val="2F5496" w:themeColor="accent1" w:themeShade="BF"/>
          <w:sz w:val="30"/>
          <w:szCs w:val="32"/>
        </w:rPr>
      </w:pPr>
      <w:r>
        <w:t xml:space="preserve">Este sistema operativo </w:t>
      </w:r>
      <w:r w:rsidRPr="00AC3785">
        <w:t>ha sido utilizado en</w:t>
      </w:r>
      <w:r>
        <w:t xml:space="preserve"> vehículos de defensa aéreos</w:t>
      </w:r>
      <w:r w:rsidRPr="00AC3785">
        <w:t xml:space="preserve"> como el F-35 Joint Strike Fighter o el Global Hawk</w:t>
      </w:r>
      <w:r>
        <w:t xml:space="preserve"> o</w:t>
      </w:r>
      <w:r w:rsidRPr="00AC3785">
        <w:t xml:space="preserve"> en otros sectores como el aeroespacial, el industrial o el médico.</w:t>
      </w:r>
      <w:r w:rsidR="005F7957">
        <w:br w:type="page"/>
      </w:r>
    </w:p>
    <w:p w14:paraId="7A964A59" w14:textId="77777777" w:rsidR="00504FAB" w:rsidRDefault="00504FAB" w:rsidP="00504FAB">
      <w:pPr>
        <w:pStyle w:val="Ttulo1"/>
        <w:numPr>
          <w:ilvl w:val="0"/>
          <w:numId w:val="1"/>
        </w:numPr>
      </w:pPr>
      <w:bookmarkStart w:id="1" w:name="_Toc148736737"/>
      <w:r>
        <w:lastRenderedPageBreak/>
        <w:t xml:space="preserve">Busca en internet dos versiones de sistemas </w:t>
      </w:r>
      <w:r w:rsidR="00D85E85">
        <w:t>operativos</w:t>
      </w:r>
      <w:r>
        <w:t xml:space="preserve"> únicamente textuales y explica </w:t>
      </w:r>
      <w:r w:rsidR="00D85E85">
        <w:t>por qué</w:t>
      </w:r>
      <w:r>
        <w:t xml:space="preserve"> no presentan interfaz gráfica. Busca dos versiones gráficas de sistemas operativos.</w:t>
      </w:r>
      <w:bookmarkEnd w:id="1"/>
    </w:p>
    <w:p w14:paraId="72AF2859" w14:textId="77777777" w:rsidR="00E706EB" w:rsidRPr="00E706EB" w:rsidRDefault="00E706EB" w:rsidP="00E706EB">
      <w:pPr>
        <w:pStyle w:val="Texto"/>
        <w:numPr>
          <w:ilvl w:val="0"/>
          <w:numId w:val="2"/>
        </w:numPr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BE18DB">
        <w:rPr>
          <w:b/>
          <w:bCs/>
        </w:rPr>
        <w:t>FreeDOS:</w:t>
      </w:r>
      <w:r>
        <w:t xml:space="preserve"> </w:t>
      </w:r>
      <w:r w:rsidRPr="00E706EB">
        <w:t>sistema operativo basado en el antiguo MSDOS, que se utilizaba en los primeros ordenadores personales.</w:t>
      </w:r>
    </w:p>
    <w:p w14:paraId="44ABCD73" w14:textId="77777777" w:rsidR="00E706EB" w:rsidRDefault="00E706EB" w:rsidP="00E706EB">
      <w:pPr>
        <w:pStyle w:val="Texto"/>
        <w:ind w:left="708"/>
      </w:pPr>
      <w:r>
        <w:t>Se pueden usar la mayoría de programas y juegos de MSDOS y/o se puede utilizar para programar, editar o recuperar datos.</w:t>
      </w:r>
    </w:p>
    <w:p w14:paraId="0DF59D02" w14:textId="77777777" w:rsidR="00057993" w:rsidRPr="00057993" w:rsidRDefault="00E706EB" w:rsidP="00E706EB">
      <w:pPr>
        <w:pStyle w:val="Texto"/>
        <w:numPr>
          <w:ilvl w:val="0"/>
          <w:numId w:val="2"/>
        </w:numPr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BE18DB">
        <w:rPr>
          <w:b/>
          <w:bCs/>
        </w:rPr>
        <w:t>Plan9:</w:t>
      </w:r>
      <w:r w:rsidR="00057993">
        <w:t xml:space="preserve"> </w:t>
      </w:r>
      <w:r w:rsidR="00057993" w:rsidRPr="00057993">
        <w:t>desarrollado por los creadores de Unix en los laboratorios Bell.</w:t>
      </w:r>
    </w:p>
    <w:p w14:paraId="489D97F0" w14:textId="02C0313A" w:rsidR="00057993" w:rsidRDefault="00057993" w:rsidP="00BE18DB">
      <w:pPr>
        <w:pStyle w:val="Texto"/>
        <w:ind w:left="720"/>
      </w:pPr>
      <w:r>
        <w:t>Este, s</w:t>
      </w:r>
      <w:r w:rsidRPr="00057993">
        <w:t>e basa en el concepto de que todo es un archivo, y utiliza una red distribuida de recursos para ofrecer servicios como el procesamiento, el almacenamiento o la interfaz gráfica</w:t>
      </w:r>
      <w:r>
        <w:t>.</w:t>
      </w:r>
    </w:p>
    <w:p w14:paraId="60DA9B9E" w14:textId="48F01202" w:rsidR="00BA3EDD" w:rsidRDefault="00BA3EDD" w:rsidP="00BA3EDD">
      <w:pPr>
        <w:rPr>
          <w:rFonts w:ascii="Times New Roman" w:hAnsi="Times New Roman" w:cs="Times New Roman"/>
          <w:sz w:val="24"/>
          <w:szCs w:val="24"/>
        </w:rPr>
      </w:pPr>
      <w:r w:rsidRPr="00BA3EDD">
        <w:rPr>
          <w:rFonts w:ascii="Times New Roman" w:hAnsi="Times New Roman" w:cs="Times New Roman"/>
          <w:sz w:val="24"/>
          <w:szCs w:val="24"/>
        </w:rPr>
        <w:t>Estos dos sistemas operativos no tienen interfaz gráfica porque no la necesitan para cumplir con sus objetivos y requisitos</w:t>
      </w:r>
      <w:r>
        <w:rPr>
          <w:rFonts w:ascii="Times New Roman" w:hAnsi="Times New Roman" w:cs="Times New Roman"/>
          <w:sz w:val="24"/>
          <w:szCs w:val="24"/>
        </w:rPr>
        <w:t>, ya que</w:t>
      </w:r>
      <w:r w:rsidRPr="00BA3EDD">
        <w:rPr>
          <w:rFonts w:ascii="Times New Roman" w:hAnsi="Times New Roman" w:cs="Times New Roman"/>
          <w:sz w:val="24"/>
          <w:szCs w:val="24"/>
        </w:rPr>
        <w:t xml:space="preserve"> están diseñados para aplicaciones embebidas, que son sistemas que funcionan dentro de otros dispositivos y que no requieren de una interacción directa con el usuario final</w:t>
      </w:r>
      <w:r w:rsidR="00BE18DB">
        <w:rPr>
          <w:rFonts w:ascii="Times New Roman" w:hAnsi="Times New Roman" w:cs="Times New Roman"/>
          <w:sz w:val="24"/>
          <w:szCs w:val="24"/>
        </w:rPr>
        <w:t>, p</w:t>
      </w:r>
      <w:r w:rsidRPr="00BA3EDD">
        <w:rPr>
          <w:rFonts w:ascii="Times New Roman" w:hAnsi="Times New Roman" w:cs="Times New Roman"/>
          <w:sz w:val="24"/>
          <w:szCs w:val="24"/>
        </w:rPr>
        <w:t xml:space="preserve">or ejemplo, un sistema puede controlar el funcionamiento de un automóvil, un robot o un dispositivo médico, sin que el usuario tenga que ver o tocar el sistema operativo. </w:t>
      </w:r>
    </w:p>
    <w:p w14:paraId="3D90D68A" w14:textId="58163E9F" w:rsidR="00BA3EDD" w:rsidRDefault="00BA3EDD" w:rsidP="00BA3EDD">
      <w:pPr>
        <w:rPr>
          <w:rFonts w:ascii="Times New Roman" w:hAnsi="Times New Roman" w:cs="Times New Roman"/>
          <w:sz w:val="24"/>
          <w:szCs w:val="24"/>
        </w:rPr>
      </w:pPr>
      <w:r w:rsidRPr="00BA3EDD">
        <w:rPr>
          <w:rFonts w:ascii="Times New Roman" w:hAnsi="Times New Roman" w:cs="Times New Roman"/>
          <w:sz w:val="24"/>
          <w:szCs w:val="24"/>
        </w:rPr>
        <w:t>En estos casos, lo más importante es que el sistema operativo sea rápido, seguro, fiable y eficiente</w:t>
      </w:r>
      <w:r w:rsidR="00BE18DB">
        <w:rPr>
          <w:rFonts w:ascii="Times New Roman" w:hAnsi="Times New Roman" w:cs="Times New Roman"/>
          <w:sz w:val="24"/>
          <w:szCs w:val="24"/>
        </w:rPr>
        <w:t xml:space="preserve"> y </w:t>
      </w:r>
      <w:r w:rsidRPr="00BA3EDD">
        <w:rPr>
          <w:rFonts w:ascii="Times New Roman" w:hAnsi="Times New Roman" w:cs="Times New Roman"/>
          <w:sz w:val="24"/>
          <w:szCs w:val="24"/>
        </w:rPr>
        <w:t xml:space="preserve">no </w:t>
      </w:r>
      <w:r w:rsidR="00BE18DB">
        <w:rPr>
          <w:rFonts w:ascii="Times New Roman" w:hAnsi="Times New Roman" w:cs="Times New Roman"/>
          <w:sz w:val="24"/>
          <w:szCs w:val="24"/>
        </w:rPr>
        <w:t xml:space="preserve">necesita </w:t>
      </w:r>
      <w:r w:rsidRPr="00BA3EDD">
        <w:rPr>
          <w:rFonts w:ascii="Times New Roman" w:hAnsi="Times New Roman" w:cs="Times New Roman"/>
          <w:sz w:val="24"/>
          <w:szCs w:val="24"/>
        </w:rPr>
        <w:t>que tenga una apariencia</w:t>
      </w:r>
      <w:r>
        <w:rPr>
          <w:rFonts w:ascii="Times New Roman" w:hAnsi="Times New Roman" w:cs="Times New Roman"/>
          <w:sz w:val="24"/>
          <w:szCs w:val="24"/>
        </w:rPr>
        <w:t xml:space="preserve"> bonita.</w:t>
      </w:r>
    </w:p>
    <w:p w14:paraId="78833350" w14:textId="77777777" w:rsidR="00BA3EDD" w:rsidRDefault="00BA3EDD" w:rsidP="00BA3EDD">
      <w:pPr>
        <w:rPr>
          <w:rFonts w:ascii="Times New Roman" w:hAnsi="Times New Roman" w:cs="Times New Roman"/>
          <w:sz w:val="24"/>
          <w:szCs w:val="24"/>
        </w:rPr>
      </w:pPr>
      <w:r w:rsidRPr="00BA3EDD">
        <w:rPr>
          <w:rFonts w:ascii="Times New Roman" w:hAnsi="Times New Roman" w:cs="Times New Roman"/>
          <w:sz w:val="24"/>
          <w:szCs w:val="24"/>
        </w:rPr>
        <w:t>Por eso, estos sistemas operativos se basan en el uso de comandos de texto, que son más simples y directos que los elementos gráficos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BA3EDD">
        <w:rPr>
          <w:rFonts w:ascii="Times New Roman" w:hAnsi="Times New Roman" w:cs="Times New Roman"/>
          <w:sz w:val="24"/>
          <w:szCs w:val="24"/>
        </w:rPr>
        <w:t xml:space="preserve">demás, al no tener interfaz gráfica, estos sistemas operativos ahorran recursos como la memoria o el procesador, que pueden ser escasos o limitados. </w:t>
      </w:r>
    </w:p>
    <w:p w14:paraId="5C547354" w14:textId="77777777" w:rsidR="00BA3EDD" w:rsidRPr="00BA3EDD" w:rsidRDefault="00BA3EDD" w:rsidP="00BA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resumen, a</w:t>
      </w:r>
      <w:r w:rsidRPr="00BA3EDD">
        <w:rPr>
          <w:rFonts w:ascii="Times New Roman" w:hAnsi="Times New Roman" w:cs="Times New Roman"/>
          <w:sz w:val="24"/>
          <w:szCs w:val="24"/>
        </w:rPr>
        <w:t xml:space="preserve">sí, estos sistemas operativos pueden optimizar el rendimiento y la funcionalidad </w:t>
      </w:r>
      <w:r>
        <w:rPr>
          <w:rFonts w:ascii="Times New Roman" w:hAnsi="Times New Roman" w:cs="Times New Roman"/>
          <w:sz w:val="24"/>
          <w:szCs w:val="24"/>
        </w:rPr>
        <w:t>de sus recursos.</w:t>
      </w:r>
    </w:p>
    <w:p w14:paraId="6E4E896F" w14:textId="7B53BBC6" w:rsidR="00BE18DB" w:rsidRDefault="00BE18DB" w:rsidP="00BE18DB">
      <w:pPr>
        <w:pStyle w:val="Texto"/>
        <w:numPr>
          <w:ilvl w:val="0"/>
          <w:numId w:val="2"/>
        </w:numPr>
      </w:pPr>
      <w:r w:rsidRPr="00BE18DB">
        <w:rPr>
          <w:b/>
          <w:bCs/>
        </w:rPr>
        <w:t>Windows 11:</w:t>
      </w:r>
      <w:r>
        <w:t xml:space="preserve"> Es el sistema operativo más reciente de Microsoft, lanzado en octubre de 2021. Tiene una interfaz gráfica renovada, con un menú de inicio centrado, esquinas redondeadas, nuevos iconos y widgets. También incorpora mejoras en el rendimiento, la seguridad, la compatibilidad y la productividad.</w:t>
      </w:r>
    </w:p>
    <w:p w14:paraId="4AACD6C3" w14:textId="77777777" w:rsidR="00BE18DB" w:rsidRPr="00BE18DB" w:rsidRDefault="00BE18DB" w:rsidP="00D6571B">
      <w:pPr>
        <w:pStyle w:val="Texto"/>
        <w:numPr>
          <w:ilvl w:val="0"/>
          <w:numId w:val="2"/>
        </w:numPr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BE18DB">
        <w:rPr>
          <w:b/>
          <w:bCs/>
        </w:rPr>
        <w:t>Ubuntu:</w:t>
      </w:r>
      <w:r>
        <w:t xml:space="preserve"> Es un sistema operativo basado en Linux, que es gratuito y de código abierto. Tiene una interfaz gráfica llamada GNOME, que es simple y elegante, con un panel lateral, un escritorio dinámico y un centro de control. También ofrece una gran variedad de aplicaciones, personalización y soporte comunitario.</w:t>
      </w:r>
    </w:p>
    <w:p w14:paraId="04320972" w14:textId="77777777" w:rsidR="00BE18DB" w:rsidRDefault="00BE18DB" w:rsidP="00BE18DB">
      <w:pPr>
        <w:pStyle w:val="Texto"/>
      </w:pPr>
      <w:r>
        <w:t>Estos otros 2 sistemas operativos ofrecen una versión gráfica ya que los ordenadores para los que están diseñados son muy avanzados a comparación de los anteriores y están diseñados para todo tipo de usuarios, permiten que puedan interactuar de manera sencilla con los documentos, con los discos duros, con dispositivos extraíbles, …</w:t>
      </w:r>
    </w:p>
    <w:p w14:paraId="2ED953AE" w14:textId="4E6B3AEB" w:rsidR="005F7957" w:rsidRPr="00BE18DB" w:rsidRDefault="00BE18DB" w:rsidP="00BE18DB">
      <w:pPr>
        <w:pStyle w:val="Texto"/>
        <w:rPr>
          <w:rFonts w:eastAsiaTheme="majorEastAsia" w:cstheme="majorBidi"/>
          <w:color w:val="2F5496" w:themeColor="accent1" w:themeShade="BF"/>
          <w:sz w:val="30"/>
          <w:szCs w:val="32"/>
        </w:rPr>
      </w:pPr>
      <w:r>
        <w:t xml:space="preserve">Ubuntu posee una versión sin gráfica para los servidores y tiene las mismas razones de por que no tiene interfaz gráfica, ya que es para optimizar sus recursos, aunque se puede </w:t>
      </w:r>
      <w:r>
        <w:lastRenderedPageBreak/>
        <w:t>instalar con interfaz gráfica instalando la versión de escritorio que es la misma, pero con interfaz gráfica.</w:t>
      </w:r>
      <w:r w:rsidR="005F7957">
        <w:br w:type="page"/>
      </w:r>
    </w:p>
    <w:p w14:paraId="626BFED8" w14:textId="77777777" w:rsidR="00504FAB" w:rsidRDefault="005F7957" w:rsidP="00504FAB">
      <w:pPr>
        <w:pStyle w:val="Ttulo1"/>
        <w:numPr>
          <w:ilvl w:val="0"/>
          <w:numId w:val="1"/>
        </w:numPr>
      </w:pPr>
      <w:bookmarkStart w:id="2" w:name="_Toc148736738"/>
      <w:r>
        <w:lastRenderedPageBreak/>
        <w:t>Averigua en internet la relación de Ken Thompson y Dennis Ritchie con los sistemas operativos MULTICS, UNICS y UNIX.</w:t>
      </w:r>
      <w:bookmarkEnd w:id="2"/>
    </w:p>
    <w:p w14:paraId="3CAB850B" w14:textId="32B229A2" w:rsidR="00F32570" w:rsidRDefault="00F32570" w:rsidP="00F32570">
      <w:pPr>
        <w:pStyle w:val="Texto"/>
      </w:pPr>
      <w:r>
        <w:t>Ken Thompson y Dennis Ritchie fueron dos programadores de Bell Labs que trabajaron en el desarrollo de Multics, un sistema operativo de tiempo compartido que pretendía ser muy avanzado y flexible.</w:t>
      </w:r>
    </w:p>
    <w:p w14:paraId="1B1BCDFE" w14:textId="63861745" w:rsidR="00F32570" w:rsidRDefault="00F32570" w:rsidP="00F32570">
      <w:pPr>
        <w:pStyle w:val="Texto"/>
      </w:pPr>
      <w:r>
        <w:t>Sin embargo, Multics resultó ser demasiado complejo y costoso, y Bell Labs se retiró del proyecto en 19693. Thompson y Ritchie decidieron crear su propia versión simplificada de Multics, usando un ordenador PDP-7 que estaba disponible en el laboratorio.</w:t>
      </w:r>
    </w:p>
    <w:p w14:paraId="14BA3855" w14:textId="4B02CCBD" w:rsidR="00F32570" w:rsidRDefault="00F32570" w:rsidP="00F32570">
      <w:pPr>
        <w:pStyle w:val="Texto"/>
      </w:pPr>
      <w:r>
        <w:t>El nuevo sistema operativo se llamó inicialmente UNICS (Uniplexed Information and Computing Service), como un juego de palabras con Multics</w:t>
      </w:r>
      <w:r w:rsidR="00D64390">
        <w:t>, m</w:t>
      </w:r>
      <w:r>
        <w:t>ás tarde, se cambió el nombre a UNIX, por sugerencia de Brian Kernighan.</w:t>
      </w:r>
    </w:p>
    <w:p w14:paraId="31BDFB96" w14:textId="77777777" w:rsidR="005663ED" w:rsidRDefault="00F32570" w:rsidP="00F32570">
      <w:pPr>
        <w:pStyle w:val="Texto"/>
      </w:pPr>
      <w:r>
        <w:t xml:space="preserve">Thompson creó el lenguaje de programación B, basado en el lenguaje BCPL, para escribir el sistema operativo. </w:t>
      </w:r>
    </w:p>
    <w:p w14:paraId="470FCB0D" w14:textId="393D200A" w:rsidR="00F32570" w:rsidRDefault="00F32570" w:rsidP="00F32570">
      <w:pPr>
        <w:pStyle w:val="Texto"/>
      </w:pPr>
      <w:r>
        <w:t>Ritchie mejoró el lenguaje B y lo convirtió en el lenguaje C, que se hizo muy popular y se usó para reescribir el núcleo de UNIX en 1972</w:t>
      </w:r>
      <w:r w:rsidR="005663ED">
        <w:t xml:space="preserve">, </w:t>
      </w:r>
      <w:r>
        <w:t>hizo que UNIX fuera portable, es decir, que pudiera adaptarse a diferentes plataformas con facilidad.</w:t>
      </w:r>
    </w:p>
    <w:p w14:paraId="4E1DFAE1" w14:textId="77777777" w:rsidR="00D02FFE" w:rsidRDefault="00F32570" w:rsidP="00F32570">
      <w:pPr>
        <w:pStyle w:val="Texto"/>
      </w:pPr>
      <w:r>
        <w:t xml:space="preserve">UNIX fue presentado públicamente en 1973, y tuvo una gran acogida en la comunidad académica y científica. </w:t>
      </w:r>
    </w:p>
    <w:p w14:paraId="43ED9813" w14:textId="657ED77E" w:rsidR="00F32570" w:rsidRDefault="00F32570" w:rsidP="00F32570">
      <w:pPr>
        <w:pStyle w:val="Texto"/>
      </w:pPr>
      <w:r>
        <w:t>Thompson y Ritchie recibieron el Premio Turing en 1983 por sus contribuciones al desarrollo de sistemas operativos en general y a la creación de UNIX en particular.</w:t>
      </w:r>
    </w:p>
    <w:p w14:paraId="5FF72A39" w14:textId="77777777" w:rsidR="00D02FFE" w:rsidRDefault="00F32570" w:rsidP="00F32570">
      <w:pPr>
        <w:pStyle w:val="Texto"/>
      </w:pPr>
      <w:r>
        <w:t xml:space="preserve">UNIX se convirtió en la base de muchos otros sistemas operativos, como Linux, Mac OS, BSD, Solaris, etc. </w:t>
      </w:r>
    </w:p>
    <w:p w14:paraId="08EABC48" w14:textId="4A43BE56" w:rsidR="00F32570" w:rsidRPr="00F32570" w:rsidRDefault="00F32570" w:rsidP="00F32570">
      <w:pPr>
        <w:pStyle w:val="Texto"/>
      </w:pPr>
      <w:r>
        <w:t>Thompson y Ritchie siguieron trabajando en Bell Labs, donde crearon otros proyectos como Plan 9, un sistema operativo basado en UNIX, o UTF-8</w:t>
      </w:r>
      <w:r w:rsidR="00D02FFE">
        <w:t>.</w:t>
      </w:r>
    </w:p>
    <w:sectPr w:rsidR="00F32570" w:rsidRPr="00F32570" w:rsidSect="002E715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777C" w14:textId="77777777" w:rsidR="00965A0B" w:rsidRDefault="00965A0B" w:rsidP="00906D29">
      <w:pPr>
        <w:spacing w:after="0" w:line="240" w:lineRule="auto"/>
      </w:pPr>
      <w:r>
        <w:separator/>
      </w:r>
    </w:p>
  </w:endnote>
  <w:endnote w:type="continuationSeparator" w:id="0">
    <w:p w14:paraId="598088CA" w14:textId="77777777" w:rsidR="00965A0B" w:rsidRDefault="00965A0B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3704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DFE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2CD19002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D605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14B940BB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07F1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50D5" w14:textId="77777777" w:rsidR="00965A0B" w:rsidRDefault="00965A0B" w:rsidP="00906D29">
      <w:pPr>
        <w:spacing w:after="0" w:line="240" w:lineRule="auto"/>
      </w:pPr>
      <w:r>
        <w:separator/>
      </w:r>
    </w:p>
  </w:footnote>
  <w:footnote w:type="continuationSeparator" w:id="0">
    <w:p w14:paraId="32634A49" w14:textId="77777777" w:rsidR="00965A0B" w:rsidRDefault="00965A0B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C2AD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E3B3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3DBF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D53D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4395"/>
    <w:multiLevelType w:val="hybridMultilevel"/>
    <w:tmpl w:val="3B70BAFE"/>
    <w:lvl w:ilvl="0" w:tplc="D2860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B3A97"/>
    <w:multiLevelType w:val="hybridMultilevel"/>
    <w:tmpl w:val="FD94C8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7329">
    <w:abstractNumId w:val="1"/>
  </w:num>
  <w:num w:numId="2" w16cid:durableId="8597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AB"/>
    <w:rsid w:val="00057993"/>
    <w:rsid w:val="00111C52"/>
    <w:rsid w:val="001F2A67"/>
    <w:rsid w:val="00263AC1"/>
    <w:rsid w:val="002E7155"/>
    <w:rsid w:val="003211DF"/>
    <w:rsid w:val="004C66BF"/>
    <w:rsid w:val="00504FAB"/>
    <w:rsid w:val="00510F45"/>
    <w:rsid w:val="005663ED"/>
    <w:rsid w:val="00570315"/>
    <w:rsid w:val="00573FDE"/>
    <w:rsid w:val="005F7957"/>
    <w:rsid w:val="00680116"/>
    <w:rsid w:val="006F3827"/>
    <w:rsid w:val="00716F80"/>
    <w:rsid w:val="007B7819"/>
    <w:rsid w:val="00906D29"/>
    <w:rsid w:val="00965A0B"/>
    <w:rsid w:val="00977CDD"/>
    <w:rsid w:val="00A877C8"/>
    <w:rsid w:val="00AA5AA9"/>
    <w:rsid w:val="00AB6999"/>
    <w:rsid w:val="00AC3785"/>
    <w:rsid w:val="00BA3EDD"/>
    <w:rsid w:val="00BE18DB"/>
    <w:rsid w:val="00C03BA2"/>
    <w:rsid w:val="00CA45C1"/>
    <w:rsid w:val="00D02FFE"/>
    <w:rsid w:val="00D64390"/>
    <w:rsid w:val="00D85E85"/>
    <w:rsid w:val="00DE6CFB"/>
    <w:rsid w:val="00E706EB"/>
    <w:rsid w:val="00E7637D"/>
    <w:rsid w:val="00EA7F1D"/>
    <w:rsid w:val="00ED6662"/>
    <w:rsid w:val="00F24305"/>
    <w:rsid w:val="00F25F00"/>
    <w:rsid w:val="00F3257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EB1F6"/>
  <w15:chartTrackingRefBased/>
  <w15:docId w15:val="{8C7BCC6B-B85C-4E25-80A8-8A5E860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50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lynx.com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lackberry.qn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90D1-6225-4633-9DDB-72C2B15C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76</TotalTime>
  <Pages>7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Sistema operativo</vt:lpstr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Sistema operativo</dc:title>
  <dc:subject/>
  <dc:creator>1DAW</dc:creator>
  <cp:keywords/>
  <dc:description/>
  <cp:lastModifiedBy>Adrián</cp:lastModifiedBy>
  <cp:revision>12</cp:revision>
  <dcterms:created xsi:type="dcterms:W3CDTF">2023-10-20T16:21:00Z</dcterms:created>
  <dcterms:modified xsi:type="dcterms:W3CDTF">2023-10-20T21:25:00Z</dcterms:modified>
</cp:coreProperties>
</file>