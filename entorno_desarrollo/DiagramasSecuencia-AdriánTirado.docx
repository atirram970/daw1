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FBDE5" w14:textId="77777777" w:rsidR="00906D29" w:rsidRDefault="00F52BCD" w:rsidP="003211DF">
      <w:pPr>
        <w:jc w:val="right"/>
      </w:pPr>
      <w:r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706A8A" wp14:editId="1FB3F405">
                <wp:simplePos x="0" y="0"/>
                <wp:positionH relativeFrom="margin">
                  <wp:align>left</wp:align>
                </wp:positionH>
                <wp:positionV relativeFrom="paragraph">
                  <wp:posOffset>7135598</wp:posOffset>
                </wp:positionV>
                <wp:extent cx="3126105" cy="543560"/>
                <wp:effectExtent l="0" t="0" r="0" b="889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4E3F8" w14:textId="77777777" w:rsidR="00F52BCD" w:rsidRPr="003211DF" w:rsidRDefault="002D69D9" w:rsidP="00F52BCD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Entorno Desarrollo</w:t>
                            </w:r>
                          </w:p>
                          <w:p w14:paraId="3E0A91F0" w14:textId="77777777" w:rsidR="00F52BCD" w:rsidRDefault="00F52BCD" w:rsidP="00F52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706A8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0;margin-top:561.85pt;width:246.15pt;height:42.8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" filled="f" stroked="f">
                <v:textbox>
                  <w:txbxContent>
                    <w:p w14:paraId="4EE4E3F8" w14:textId="77777777" w:rsidR="00F52BCD" w:rsidRPr="003211DF" w:rsidRDefault="002D69D9" w:rsidP="00F52BCD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Entorno Desarrollo</w:t>
                      </w:r>
                    </w:p>
                    <w:p w14:paraId="3E0A91F0" w14:textId="77777777" w:rsidR="00F52BCD" w:rsidRDefault="00F52BCD" w:rsidP="00F52BCD"/>
                  </w:txbxContent>
                </v:textbox>
                <w10:wrap anchorx="margin"/>
              </v:shape>
            </w:pict>
          </mc:Fallback>
        </mc:AlternateContent>
      </w:r>
      <w:r w:rsidR="003211DF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5A52D05" wp14:editId="3CBD046A">
                <wp:simplePos x="0" y="0"/>
                <wp:positionH relativeFrom="margin">
                  <wp:posOffset>2717851</wp:posOffset>
                </wp:positionH>
                <wp:positionV relativeFrom="paragraph">
                  <wp:posOffset>586105</wp:posOffset>
                </wp:positionV>
                <wp:extent cx="3126105" cy="543560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381F5" w14:textId="77777777" w:rsidR="003211DF" w:rsidRPr="003211DF" w:rsidRDefault="003211DF" w:rsidP="003211D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3211D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1º De DAW</w:t>
                            </w:r>
                          </w:p>
                          <w:p w14:paraId="37ED8885" w14:textId="77777777" w:rsidR="003211DF" w:rsidRDefault="003211DF" w:rsidP="003211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52D05" id="Cuadro de texto 2" o:spid="_x0000_s1027" type="#_x0000_t202" style="position:absolute;left:0;text-align:left;margin-left:214pt;margin-top:46.15pt;width:246.15pt;height:42.8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" filled="f" stroked="f">
                <v:textbox>
                  <w:txbxContent>
                    <w:p w14:paraId="6A9381F5" w14:textId="77777777" w:rsidR="003211DF" w:rsidRPr="003211DF" w:rsidRDefault="003211DF" w:rsidP="003211DF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 w:rsidRPr="003211DF"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1º De DAW</w:t>
                      </w:r>
                    </w:p>
                    <w:p w14:paraId="37ED8885" w14:textId="77777777" w:rsidR="003211DF" w:rsidRDefault="003211DF" w:rsidP="003211DF"/>
                  </w:txbxContent>
                </v:textbox>
                <w10:wrap anchorx="margin"/>
              </v:shape>
            </w:pict>
          </mc:Fallback>
        </mc:AlternateContent>
      </w:r>
      <w:sdt>
        <w:sdtPr>
          <w:id w:val="-39901394"/>
          <w:docPartObj>
            <w:docPartGallery w:val="Cover Pages"/>
            <w:docPartUnique/>
          </w:docPartObj>
        </w:sdtPr>
        <w:sdtEndPr/>
        <w:sdtContent>
          <w:sdt>
            <w:sdtPr>
              <w:rPr>
                <w:b/>
                <w:color w:val="FFFFFF" w:themeColor="background1"/>
                <w:sz w:val="48"/>
                <w:u w:val="single"/>
              </w:rPr>
              <w:alias w:val="Autor"/>
              <w:tag w:val=""/>
              <w:id w:val="693896888"/>
              <w:placeholder>
                <w:docPart w:val="6330AA060192402A916E0E420839DF5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2D69D9">
                <w:rPr>
                  <w:b/>
                  <w:color w:val="FFFFFF" w:themeColor="background1"/>
                  <w:sz w:val="48"/>
                  <w:u w:val="single"/>
                </w:rPr>
                <w:t>Adrián Tirado Ramos</w:t>
              </w:r>
            </w:sdtContent>
          </w:sdt>
          <w:r w:rsidR="00906D2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5F2A0E" wp14:editId="6FDD22D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6B848C" w14:textId="77777777" w:rsidR="003211DF" w:rsidRDefault="003211DF" w:rsidP="003211DF">
                                    <w:pPr>
                                      <w:pStyle w:val="Sinespaciado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  <w:p w14:paraId="2AC8A901" w14:textId="77777777" w:rsidR="003211DF" w:rsidRPr="003211DF" w:rsidRDefault="003211DF" w:rsidP="003211DF">
                                    <w:pPr>
                                      <w:pStyle w:val="Sinespaciado"/>
                                      <w:ind w:left="4248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52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FDA50AB" w14:textId="77777777" w:rsidR="00906D29" w:rsidRDefault="002D69D9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2D69D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52"/>
                                          <w:szCs w:val="64"/>
                                        </w:rPr>
                                        <w:t>Tarea 5.5: Diagramas de secuencia</w:t>
                                      </w:r>
                                    </w:p>
                                  </w:sdtContent>
                                </w:sdt>
                                <w:p w14:paraId="65557979" w14:textId="77777777" w:rsidR="00906D29" w:rsidRDefault="00906D29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5F2A0E" id="Grupo 48" o:spid="_x0000_s1028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">
                    <v:group id="Grupo 49" o:spid="_x0000_s1029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30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F6B848C" w14:textId="77777777" w:rsidR="003211DF" w:rsidRDefault="003211DF" w:rsidP="003211DF">
                              <w:pPr>
                                <w:pStyle w:val="Sinespaciado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  <w:p w14:paraId="2AC8A901" w14:textId="77777777" w:rsidR="003211DF" w:rsidRPr="003211DF" w:rsidRDefault="003211DF" w:rsidP="003211DF">
                              <w:pPr>
                                <w:pStyle w:val="Sinespaciado"/>
                                <w:ind w:left="4248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1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2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3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4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5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6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Cuadro de texto 61" o:spid="_x0000_s1037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52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FDA50AB" w14:textId="77777777" w:rsidR="00906D29" w:rsidRDefault="002D69D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2D69D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52"/>
                                    <w:szCs w:val="64"/>
                                  </w:rPr>
                                  <w:t>Tarea 5.5: Diagramas de secuencia</w:t>
                                </w:r>
                              </w:p>
                            </w:sdtContent>
                          </w:sdt>
                          <w:p w14:paraId="65557979" w14:textId="77777777" w:rsidR="00906D29" w:rsidRDefault="00906D29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06D29">
            <w:br w:type="page"/>
          </w:r>
        </w:sdtContent>
      </w:sdt>
    </w:p>
    <w:p w14:paraId="20A4ECAF" w14:textId="77777777" w:rsidR="00906D29" w:rsidRDefault="00906D29"/>
    <w:p w14:paraId="7218BE07" w14:textId="77777777" w:rsidR="00906D29" w:rsidRDefault="00906D29">
      <w:pPr>
        <w:sectPr w:rsidR="00906D29" w:rsidSect="00906D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3A3F052F" w14:textId="77777777" w:rsidR="00EA7F1D" w:rsidRDefault="00EA7F1D" w:rsidP="00EA7F1D">
      <w:pPr>
        <w:pStyle w:val="TDC3"/>
        <w:tabs>
          <w:tab w:val="left" w:pos="1946"/>
        </w:tabs>
        <w:ind w:left="0"/>
        <w:rPr>
          <w:rFonts w:cstheme="minorBidi"/>
          <w:i w:val="0"/>
          <w:iCs w:val="0"/>
          <w:sz w:val="22"/>
          <w:szCs w:val="22"/>
          <w:lang w:eastAsia="es-ES"/>
        </w:rPr>
      </w:pPr>
    </w:p>
    <w:p w14:paraId="1EB6B29E" w14:textId="77777777" w:rsidR="00EA7F1D" w:rsidRPr="00EA7F1D" w:rsidRDefault="00EA7F1D" w:rsidP="00EA7F1D">
      <w:pPr>
        <w:pStyle w:val="Ttulo"/>
        <w:rPr>
          <w:lang w:eastAsia="es-ES"/>
        </w:rPr>
      </w:pPr>
      <w:r>
        <w:rPr>
          <w:lang w:eastAsia="es-ES"/>
        </w:rPr>
        <w:t>ÍNDICE</w:t>
      </w:r>
    </w:p>
    <w:bookmarkStart w:id="0" w:name="_GoBack"/>
    <w:bookmarkEnd w:id="0"/>
    <w:p w14:paraId="5BB9AD3B" w14:textId="67EC7A38" w:rsidR="002700E1" w:rsidRDefault="00EA7F1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lang w:eastAsia="es-ES"/>
        </w:rPr>
        <w:fldChar w:fldCharType="begin"/>
      </w:r>
      <w:r>
        <w:rPr>
          <w:lang w:eastAsia="es-ES"/>
        </w:rPr>
        <w:instrText xml:space="preserve"> TOC \o "1-3" \h \z \u </w:instrText>
      </w:r>
      <w:r>
        <w:rPr>
          <w:lang w:eastAsia="es-ES"/>
        </w:rPr>
        <w:fldChar w:fldCharType="separate"/>
      </w:r>
      <w:hyperlink w:anchor="_Toc167551296" w:history="1">
        <w:r w:rsidR="002700E1" w:rsidRPr="00EC1C3C">
          <w:rPr>
            <w:rStyle w:val="Hipervnculo"/>
            <w:noProof/>
            <w:lang w:eastAsia="es-ES"/>
          </w:rPr>
          <w:t>Diagramas de secuencia</w:t>
        </w:r>
        <w:r w:rsidR="002700E1">
          <w:rPr>
            <w:noProof/>
            <w:webHidden/>
          </w:rPr>
          <w:tab/>
        </w:r>
        <w:r w:rsidR="002700E1">
          <w:rPr>
            <w:noProof/>
            <w:webHidden/>
          </w:rPr>
          <w:fldChar w:fldCharType="begin"/>
        </w:r>
        <w:r w:rsidR="002700E1">
          <w:rPr>
            <w:noProof/>
            <w:webHidden/>
          </w:rPr>
          <w:instrText xml:space="preserve"> PAGEREF _Toc167551296 \h </w:instrText>
        </w:r>
        <w:r w:rsidR="002700E1">
          <w:rPr>
            <w:noProof/>
            <w:webHidden/>
          </w:rPr>
        </w:r>
        <w:r w:rsidR="002700E1">
          <w:rPr>
            <w:noProof/>
            <w:webHidden/>
          </w:rPr>
          <w:fldChar w:fldCharType="separate"/>
        </w:r>
        <w:r w:rsidR="00D34D6D">
          <w:rPr>
            <w:noProof/>
            <w:webHidden/>
          </w:rPr>
          <w:t>2</w:t>
        </w:r>
        <w:r w:rsidR="002700E1">
          <w:rPr>
            <w:noProof/>
            <w:webHidden/>
          </w:rPr>
          <w:fldChar w:fldCharType="end"/>
        </w:r>
      </w:hyperlink>
    </w:p>
    <w:p w14:paraId="7D379A3B" w14:textId="35490524" w:rsidR="002700E1" w:rsidRDefault="002700E1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7551297" w:history="1">
        <w:r w:rsidRPr="00EC1C3C">
          <w:rPr>
            <w:rStyle w:val="Hipervnculo"/>
            <w:noProof/>
            <w:lang w:eastAsia="es-ES"/>
          </w:rPr>
          <w:t>Que son los diagramas de secuencia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_Toc167551297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4D6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24B58E" w14:textId="1D419C1E" w:rsidR="002700E1" w:rsidRDefault="002700E1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7551298" w:history="1">
        <w:r w:rsidRPr="00EC1C3C">
          <w:rPr>
            <w:rStyle w:val="Hipervnculo"/>
            <w:noProof/>
          </w:rPr>
          <w:t>Ejemplo de diagrama de secuencia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_Toc167551298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4D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9DD041" w14:textId="0988AF4C" w:rsidR="00EA7F1D" w:rsidRPr="00EA7F1D" w:rsidRDefault="00EA7F1D" w:rsidP="00EA7F1D">
      <w:pPr>
        <w:rPr>
          <w:lang w:eastAsia="es-ES"/>
        </w:rPr>
      </w:pPr>
      <w:r>
        <w:rPr>
          <w:lang w:eastAsia="es-ES"/>
        </w:rPr>
        <w:fldChar w:fldCharType="end"/>
      </w:r>
    </w:p>
    <w:p w14:paraId="354AF481" w14:textId="77777777" w:rsidR="005D783F" w:rsidRDefault="00EA7F1D" w:rsidP="005D783F">
      <w:pPr>
        <w:pStyle w:val="Ttulo1"/>
        <w:rPr>
          <w:lang w:eastAsia="es-ES"/>
        </w:rPr>
      </w:pPr>
      <w:r w:rsidRPr="00EA7F1D">
        <w:rPr>
          <w:lang w:eastAsia="es-ES"/>
        </w:rPr>
        <w:br w:type="page"/>
      </w:r>
      <w:bookmarkStart w:id="1" w:name="_Toc167551296"/>
      <w:r w:rsidR="00FB2DDB">
        <w:rPr>
          <w:lang w:eastAsia="es-ES"/>
        </w:rPr>
        <w:lastRenderedPageBreak/>
        <w:t>Diagramas de secuencia</w:t>
      </w:r>
      <w:bookmarkEnd w:id="1"/>
    </w:p>
    <w:p w14:paraId="1792B6C2" w14:textId="77777777" w:rsidR="00A0131B" w:rsidRPr="00A0131B" w:rsidRDefault="00A0131B" w:rsidP="00A0131B">
      <w:pPr>
        <w:pStyle w:val="Ttulo2"/>
        <w:rPr>
          <w:lang w:eastAsia="es-ES"/>
        </w:rPr>
      </w:pPr>
      <w:bookmarkStart w:id="2" w:name="_Toc167551297"/>
      <w:r>
        <w:rPr>
          <w:lang w:eastAsia="es-ES"/>
        </w:rPr>
        <w:t>Que son los diagramas de secuencia</w:t>
      </w:r>
      <w:bookmarkEnd w:id="2"/>
    </w:p>
    <w:p w14:paraId="7279E54C" w14:textId="77777777" w:rsidR="00FB2DDB" w:rsidRDefault="00FB2DDB" w:rsidP="00FB2DDB">
      <w:pPr>
        <w:pStyle w:val="Texto"/>
      </w:pPr>
      <w:r>
        <w:t>Un diagrama de secuencia es una representación visual de las interacciones entre varios objetos o entidades en un sistema a lo largo del tiempo.</w:t>
      </w:r>
    </w:p>
    <w:p w14:paraId="495E96FC" w14:textId="77777777" w:rsidR="00FB2DDB" w:rsidRDefault="00FB2DDB" w:rsidP="00FB2DDB">
      <w:pPr>
        <w:pStyle w:val="Texto"/>
      </w:pPr>
      <w:r>
        <w:t xml:space="preserve">Este tipo de diagrama es parte del diagrama de comportamiento del </w:t>
      </w:r>
      <w:proofErr w:type="gramStart"/>
      <w:r>
        <w:t>Lenguaje  de</w:t>
      </w:r>
      <w:proofErr w:type="gramEnd"/>
      <w:r>
        <w:t xml:space="preserve"> modelado unificado (UML).</w:t>
      </w:r>
    </w:p>
    <w:p w14:paraId="4CD31D7C" w14:textId="77777777" w:rsidR="00FB2DDB" w:rsidRDefault="00FB2DDB" w:rsidP="00FB2DDB">
      <w:pPr>
        <w:pStyle w:val="Texto"/>
      </w:pPr>
      <w:r>
        <w:t xml:space="preserve">Un diagrama de secuencia consta de los siguientes elementos principales: </w:t>
      </w:r>
    </w:p>
    <w:p w14:paraId="5A1EF304" w14:textId="77777777" w:rsidR="00FB2DDB" w:rsidRDefault="00FB2DDB" w:rsidP="00FB2DDB">
      <w:pPr>
        <w:pStyle w:val="Texto"/>
        <w:numPr>
          <w:ilvl w:val="0"/>
          <w:numId w:val="2"/>
        </w:numPr>
      </w:pPr>
      <w:r w:rsidRPr="001754E6">
        <w:rPr>
          <w:b/>
        </w:rPr>
        <w:t>Línea de vida:</w:t>
      </w:r>
      <w:r>
        <w:t xml:space="preserve">  Una línea de vida representa un objeto o entidad involucrada en una interacción, Estos se muestran como rectángulos verticales.</w:t>
      </w:r>
    </w:p>
    <w:p w14:paraId="705DB98A" w14:textId="77777777" w:rsidR="00FB2DDB" w:rsidRDefault="00FB2DDB" w:rsidP="00FB2DDB">
      <w:pPr>
        <w:pStyle w:val="Texto"/>
        <w:numPr>
          <w:ilvl w:val="0"/>
          <w:numId w:val="2"/>
        </w:numPr>
      </w:pPr>
      <w:r w:rsidRPr="001754E6">
        <w:rPr>
          <w:b/>
        </w:rPr>
        <w:t>Mensaje:</w:t>
      </w:r>
      <w:r>
        <w:t xml:space="preserve"> </w:t>
      </w:r>
      <w:r w:rsidR="001754E6">
        <w:t>Son comunicaciones</w:t>
      </w:r>
      <w:r>
        <w:t xml:space="preserve"> o llamadas </w:t>
      </w:r>
      <w:r w:rsidR="001754E6">
        <w:t>entre objetos</w:t>
      </w:r>
      <w:r>
        <w:t>, representados como flechas horizontales que van de una línea de vida a otra.</w:t>
      </w:r>
    </w:p>
    <w:p w14:paraId="56A3E236" w14:textId="77777777" w:rsidR="00FB2DDB" w:rsidRDefault="001754E6" w:rsidP="00FB2DDB">
      <w:pPr>
        <w:pStyle w:val="Texto"/>
        <w:numPr>
          <w:ilvl w:val="0"/>
          <w:numId w:val="2"/>
        </w:numPr>
      </w:pPr>
      <w:r w:rsidRPr="001754E6">
        <w:rPr>
          <w:b/>
        </w:rPr>
        <w:t>Activación:</w:t>
      </w:r>
      <w:r w:rsidR="00FB2DDB">
        <w:t xml:space="preserve"> Especifica el período durante el cual el objeto realiza la acción</w:t>
      </w:r>
      <w:r w:rsidR="00613CF9">
        <w:t xml:space="preserve">, </w:t>
      </w:r>
      <w:r w:rsidR="00FB2DDB">
        <w:t>Aparece</w:t>
      </w:r>
      <w:r w:rsidR="00613CF9">
        <w:t>n</w:t>
      </w:r>
      <w:r w:rsidR="00FB2DDB">
        <w:t xml:space="preserve"> </w:t>
      </w:r>
      <w:r w:rsidR="00613CF9">
        <w:t xml:space="preserve">en forma de </w:t>
      </w:r>
      <w:r w:rsidR="00FB2DDB">
        <w:t>un</w:t>
      </w:r>
      <w:r w:rsidR="00613CF9">
        <w:t xml:space="preserve"> </w:t>
      </w:r>
      <w:r w:rsidR="00FB2DDB">
        <w:t>rectángulo delgado sobre la línea de vida.</w:t>
      </w:r>
    </w:p>
    <w:p w14:paraId="682A0DDA" w14:textId="77777777" w:rsidR="00093655" w:rsidRDefault="00FB2DDB" w:rsidP="00FB2DDB">
      <w:pPr>
        <w:pStyle w:val="Texto"/>
      </w:pPr>
      <w:r>
        <w:t xml:space="preserve">Los diagramas de secuencia muestran el flujo de control </w:t>
      </w:r>
      <w:proofErr w:type="gramStart"/>
      <w:r>
        <w:t>y  datos</w:t>
      </w:r>
      <w:proofErr w:type="gramEnd"/>
      <w:r>
        <w:t xml:space="preserve"> entre  objetos a lo largo del tiemp</w:t>
      </w:r>
      <w:r w:rsidR="00442E62">
        <w:t>o, se p</w:t>
      </w:r>
      <w:r>
        <w:t>uede visualizar los intercambios de mensajes entre  objetos y el orden en  que ocurren</w:t>
      </w:r>
      <w:r w:rsidR="00442E62">
        <w:t>, lo que a</w:t>
      </w:r>
      <w:r>
        <w:t>yuda a comprender y comunicar los requisitos y el diseño del sistema.</w:t>
      </w:r>
    </w:p>
    <w:p w14:paraId="3062550A" w14:textId="77777777" w:rsidR="00A0131B" w:rsidRDefault="00FB2DDB" w:rsidP="00FB2DDB">
      <w:pPr>
        <w:pStyle w:val="Texto"/>
      </w:pPr>
      <w:r>
        <w:t>Se utiliza a menudo en el análisis y diseño de sistemas de software</w:t>
      </w:r>
      <w:r w:rsidR="00093655">
        <w:t xml:space="preserve"> y p</w:t>
      </w:r>
      <w:r>
        <w:t>uede representar varios escenarios, como flujos de trabajo, casos de uso e interacciones entre subsistemas.</w:t>
      </w:r>
    </w:p>
    <w:p w14:paraId="4765293D" w14:textId="77777777" w:rsidR="00A0131B" w:rsidRDefault="00FB2DDB" w:rsidP="00B32639">
      <w:pPr>
        <w:pStyle w:val="Texto"/>
      </w:pPr>
      <w:r>
        <w:t>Proporcionan una perspectiva complementaria a otros diagramas UML, como los diagramas de clases y los diagramas de actividades.</w:t>
      </w:r>
    </w:p>
    <w:p w14:paraId="0EEBE361" w14:textId="77777777" w:rsidR="00A0131B" w:rsidRDefault="00A0131B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0A7EA807" w14:textId="77777777" w:rsidR="00A0131B" w:rsidRDefault="00A0131B" w:rsidP="00A0131B">
      <w:pPr>
        <w:pStyle w:val="Ttulo2"/>
      </w:pPr>
      <w:bookmarkStart w:id="3" w:name="_Toc167551298"/>
      <w:r>
        <w:lastRenderedPageBreak/>
        <w:t xml:space="preserve">Ejemplo de diagrama de </w:t>
      </w:r>
      <w:r w:rsidR="00DA3DFA">
        <w:t>secuencia</w:t>
      </w:r>
      <w:bookmarkEnd w:id="3"/>
    </w:p>
    <w:p w14:paraId="3800D954" w14:textId="77777777" w:rsidR="001E0569" w:rsidRDefault="001E0569" w:rsidP="006F69E1">
      <w:pPr>
        <w:pStyle w:val="Texto"/>
      </w:pPr>
      <w:r>
        <w:t>El ejemplo lo realicé con el ejercicio que usé en las anteriores prácticas (CuentasBancarias) el cuál solo posee 2 clases que se comunican activamente, por lo que el diagrama de secuencia queda tal que así</w:t>
      </w:r>
    </w:p>
    <w:p w14:paraId="139E3B9E" w14:textId="77777777" w:rsidR="001E0569" w:rsidRDefault="001E0569" w:rsidP="006F69E1">
      <w:pPr>
        <w:pStyle w:val="Texto"/>
      </w:pPr>
      <w:r>
        <w:t>El empleado del banco es el que puede Listar las cuentas, Abrir y decir si he ha podido abrir una cuenta bancaria o no.</w:t>
      </w:r>
    </w:p>
    <w:p w14:paraId="3861D68B" w14:textId="77777777" w:rsidR="001E0569" w:rsidRPr="00DA3DFA" w:rsidRDefault="001E0569" w:rsidP="006F69E1">
      <w:pPr>
        <w:pStyle w:val="Texto"/>
      </w:pPr>
      <w:r w:rsidRPr="001E0569">
        <w:rPr>
          <w:noProof/>
        </w:rPr>
        <w:drawing>
          <wp:inline distT="0" distB="0" distL="0" distR="0" wp14:anchorId="118F78F1" wp14:editId="481F6461">
            <wp:extent cx="5400040" cy="37128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569" w:rsidRPr="00DA3DFA" w:rsidSect="002E7155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A4E49" w14:textId="77777777" w:rsidR="003E714D" w:rsidRDefault="003E714D" w:rsidP="00906D29">
      <w:pPr>
        <w:spacing w:after="0" w:line="240" w:lineRule="auto"/>
      </w:pPr>
      <w:r>
        <w:separator/>
      </w:r>
    </w:p>
  </w:endnote>
  <w:endnote w:type="continuationSeparator" w:id="0">
    <w:p w14:paraId="4A09C6EF" w14:textId="77777777" w:rsidR="003E714D" w:rsidRDefault="003E714D" w:rsidP="0090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E7214" w14:textId="77777777" w:rsidR="002E7155" w:rsidRDefault="002E715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F1045" w14:textId="77777777" w:rsidR="003211DF" w:rsidRDefault="003211DF">
    <w:pPr>
      <w:pStyle w:val="Piedepgina"/>
      <w:jc w:val="center"/>
      <w:rPr>
        <w:caps/>
        <w:color w:val="4472C4" w:themeColor="accent1"/>
      </w:rPr>
    </w:pPr>
  </w:p>
  <w:p w14:paraId="0F2FFD9D" w14:textId="77777777" w:rsidR="00906D29" w:rsidRDefault="00906D29" w:rsidP="00906D29">
    <w:pPr>
      <w:pStyle w:val="Piedepgina"/>
      <w:tabs>
        <w:tab w:val="clear" w:pos="4252"/>
        <w:tab w:val="clear" w:pos="8504"/>
        <w:tab w:val="left" w:pos="358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D5FDF" w14:textId="77777777" w:rsidR="00906D29" w:rsidRDefault="00906D29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tab/>
    </w:r>
    <w:r>
      <w:rPr>
        <w:noProof/>
        <w:color w:val="4472C4" w:themeColor="accent1"/>
      </w:rPr>
      <w:tab/>
    </w:r>
    <w:r w:rsidRPr="00906D29">
      <w:rPr>
        <w:noProof/>
        <w:color w:val="4472C4" w:themeColor="accent1"/>
      </w:rPr>
      <w:t>1</w:t>
    </w:r>
  </w:p>
  <w:p w14:paraId="4193ABE7" w14:textId="77777777" w:rsidR="00906D29" w:rsidRDefault="00906D2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9610A" w14:textId="77777777" w:rsidR="003211DF" w:rsidRPr="00A64158" w:rsidRDefault="00A64158" w:rsidP="00A64158">
    <w:pPr>
      <w:pStyle w:val="Piedepgina"/>
      <w:shd w:val="clear" w:color="auto" w:fill="4472C4" w:themeFill="accent1"/>
      <w:tabs>
        <w:tab w:val="left" w:pos="4041"/>
      </w:tabs>
      <w:rPr>
        <w:rFonts w:ascii="Times New Roman" w:hAnsi="Times New Roman" w:cs="Times New Roman"/>
        <w:b/>
        <w:caps/>
        <w:color w:val="FFFFFF" w:themeColor="background1"/>
        <w:sz w:val="24"/>
      </w:rPr>
    </w:pPr>
    <w:r>
      <w:rPr>
        <w:rFonts w:ascii="Times New Roman" w:hAnsi="Times New Roman" w:cs="Times New Roman"/>
        <w:b/>
        <w:caps/>
        <w:color w:val="FFFFFF" w:themeColor="background1"/>
        <w:sz w:val="24"/>
      </w:rPr>
      <w:tab/>
    </w:r>
    <w:r>
      <w:rPr>
        <w:rFonts w:ascii="Times New Roman" w:hAnsi="Times New Roman" w:cs="Times New Roman"/>
        <w:b/>
        <w:caps/>
        <w:color w:val="FFFFFF" w:themeColor="background1"/>
        <w:sz w:val="24"/>
      </w:rPr>
      <w:tab/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begin"/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instrText>PAGE   \* MERGEFORMAT</w:instrText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separate"/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t>2</w:t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E715A" w14:textId="77777777" w:rsidR="003E714D" w:rsidRDefault="003E714D" w:rsidP="00906D29">
      <w:pPr>
        <w:spacing w:after="0" w:line="240" w:lineRule="auto"/>
      </w:pPr>
      <w:r>
        <w:separator/>
      </w:r>
    </w:p>
  </w:footnote>
  <w:footnote w:type="continuationSeparator" w:id="0">
    <w:p w14:paraId="304189A6" w14:textId="77777777" w:rsidR="003E714D" w:rsidRDefault="003E714D" w:rsidP="00906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0F9CD" w14:textId="77777777" w:rsidR="002E7155" w:rsidRDefault="002E71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AA57D" w14:textId="77777777" w:rsidR="002E7155" w:rsidRDefault="002E715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E57D7" w14:textId="77777777" w:rsidR="00906D29" w:rsidRDefault="00906D29">
    <w:pPr>
      <w:pStyle w:val="Encabezado"/>
    </w:pPr>
    <w:r>
      <w:t>1ºDAW</w:t>
    </w:r>
    <w:r>
      <w:tab/>
    </w:r>
    <w:r>
      <w:tab/>
      <w:t>Adrián Tirado Ramos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61FD3" w14:textId="77777777" w:rsidR="00F52BCD" w:rsidRPr="00F52BCD" w:rsidRDefault="00F52BCD" w:rsidP="00A64158">
    <w:pPr>
      <w:pStyle w:val="Encabezado"/>
      <w:shd w:val="clear" w:color="auto" w:fill="4472C4" w:themeFill="accent1"/>
      <w:rPr>
        <w:rFonts w:ascii="Times New Roman" w:hAnsi="Times New Roman" w:cs="Times New Roman"/>
        <w:b/>
        <w:color w:val="FFFFFF" w:themeColor="background1"/>
        <w:sz w:val="24"/>
      </w:rPr>
    </w:pPr>
    <w:r w:rsidRPr="00F52BCD">
      <w:rPr>
        <w:rFonts w:ascii="Times New Roman" w:hAnsi="Times New Roman" w:cs="Times New Roman"/>
        <w:b/>
        <w:color w:val="FFFFFF" w:themeColor="background1"/>
        <w:sz w:val="24"/>
      </w:rPr>
      <w:t>1ºDAW</w:t>
    </w:r>
    <w:r w:rsidRPr="00F52BCD">
      <w:rPr>
        <w:rFonts w:ascii="Times New Roman" w:hAnsi="Times New Roman" w:cs="Times New Roman"/>
        <w:b/>
        <w:color w:val="FFFFFF" w:themeColor="background1"/>
        <w:sz w:val="24"/>
      </w:rPr>
      <w:tab/>
    </w:r>
    <w:r w:rsidRPr="00F52BCD">
      <w:rPr>
        <w:rFonts w:ascii="Times New Roman" w:hAnsi="Times New Roman" w:cs="Times New Roman"/>
        <w:b/>
        <w:color w:val="FFFFFF" w:themeColor="background1"/>
        <w:sz w:val="24"/>
      </w:rPr>
      <w:tab/>
      <w:t>Adrián Tirado Ramos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07209"/>
    <w:multiLevelType w:val="hybridMultilevel"/>
    <w:tmpl w:val="54A6E0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12756"/>
    <w:multiLevelType w:val="hybridMultilevel"/>
    <w:tmpl w:val="A4ECA51E"/>
    <w:lvl w:ilvl="0" w:tplc="0FBAB6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D9"/>
    <w:rsid w:val="00093655"/>
    <w:rsid w:val="000E4B45"/>
    <w:rsid w:val="001754E6"/>
    <w:rsid w:val="001E0569"/>
    <w:rsid w:val="001F2A67"/>
    <w:rsid w:val="002700E1"/>
    <w:rsid w:val="002D69D9"/>
    <w:rsid w:val="002D6D23"/>
    <w:rsid w:val="002E7155"/>
    <w:rsid w:val="002F003E"/>
    <w:rsid w:val="003211DF"/>
    <w:rsid w:val="003E714D"/>
    <w:rsid w:val="00442E62"/>
    <w:rsid w:val="0044654D"/>
    <w:rsid w:val="00595600"/>
    <w:rsid w:val="005C0858"/>
    <w:rsid w:val="005D783F"/>
    <w:rsid w:val="00613CF9"/>
    <w:rsid w:val="006F69E1"/>
    <w:rsid w:val="0072702E"/>
    <w:rsid w:val="00780935"/>
    <w:rsid w:val="007B7819"/>
    <w:rsid w:val="00856C9B"/>
    <w:rsid w:val="00906D29"/>
    <w:rsid w:val="0097789F"/>
    <w:rsid w:val="00977CDD"/>
    <w:rsid w:val="00A0131B"/>
    <w:rsid w:val="00A64158"/>
    <w:rsid w:val="00B07BC0"/>
    <w:rsid w:val="00B32639"/>
    <w:rsid w:val="00BC6682"/>
    <w:rsid w:val="00C318AE"/>
    <w:rsid w:val="00CE7DE9"/>
    <w:rsid w:val="00D34D6D"/>
    <w:rsid w:val="00DA3DFA"/>
    <w:rsid w:val="00DB2E32"/>
    <w:rsid w:val="00E7637D"/>
    <w:rsid w:val="00EA7F1D"/>
    <w:rsid w:val="00ED6662"/>
    <w:rsid w:val="00F24305"/>
    <w:rsid w:val="00F47D64"/>
    <w:rsid w:val="00F50E00"/>
    <w:rsid w:val="00F52BCD"/>
    <w:rsid w:val="00FB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32D55A"/>
  <w15:chartTrackingRefBased/>
  <w15:docId w15:val="{11B2B8C8-A684-45BD-809B-069F72C2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7BC0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7BC0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6D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6D29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06D2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D29"/>
  </w:style>
  <w:style w:type="paragraph" w:styleId="Piedepgina">
    <w:name w:val="footer"/>
    <w:basedOn w:val="Normal"/>
    <w:link w:val="Piedepgina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D29"/>
  </w:style>
  <w:style w:type="paragraph" w:customStyle="1" w:styleId="Texto">
    <w:name w:val="Texto"/>
    <w:basedOn w:val="Normal"/>
    <w:link w:val="TextoCar"/>
    <w:qFormat/>
    <w:rsid w:val="00ED6662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07BC0"/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character" w:customStyle="1" w:styleId="TextoCar">
    <w:name w:val="Texto Car"/>
    <w:basedOn w:val="Fuentedeprrafopredeter"/>
    <w:link w:val="Texto"/>
    <w:rsid w:val="00ED6662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A7F1D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A7F1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A7F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A7F1D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07BC0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EA7F1D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A7F1D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A7F1D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A7F1D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A7F1D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A7F1D"/>
    <w:pPr>
      <w:spacing w:after="0"/>
      <w:ind w:left="176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A7F1D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A7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t\Desktop\modulo\daw1\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30AA060192402A916E0E420839D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319CA-5E0A-46A2-95DD-BE489096A80A}"/>
      </w:docPartPr>
      <w:docPartBody>
        <w:p w:rsidR="00E32CC0" w:rsidRDefault="00587ACF">
          <w:pPr>
            <w:pStyle w:val="6330AA060192402A916E0E420839DF52"/>
          </w:pPr>
          <w:r w:rsidRPr="007B3728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CF"/>
    <w:rsid w:val="003C35B0"/>
    <w:rsid w:val="00514C13"/>
    <w:rsid w:val="00587ACF"/>
    <w:rsid w:val="00E3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6330AA060192402A916E0E420839DF52">
    <w:name w:val="6330AA060192402A916E0E420839DF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F1B2D-56F4-4A54-B557-0D451D4E3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documento.dotx</Template>
  <TotalTime>45</TotalTime>
  <Pages>1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5.5: Diagramas de secuencia</vt:lpstr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5.5: Diagramas de secuencia</dc:title>
  <dc:subject/>
  <dc:creator>Adrián Tirado Ramos</dc:creator>
  <cp:keywords/>
  <dc:description/>
  <cp:lastModifiedBy>Adri Tira</cp:lastModifiedBy>
  <cp:revision>16</cp:revision>
  <cp:lastPrinted>2024-05-25T15:41:00Z</cp:lastPrinted>
  <dcterms:created xsi:type="dcterms:W3CDTF">2024-05-23T16:15:00Z</dcterms:created>
  <dcterms:modified xsi:type="dcterms:W3CDTF">2024-05-25T15:41:00Z</dcterms:modified>
</cp:coreProperties>
</file>