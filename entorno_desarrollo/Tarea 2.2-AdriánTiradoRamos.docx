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5AB9" w14:textId="77777777"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0CC7F7" wp14:editId="44601FE1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7F15F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47839B1C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CC7F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14:paraId="2EC7F15F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47839B1C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B3C9B7" wp14:editId="2A4E3631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C090" w14:textId="77777777" w:rsidR="00F52BCD" w:rsidRPr="003211DF" w:rsidRDefault="0035408C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14:paraId="03C1460F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9B7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14:paraId="6BADC090" w14:textId="77777777" w:rsidR="00F52BCD" w:rsidRPr="003211DF" w:rsidRDefault="0035408C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14:paraId="03C1460F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81BEEF" wp14:editId="2D869517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1475D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2BCB5ED4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1BEEF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0371475D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2BCB5ED4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26B06" wp14:editId="20A08C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496101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7D1B3123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EA6660" w14:textId="77777777" w:rsidR="00906D29" w:rsidRDefault="0035408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3540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  <w:t>Instala un plugin de Python en Netbeans</w:t>
                                      </w:r>
                                    </w:p>
                                  </w:sdtContent>
                                </w:sdt>
                                <w:p w14:paraId="5E667CD7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126B06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F496101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7D1B3123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EA6660" w14:textId="77777777" w:rsidR="00906D29" w:rsidRDefault="0035408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3540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t>Instala un plugin de Python en Netbeans</w:t>
                                </w:r>
                              </w:p>
                            </w:sdtContent>
                          </w:sdt>
                          <w:p w14:paraId="5E667CD7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62382DE4" w14:textId="77777777" w:rsidR="00906D29" w:rsidRDefault="00906D29"/>
    <w:p w14:paraId="204576FF" w14:textId="77777777" w:rsidR="00906D29" w:rsidRDefault="00906D29">
      <w:pPr>
        <w:sectPr w:rsidR="00906D29" w:rsidSect="00906D29"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3F2DA8C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36B6F265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14:paraId="237DD5C0" w14:textId="6F6E87A1" w:rsidR="00E32EE7" w:rsidRDefault="00EA7F1D" w:rsidP="008E3918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53912879" w:history="1">
        <w:r w:rsidR="00E32EE7" w:rsidRPr="00FF4994">
          <w:rPr>
            <w:rStyle w:val="Hipervnculo"/>
            <w:noProof/>
          </w:rPr>
          <w:t>Instala un plugin de Python en NetBeans</w:t>
        </w:r>
        <w:r w:rsidR="00E32EE7">
          <w:rPr>
            <w:noProof/>
            <w:webHidden/>
          </w:rPr>
          <w:tab/>
        </w:r>
        <w:r w:rsidR="00E32EE7">
          <w:rPr>
            <w:noProof/>
            <w:webHidden/>
          </w:rPr>
          <w:fldChar w:fldCharType="begin"/>
        </w:r>
        <w:r w:rsidR="00E32EE7">
          <w:rPr>
            <w:noProof/>
            <w:webHidden/>
          </w:rPr>
          <w:instrText xml:space="preserve"> PAGEREF _Toc153912879 \h </w:instrText>
        </w:r>
        <w:r w:rsidR="00E32EE7">
          <w:rPr>
            <w:noProof/>
            <w:webHidden/>
          </w:rPr>
        </w:r>
        <w:r w:rsidR="00E32EE7">
          <w:rPr>
            <w:noProof/>
            <w:webHidden/>
          </w:rPr>
          <w:fldChar w:fldCharType="separate"/>
        </w:r>
        <w:r w:rsidR="008E3918">
          <w:rPr>
            <w:noProof/>
            <w:webHidden/>
          </w:rPr>
          <w:t>2</w:t>
        </w:r>
        <w:r w:rsidR="00E32EE7">
          <w:rPr>
            <w:noProof/>
            <w:webHidden/>
          </w:rPr>
          <w:fldChar w:fldCharType="end"/>
        </w:r>
      </w:hyperlink>
    </w:p>
    <w:p w14:paraId="2D7DDE0C" w14:textId="5FD09DC5" w:rsidR="00E32EE7" w:rsidRDefault="00E32EE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3912880" w:history="1">
        <w:r w:rsidRPr="00FF4994">
          <w:rPr>
            <w:rStyle w:val="Hipervnculo"/>
            <w:noProof/>
          </w:rPr>
          <w:t>Antes de comenzar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9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BC4E25" w14:textId="2543AFF9" w:rsidR="00E32EE7" w:rsidRDefault="00E32EE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3912881" w:history="1">
        <w:r w:rsidRPr="00FF4994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9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ECED6" w14:textId="368C44D2" w:rsidR="00E32EE7" w:rsidRDefault="00E32EE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3912882" w:history="1">
        <w:r w:rsidRPr="00FF4994">
          <w:rPr>
            <w:rStyle w:val="Hipervnculo"/>
            <w:noProof/>
          </w:rPr>
          <w:t>Código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9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21C913" w14:textId="77777777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0D2BB5DF" w14:textId="77777777" w:rsidR="00EA7F1D" w:rsidRDefault="00EA7F1D" w:rsidP="00E07B80">
      <w:pPr>
        <w:pStyle w:val="Ttulo1"/>
      </w:pPr>
      <w:r w:rsidRPr="00EA7F1D">
        <w:rPr>
          <w:lang w:eastAsia="es-ES"/>
        </w:rPr>
        <w:br w:type="page"/>
      </w:r>
      <w:bookmarkStart w:id="1" w:name="_Toc153912879"/>
      <w:r w:rsidR="00E07B80" w:rsidRPr="00E07B80">
        <w:lastRenderedPageBreak/>
        <w:t>Instala un plugin de Python en NetBeans</w:t>
      </w:r>
      <w:bookmarkEnd w:id="1"/>
    </w:p>
    <w:p w14:paraId="60ECE8ED" w14:textId="77777777" w:rsidR="000871B5" w:rsidRDefault="000871B5" w:rsidP="00E64A6B">
      <w:pPr>
        <w:pStyle w:val="Ttulo2"/>
      </w:pPr>
      <w:bookmarkStart w:id="2" w:name="_Toc153912880"/>
      <w:r>
        <w:t>Antes de comenzar</w:t>
      </w:r>
      <w:bookmarkEnd w:id="2"/>
    </w:p>
    <w:p w14:paraId="7BB0BFC9" w14:textId="77777777" w:rsidR="000871B5" w:rsidRDefault="000871B5" w:rsidP="00CC7A2F">
      <w:pPr>
        <w:pStyle w:val="Texto"/>
      </w:pPr>
      <w:r>
        <w:t>Debemos de asegurarnos que nuestra versión de NetBeans y la del plugin de Python estén en la misma versión</w:t>
      </w:r>
    </w:p>
    <w:p w14:paraId="46BA6D3E" w14:textId="77777777" w:rsidR="000871B5" w:rsidRDefault="000871B5" w:rsidP="00CC7A2F">
      <w:pPr>
        <w:pStyle w:val="Texto"/>
      </w:pPr>
      <w:r>
        <w:rPr>
          <w:noProof/>
        </w:rPr>
        <w:drawing>
          <wp:inline distT="0" distB="0" distL="0" distR="0" wp14:anchorId="59A62415" wp14:editId="55C331BD">
            <wp:extent cx="3990476" cy="139047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BAA9" w14:textId="77777777" w:rsidR="0044352E" w:rsidRDefault="0044352E" w:rsidP="00CC7A2F">
      <w:pPr>
        <w:pStyle w:val="Texto"/>
      </w:pPr>
      <w:r>
        <w:t>Y que tengamos instalado Python en el equipo</w:t>
      </w:r>
    </w:p>
    <w:p w14:paraId="38EEEF1D" w14:textId="77777777" w:rsidR="0044352E" w:rsidRDefault="0044352E" w:rsidP="0044352E">
      <w:pPr>
        <w:pStyle w:val="Texto"/>
        <w:jc w:val="center"/>
      </w:pPr>
      <w:r>
        <w:rPr>
          <w:noProof/>
        </w:rPr>
        <w:drawing>
          <wp:inline distT="0" distB="0" distL="0" distR="0" wp14:anchorId="3C580005" wp14:editId="170589EC">
            <wp:extent cx="2666667" cy="457143"/>
            <wp:effectExtent l="0" t="0" r="635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FFB" w14:textId="77777777" w:rsidR="00B2223F" w:rsidRDefault="00B2223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8040EDB" w14:textId="77777777" w:rsidR="007A5A68" w:rsidRDefault="007A5A68" w:rsidP="007A5A68">
      <w:pPr>
        <w:pStyle w:val="Ttulo2"/>
      </w:pPr>
      <w:bookmarkStart w:id="3" w:name="_Toc153912881"/>
      <w:r>
        <w:lastRenderedPageBreak/>
        <w:t>Instalación</w:t>
      </w:r>
      <w:bookmarkEnd w:id="3"/>
    </w:p>
    <w:p w14:paraId="7EBADD1E" w14:textId="77777777" w:rsidR="00A129FB" w:rsidRDefault="009D5FF0" w:rsidP="007A5A68">
      <w:pPr>
        <w:pStyle w:val="Texto"/>
      </w:pPr>
      <w:r>
        <w:t xml:space="preserve">Ahora que nos aseguramos de que tenemos la versión </w:t>
      </w:r>
      <w:proofErr w:type="gramStart"/>
      <w:r>
        <w:t>18,  nos</w:t>
      </w:r>
      <w:proofErr w:type="gramEnd"/>
      <w:r>
        <w:t xml:space="preserve"> dirigimos al </w:t>
      </w:r>
      <w:r w:rsidR="00B41DC4">
        <w:t xml:space="preserve">apartado de </w:t>
      </w:r>
      <w:proofErr w:type="spellStart"/>
      <w:r w:rsidR="00B41DC4">
        <w:t>plugins</w:t>
      </w:r>
      <w:proofErr w:type="spellEnd"/>
    </w:p>
    <w:p w14:paraId="61C1C7E0" w14:textId="77777777" w:rsidR="00A129FB" w:rsidRDefault="00B41DC4" w:rsidP="00A129FB">
      <w:r>
        <w:rPr>
          <w:noProof/>
        </w:rPr>
        <w:drawing>
          <wp:inline distT="0" distB="0" distL="0" distR="0" wp14:anchorId="4A88EEDC" wp14:editId="02405CBF">
            <wp:extent cx="4959705" cy="30735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328" cy="307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F81" w14:textId="77777777" w:rsidR="00B41DC4" w:rsidRDefault="00B41DC4" w:rsidP="00A12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le damos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2A489D9E" w14:textId="77777777" w:rsidR="00B41DC4" w:rsidRDefault="00B41D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2B14C" wp14:editId="05C8AD5F">
            <wp:extent cx="4849977" cy="4327391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08" cy="438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380" w14:textId="77777777" w:rsidR="00B41DC4" w:rsidRDefault="00B41DC4" w:rsidP="00B41D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AFCA2F" wp14:editId="38EC6183">
            <wp:extent cx="4278573" cy="3825643"/>
            <wp:effectExtent l="0" t="0" r="825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382" cy="38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9BD1" w14:textId="77777777" w:rsidR="00B41DC4" w:rsidRDefault="00B41DC4" w:rsidP="00A12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le damos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6F2E845A" w14:textId="77777777" w:rsidR="00B41DC4" w:rsidRDefault="00B41DC4" w:rsidP="00B41D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5C2EB" wp14:editId="5DF39387">
            <wp:extent cx="4308454" cy="8276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749" cy="8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7252" w14:textId="77777777" w:rsidR="00B41DC4" w:rsidRDefault="00B41DC4" w:rsidP="00A12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saltará una advertencia</w:t>
      </w:r>
    </w:p>
    <w:p w14:paraId="016696EC" w14:textId="77777777" w:rsidR="00C54BDD" w:rsidRDefault="00B41DC4" w:rsidP="00B41D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F79EF" wp14:editId="23A5A223">
            <wp:extent cx="3753134" cy="341754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768" cy="34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B1F" w14:textId="77777777" w:rsidR="00B41DC4" w:rsidRDefault="00C54BDD" w:rsidP="00C54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Le damos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nos pedirá reiniciar el IDE</w:t>
      </w:r>
    </w:p>
    <w:p w14:paraId="6023E7BA" w14:textId="77777777" w:rsidR="00C54BDD" w:rsidRDefault="00C54BDD" w:rsidP="00C54B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9EA2A" wp14:editId="42A911BE">
            <wp:extent cx="5000000" cy="45238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AC5A" w14:textId="77777777" w:rsidR="0044352E" w:rsidRDefault="0044352E" w:rsidP="00C54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nos dirigimos de nuevo al apartado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>, nos pedirá actualizar Python, por lo que lo tenemos instalado.</w:t>
      </w:r>
    </w:p>
    <w:p w14:paraId="5C49D41B" w14:textId="77777777" w:rsidR="0044352E" w:rsidRDefault="0044352E" w:rsidP="00C54BDD">
      <w:r>
        <w:rPr>
          <w:noProof/>
        </w:rPr>
        <w:drawing>
          <wp:inline distT="0" distB="0" distL="0" distR="0" wp14:anchorId="6B1A809C" wp14:editId="72C4D1A9">
            <wp:extent cx="5400040" cy="33045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00BA" w14:textId="77777777" w:rsidR="0044352E" w:rsidRDefault="0044352E" w:rsidP="0044352E">
      <w:pPr>
        <w:ind w:left="708" w:hanging="708"/>
      </w:pPr>
      <w:r>
        <w:br w:type="page"/>
      </w:r>
      <w:r>
        <w:rPr>
          <w:noProof/>
        </w:rPr>
        <w:lastRenderedPageBreak/>
        <w:drawing>
          <wp:inline distT="0" distB="0" distL="0" distR="0" wp14:anchorId="03AC3D4E" wp14:editId="01B88506">
            <wp:extent cx="5400040" cy="3317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AF26" w14:textId="77777777" w:rsidR="00C85525" w:rsidRDefault="00C8552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846F48A" w14:textId="77777777" w:rsidR="00C85525" w:rsidRDefault="00C85525" w:rsidP="00C85525">
      <w:pPr>
        <w:pStyle w:val="Ttulo2"/>
      </w:pPr>
      <w:bookmarkStart w:id="4" w:name="_Toc153912882"/>
      <w:r>
        <w:lastRenderedPageBreak/>
        <w:t>Código Python</w:t>
      </w:r>
      <w:bookmarkEnd w:id="4"/>
    </w:p>
    <w:p w14:paraId="251FFA4C" w14:textId="77777777" w:rsidR="0044352E" w:rsidRDefault="0044352E" w:rsidP="0044352E">
      <w:pPr>
        <w:pStyle w:val="Texto"/>
      </w:pPr>
      <w:r>
        <w:t xml:space="preserve">Ahora le damos a nuevo proyecto, podremos crear uno de </w:t>
      </w:r>
      <w:r w:rsidR="00F4487A">
        <w:t>Python</w:t>
      </w:r>
    </w:p>
    <w:p w14:paraId="56D1F6DF" w14:textId="77777777" w:rsidR="0044352E" w:rsidRDefault="0044352E" w:rsidP="0044352E">
      <w:pPr>
        <w:ind w:left="708" w:hanging="708"/>
      </w:pPr>
      <w:r>
        <w:rPr>
          <w:noProof/>
        </w:rPr>
        <w:drawing>
          <wp:inline distT="0" distB="0" distL="0" distR="0" wp14:anchorId="0D80EA9B" wp14:editId="25B507C3">
            <wp:extent cx="5420563" cy="1770426"/>
            <wp:effectExtent l="0" t="0" r="889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6703" cy="18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ADE" w14:textId="77777777" w:rsidR="0044352E" w:rsidRDefault="0044352E" w:rsidP="0044352E">
      <w:pPr>
        <w:ind w:left="708" w:hanging="708"/>
      </w:pPr>
      <w:r>
        <w:rPr>
          <w:noProof/>
        </w:rPr>
        <w:drawing>
          <wp:inline distT="0" distB="0" distL="0" distR="0" wp14:anchorId="2CF79A4F" wp14:editId="31E793B4">
            <wp:extent cx="5984449" cy="4111142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3368" cy="41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E908" w14:textId="77777777" w:rsidR="0044352E" w:rsidRDefault="0044352E">
      <w:r>
        <w:br w:type="page"/>
      </w:r>
    </w:p>
    <w:p w14:paraId="0A5B9E58" w14:textId="77777777" w:rsidR="0044352E" w:rsidRDefault="00627365" w:rsidP="0044352E">
      <w:pPr>
        <w:ind w:left="708" w:hanging="708"/>
      </w:pPr>
      <w:r>
        <w:rPr>
          <w:noProof/>
        </w:rPr>
        <w:lastRenderedPageBreak/>
        <w:drawing>
          <wp:inline distT="0" distB="0" distL="0" distR="0" wp14:anchorId="1C1A336A" wp14:editId="343326E0">
            <wp:extent cx="5400040" cy="369760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F8D" w14:textId="77777777" w:rsidR="00627365" w:rsidRDefault="00627365" w:rsidP="0044352E">
      <w:pPr>
        <w:ind w:left="708" w:hanging="708"/>
      </w:pPr>
      <w:r>
        <w:rPr>
          <w:noProof/>
        </w:rPr>
        <w:drawing>
          <wp:inline distT="0" distB="0" distL="0" distR="0" wp14:anchorId="29673026" wp14:editId="76AEF44C">
            <wp:extent cx="5400040" cy="36468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FD27" w14:textId="77777777" w:rsidR="0044352E" w:rsidRPr="0044352E" w:rsidRDefault="0044352E" w:rsidP="0044352E">
      <w:pPr>
        <w:ind w:left="708" w:hanging="708"/>
      </w:pPr>
    </w:p>
    <w:sectPr w:rsidR="0044352E" w:rsidRPr="0044352E" w:rsidSect="002E7155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541ED" w14:textId="77777777" w:rsidR="001013A7" w:rsidRDefault="001013A7" w:rsidP="00906D29">
      <w:pPr>
        <w:spacing w:after="0" w:line="240" w:lineRule="auto"/>
      </w:pPr>
      <w:r>
        <w:separator/>
      </w:r>
    </w:p>
  </w:endnote>
  <w:endnote w:type="continuationSeparator" w:id="0">
    <w:p w14:paraId="49405B86" w14:textId="77777777" w:rsidR="001013A7" w:rsidRDefault="001013A7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DF437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216EB2E8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063B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7600F48D" w14:textId="77777777" w:rsidR="00906D29" w:rsidRDefault="00906D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67BC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25DA7" w14:textId="77777777" w:rsidR="001013A7" w:rsidRDefault="001013A7" w:rsidP="00906D29">
      <w:pPr>
        <w:spacing w:after="0" w:line="240" w:lineRule="auto"/>
      </w:pPr>
      <w:r>
        <w:separator/>
      </w:r>
    </w:p>
  </w:footnote>
  <w:footnote w:type="continuationSeparator" w:id="0">
    <w:p w14:paraId="2245EACE" w14:textId="77777777" w:rsidR="001013A7" w:rsidRDefault="001013A7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2D5C4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E1BA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8C"/>
    <w:rsid w:val="000871B5"/>
    <w:rsid w:val="001013A7"/>
    <w:rsid w:val="001F1F66"/>
    <w:rsid w:val="001F2A67"/>
    <w:rsid w:val="00231A1A"/>
    <w:rsid w:val="00263AC1"/>
    <w:rsid w:val="002E7155"/>
    <w:rsid w:val="002E7C46"/>
    <w:rsid w:val="003211DF"/>
    <w:rsid w:val="00324E09"/>
    <w:rsid w:val="0035408C"/>
    <w:rsid w:val="004138D4"/>
    <w:rsid w:val="0044352E"/>
    <w:rsid w:val="004C2671"/>
    <w:rsid w:val="00510F45"/>
    <w:rsid w:val="005155FB"/>
    <w:rsid w:val="00532465"/>
    <w:rsid w:val="00627365"/>
    <w:rsid w:val="0067679E"/>
    <w:rsid w:val="006B1B97"/>
    <w:rsid w:val="006F3827"/>
    <w:rsid w:val="00716F80"/>
    <w:rsid w:val="007A5A68"/>
    <w:rsid w:val="007B7819"/>
    <w:rsid w:val="00896CED"/>
    <w:rsid w:val="008E3918"/>
    <w:rsid w:val="00906D29"/>
    <w:rsid w:val="00977CDD"/>
    <w:rsid w:val="009D5FF0"/>
    <w:rsid w:val="00A129FB"/>
    <w:rsid w:val="00A877C8"/>
    <w:rsid w:val="00AA5AA9"/>
    <w:rsid w:val="00AB6999"/>
    <w:rsid w:val="00B2223F"/>
    <w:rsid w:val="00B41DC4"/>
    <w:rsid w:val="00C03BA2"/>
    <w:rsid w:val="00C54BDD"/>
    <w:rsid w:val="00C85525"/>
    <w:rsid w:val="00CA45C1"/>
    <w:rsid w:val="00CC7A2F"/>
    <w:rsid w:val="00DE6CFB"/>
    <w:rsid w:val="00E07B80"/>
    <w:rsid w:val="00E32EE7"/>
    <w:rsid w:val="00E64A6B"/>
    <w:rsid w:val="00E7637D"/>
    <w:rsid w:val="00EA7F1D"/>
    <w:rsid w:val="00ED6662"/>
    <w:rsid w:val="00F24305"/>
    <w:rsid w:val="00F25F00"/>
    <w:rsid w:val="00F4487A"/>
    <w:rsid w:val="00F52BCD"/>
    <w:rsid w:val="00F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9C109"/>
  <w15:chartTrackingRefBased/>
  <w15:docId w15:val="{B69AADBD-57AF-4082-B10C-C70BC18A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E07B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DAW\repositorio_git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C3F8-2892-4FC4-A040-B7FB9DD4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238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 un plugin de Python en Netbeans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 un plugin de Python en Netbeans</dc:title>
  <dc:subject/>
  <dc:creator>1DAW</dc:creator>
  <cp:keywords/>
  <dc:description/>
  <cp:lastModifiedBy>1DAW</cp:lastModifiedBy>
  <cp:revision>22</cp:revision>
  <cp:lastPrinted>2023-12-19T20:14:00Z</cp:lastPrinted>
  <dcterms:created xsi:type="dcterms:W3CDTF">2023-12-19T15:32:00Z</dcterms:created>
  <dcterms:modified xsi:type="dcterms:W3CDTF">2023-12-19T20:14:00Z</dcterms:modified>
</cp:coreProperties>
</file>