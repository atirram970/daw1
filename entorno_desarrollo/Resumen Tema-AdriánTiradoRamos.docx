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5CD5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FC4AF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5BDC6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5ADE1897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FC4A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" filled="f" stroked="f">
                <v:textbox>
                  <w:txbxContent>
                    <w:p w14:paraId="18D5BDC6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5ADE1897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193296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0516E" w14:textId="48083001" w:rsidR="00F52BCD" w:rsidRDefault="00F260C8" w:rsidP="00F52BCD"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93296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" filled="f" stroked="f">
                <v:textbox>
                  <w:txbxContent>
                    <w:p w14:paraId="2930516E" w14:textId="48083001" w:rsidR="00F52BCD" w:rsidRDefault="00F260C8" w:rsidP="00F52BCD"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B66322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9114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09E07BC5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66322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" filled="f" stroked="f">
                <v:textbox>
                  <w:txbxContent>
                    <w:p w14:paraId="400E9114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09E07BC5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5E3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4FB228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7572B625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F39EBA" w14:textId="5B3D1199" w:rsidR="00906D29" w:rsidRDefault="00F260C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Resumen UD1</w:t>
                                      </w:r>
                                    </w:p>
                                  </w:sdtContent>
                                </w:sdt>
                                <w:p w14:paraId="431D2F38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05E37F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qhJwM5YIAACjKwAADgAAAAAAAAAAAAAAAAAuAgAAZHJzL2Uyb0RvYy54bWxQSwEC&#10;LQAUAAYACAAAACEAkPiBC9oAAAAHAQAADwAAAAAAAAAAAAAAAADwCgAAZHJzL2Rvd25yZXYueG1s&#10;UEsFBgAAAAAEAAQA8wAAAPcLAAAAAA==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4FB228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7572B625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F39EBA" w14:textId="5B3D1199" w:rsidR="00906D29" w:rsidRDefault="00F260C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Resumen UD1</w:t>
                                </w:r>
                              </w:p>
                            </w:sdtContent>
                          </w:sdt>
                          <w:p w14:paraId="431D2F38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3F271545" w14:textId="77777777" w:rsidR="00906D29" w:rsidRDefault="00906D29"/>
    <w:p w14:paraId="5967D341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F20409F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135C1611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5561EDD7" w14:textId="49D3D1F7" w:rsidR="003966E4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52278694" w:history="1">
        <w:r w:rsidR="003966E4" w:rsidRPr="008F748B">
          <w:rPr>
            <w:rStyle w:val="Hipervnculo"/>
            <w:noProof/>
          </w:rPr>
          <w:t>Resumen</w:t>
        </w:r>
        <w:r w:rsidR="003966E4">
          <w:rPr>
            <w:noProof/>
            <w:webHidden/>
          </w:rPr>
          <w:tab/>
        </w:r>
        <w:r w:rsidR="003966E4">
          <w:rPr>
            <w:noProof/>
            <w:webHidden/>
          </w:rPr>
          <w:fldChar w:fldCharType="begin"/>
        </w:r>
        <w:r w:rsidR="003966E4">
          <w:rPr>
            <w:noProof/>
            <w:webHidden/>
          </w:rPr>
          <w:instrText xml:space="preserve"> PAGEREF _Toc152278694 \h </w:instrText>
        </w:r>
        <w:r w:rsidR="003966E4">
          <w:rPr>
            <w:noProof/>
            <w:webHidden/>
          </w:rPr>
        </w:r>
        <w:r w:rsidR="003966E4"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2</w:t>
        </w:r>
        <w:r w:rsidR="003966E4">
          <w:rPr>
            <w:noProof/>
            <w:webHidden/>
          </w:rPr>
          <w:fldChar w:fldCharType="end"/>
        </w:r>
      </w:hyperlink>
    </w:p>
    <w:p w14:paraId="28EE35E3" w14:textId="7C81FFCB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695" w:history="1">
        <w:r w:rsidRPr="008F748B">
          <w:rPr>
            <w:rStyle w:val="Hipervnculo"/>
            <w:noProof/>
          </w:rPr>
          <w:t>Qué es un ordenador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604B4" w14:textId="663C0878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696" w:history="1">
        <w:r w:rsidRPr="008F748B">
          <w:rPr>
            <w:rStyle w:val="Hipervnculo"/>
            <w:noProof/>
          </w:rPr>
          <w:t>Qué es 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3F52EA" w14:textId="1D59FF0D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697" w:history="1">
        <w:r w:rsidRPr="008F748B">
          <w:rPr>
            <w:rStyle w:val="Hipervnculo"/>
            <w:noProof/>
          </w:rPr>
          <w:t>Conceptos clave: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5CDFEE" w14:textId="5D07B7E4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698" w:history="1">
        <w:r w:rsidRPr="008F748B">
          <w:rPr>
            <w:rStyle w:val="Hipervnculo"/>
            <w:noProof/>
          </w:rPr>
          <w:t>Qué es una aplicación informática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07904B" w14:textId="3FCB08F4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699" w:history="1">
        <w:r w:rsidRPr="008F748B">
          <w:rPr>
            <w:rStyle w:val="Hipervnculo"/>
            <w:noProof/>
          </w:rPr>
          <w:t>Algunos ejemplos: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375721" w14:textId="42AA86AE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0" w:history="1">
        <w:r w:rsidRPr="008F748B">
          <w:rPr>
            <w:rStyle w:val="Hipervnculo"/>
            <w:noProof/>
          </w:rPr>
          <w:t>Conceptos clave: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164435" w14:textId="73693377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1" w:history="1">
        <w:r w:rsidRPr="008F748B">
          <w:rPr>
            <w:rStyle w:val="Hipervnculo"/>
            <w:noProof/>
          </w:rPr>
          <w:t>Software a medida vs. estándar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43A070" w14:textId="5C0CB8A4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2" w:history="1">
        <w:r w:rsidRPr="008F748B">
          <w:rPr>
            <w:rStyle w:val="Hipervnculo"/>
            <w:noProof/>
          </w:rPr>
          <w:t>Software a medida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EB3D7" w14:textId="7B0DA521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3" w:history="1">
        <w:r w:rsidRPr="008F748B">
          <w:rPr>
            <w:rStyle w:val="Hipervnculo"/>
            <w:noProof/>
          </w:rPr>
          <w:t>Software estándar: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62011" w14:textId="668B1ADB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4" w:history="1">
        <w:r w:rsidRPr="008F748B">
          <w:rPr>
            <w:rStyle w:val="Hipervnculo"/>
            <w:noProof/>
          </w:rPr>
          <w:t>Qué es un lenguaje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38E14E" w14:textId="600B265E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5" w:history="1">
        <w:r w:rsidRPr="008F748B">
          <w:rPr>
            <w:rStyle w:val="Hipervnculo"/>
            <w:noProof/>
          </w:rPr>
          <w:t>Conceptos clave: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81880" w14:textId="74BCA815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6" w:history="1">
        <w:r w:rsidRPr="008F748B">
          <w:rPr>
            <w:rStyle w:val="Hipervnculo"/>
            <w:noProof/>
          </w:rPr>
          <w:t>Tipos de lenguajes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408B96" w14:textId="1B4EB18C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7" w:history="1">
        <w:r w:rsidRPr="008F748B">
          <w:rPr>
            <w:rStyle w:val="Hipervnculo"/>
            <w:noProof/>
          </w:rPr>
          <w:t>Lenguaje 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37F652" w14:textId="0E4C87AB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8" w:history="1">
        <w:r w:rsidRPr="008F748B">
          <w:rPr>
            <w:rStyle w:val="Hipervnculo"/>
            <w:noProof/>
          </w:rPr>
          <w:t>Lenguaje de medio nivel (ensamblador)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19928" w14:textId="1BBB3E67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09" w:history="1">
        <w:r w:rsidRPr="008F748B">
          <w:rPr>
            <w:rStyle w:val="Hipervnculo"/>
            <w:noProof/>
          </w:rPr>
          <w:t>Lenguaje de alto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D668D" w14:textId="67EF3755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0" w:history="1">
        <w:r w:rsidRPr="008F748B">
          <w:rPr>
            <w:rStyle w:val="Hipervnculo"/>
            <w:noProof/>
          </w:rPr>
          <w:t>Paradigma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A412F5" w14:textId="03919E91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1" w:history="1">
        <w:r w:rsidRPr="008F748B">
          <w:rPr>
            <w:rStyle w:val="Hipervnculo"/>
            <w:noProof/>
          </w:rPr>
          <w:t>Programación estructurada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7EB6A" w14:textId="41F54416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2" w:history="1">
        <w:r w:rsidRPr="008F748B">
          <w:rPr>
            <w:rStyle w:val="Hipervnculo"/>
            <w:noProof/>
          </w:rPr>
          <w:t>Programación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8F1401" w14:textId="6B3AF57C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3" w:history="1">
        <w:r w:rsidRPr="008F748B">
          <w:rPr>
            <w:rStyle w:val="Hipervnculo"/>
            <w:noProof/>
          </w:rPr>
          <w:t>Programación orientada a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FF43AE" w14:textId="25860D47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4" w:history="1">
        <w:r w:rsidRPr="008F748B">
          <w:rPr>
            <w:rStyle w:val="Hipervnculo"/>
            <w:noProof/>
          </w:rPr>
          <w:t>Programación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D43178" w14:textId="0FE3D8BA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5" w:history="1">
        <w:r w:rsidRPr="008F748B">
          <w:rPr>
            <w:rStyle w:val="Hipervnculo"/>
            <w:noProof/>
          </w:rPr>
          <w:t>El proceso de traducción/compilación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7A9877" w14:textId="55E98951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6" w:history="1">
        <w:r w:rsidRPr="008F748B">
          <w:rPr>
            <w:rStyle w:val="Hipervnculo"/>
            <w:noProof/>
          </w:rPr>
          <w:t>Traductores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37FF32" w14:textId="3F570F92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7" w:history="1">
        <w:r w:rsidRPr="008F748B">
          <w:rPr>
            <w:rStyle w:val="Hipervnculo"/>
            <w:noProof/>
          </w:rPr>
          <w:t>Lenguajes compilados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460591" w14:textId="52E10ADF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8" w:history="1">
        <w:r w:rsidRPr="008F748B">
          <w:rPr>
            <w:rStyle w:val="Hipervnculo"/>
            <w:noProof/>
          </w:rPr>
          <w:t>Lenguajes interpretados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5074CC" w14:textId="08AAEDE7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19" w:history="1">
        <w:r w:rsidRPr="008F748B">
          <w:rPr>
            <w:rStyle w:val="Hipervnculo"/>
            <w:noProof/>
          </w:rPr>
          <w:t>Lenguajes virtuales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DB052" w14:textId="53123B47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0" w:history="1">
        <w:r w:rsidRPr="008F748B">
          <w:rPr>
            <w:rStyle w:val="Hipervnculo"/>
            <w:noProof/>
          </w:rPr>
          <w:t>Algunas definiciones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81F728" w14:textId="23824FDF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1" w:history="1">
        <w:r w:rsidRPr="008F748B">
          <w:rPr>
            <w:rStyle w:val="Hipervnculo"/>
            <w:noProof/>
          </w:rPr>
          <w:t>4.2 Interpretación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F38A4E" w14:textId="5AAF71CE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2" w:history="1">
        <w:r w:rsidRPr="008F748B">
          <w:rPr>
            <w:rStyle w:val="Hipervnculo"/>
            <w:noProof/>
          </w:rPr>
          <w:t>Compilación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0DA4D6" w14:textId="012C0806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3" w:history="1">
        <w:r w:rsidRPr="008F748B">
          <w:rPr>
            <w:rStyle w:val="Hipervnculo"/>
            <w:noProof/>
          </w:rPr>
          <w:t>Fases del desarrollo de una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7958B3" w14:textId="57E26BBD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4" w:history="1">
        <w:r w:rsidRPr="008F748B">
          <w:rPr>
            <w:rStyle w:val="Hipervnculo"/>
            <w:noProof/>
          </w:rPr>
          <w:t>Las fases más comunes: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4C6BEC" w14:textId="17E166ED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5" w:history="1">
        <w:r w:rsidRPr="008F748B">
          <w:rPr>
            <w:rStyle w:val="Hipervnculo"/>
            <w:noProof/>
          </w:rPr>
          <w:t>5.2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D50C9B" w14:textId="69A44134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6" w:history="1">
        <w:r w:rsidRPr="008F748B">
          <w:rPr>
            <w:rStyle w:val="Hipervnculo"/>
            <w:noProof/>
          </w:rPr>
          <w:t>5.3 Roles del desarrollo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5193BD" w14:textId="3CF36F8C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7" w:history="1">
        <w:r w:rsidRPr="008F748B">
          <w:rPr>
            <w:rStyle w:val="Hipervnculo"/>
            <w:noProof/>
          </w:rPr>
          <w:t>Arquitecto de software: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9D9633" w14:textId="5ED6E887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8" w:history="1">
        <w:r w:rsidRPr="008F748B">
          <w:rPr>
            <w:rStyle w:val="Hipervnculo"/>
            <w:noProof/>
          </w:rPr>
          <w:t>Jefe de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97E284" w14:textId="1AB5B32B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29" w:history="1">
        <w:r w:rsidRPr="008F748B">
          <w:rPr>
            <w:rStyle w:val="Hipervnculo"/>
            <w:noProof/>
          </w:rPr>
          <w:t>Analista de sistemas: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D9C070" w14:textId="74CEFBAE" w:rsidR="003966E4" w:rsidRDefault="003966E4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30" w:history="1">
        <w:r w:rsidRPr="008F748B">
          <w:rPr>
            <w:rStyle w:val="Hipervnculo"/>
            <w:noProof/>
          </w:rPr>
          <w:t>Analista programador: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B86466" w14:textId="0ED8FAEF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31" w:history="1">
        <w:r w:rsidRPr="008F748B">
          <w:rPr>
            <w:rStyle w:val="Hipervnculo"/>
            <w:noProof/>
          </w:rPr>
          <w:t>5.4 Paradigmas de desarrollo clásicos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F0837C" w14:textId="0C810DB2" w:rsidR="003966E4" w:rsidRDefault="003966E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278732" w:history="1">
        <w:r w:rsidRPr="008F748B">
          <w:rPr>
            <w:rStyle w:val="Hipervnculo"/>
            <w:noProof/>
          </w:rPr>
          <w:t>5.5 Metodologías ágiles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_Toc152278732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B7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2849B8" w14:textId="52F0EB23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5EA0D43C" w14:textId="77777777" w:rsidR="00EA7F1D" w:rsidRDefault="00EA7F1D" w:rsidP="00E61EB0">
      <w:pPr>
        <w:pStyle w:val="Ttulo1"/>
      </w:pPr>
      <w:r w:rsidRPr="00EA7F1D">
        <w:rPr>
          <w:lang w:eastAsia="es-ES"/>
        </w:rPr>
        <w:br w:type="page"/>
      </w:r>
      <w:bookmarkStart w:id="0" w:name="_Toc152278694"/>
      <w:r w:rsidR="00E61EB0">
        <w:lastRenderedPageBreak/>
        <w:t>Resumen</w:t>
      </w:r>
      <w:bookmarkEnd w:id="0"/>
    </w:p>
    <w:p w14:paraId="5AFAEB12" w14:textId="77777777" w:rsidR="00E61EB0" w:rsidRDefault="00E61EB0" w:rsidP="00E61EB0">
      <w:pPr>
        <w:pStyle w:val="Ttulo2"/>
      </w:pPr>
      <w:bookmarkStart w:id="1" w:name="_Toc152278695"/>
      <w:r>
        <w:t>Qué es un ordenador</w:t>
      </w:r>
      <w:bookmarkEnd w:id="1"/>
    </w:p>
    <w:p w14:paraId="67190A3F" w14:textId="77777777" w:rsidR="00E61EB0" w:rsidRDefault="00E61EB0" w:rsidP="001708E5">
      <w:pPr>
        <w:pStyle w:val="Texto"/>
      </w:pPr>
      <w:r>
        <w:t>Un ordenador es un dispositivo que se compone de elementos físicos (hardware) y elementos lógicos (software) que acepta datos de entrada (teclado, ratón), los procesa y muestra una salida(pantalla). Estas órdenes que introduce el usuario deben de ser traducidas para que las entienda el ordenador.</w:t>
      </w:r>
    </w:p>
    <w:p w14:paraId="46AB04A1" w14:textId="77777777" w:rsidR="00E61EB0" w:rsidRDefault="00E61EB0" w:rsidP="001708E5">
      <w:pPr>
        <w:pStyle w:val="Texto"/>
      </w:pPr>
      <w:r>
        <w:t>Los primeros ordenadores en aparecer se originaron en la década de los 40’s</w:t>
      </w:r>
    </w:p>
    <w:p w14:paraId="33A9FC29" w14:textId="71E31C22" w:rsidR="000A52DC" w:rsidRDefault="000A52DC" w:rsidP="001708E5">
      <w:pPr>
        <w:pStyle w:val="Texto"/>
      </w:pPr>
      <w:r>
        <w:t>Diagrama de un ordenador</w:t>
      </w:r>
    </w:p>
    <w:p w14:paraId="3D29B58D" w14:textId="0D69B54A" w:rsidR="000A52DC" w:rsidRDefault="000A52DC" w:rsidP="000A52DC">
      <w:pPr>
        <w:pStyle w:val="Texto"/>
        <w:jc w:val="center"/>
      </w:pPr>
      <w:r w:rsidRPr="000A52DC">
        <w:drawing>
          <wp:inline distT="0" distB="0" distL="0" distR="0" wp14:anchorId="2B5C9FF7" wp14:editId="1B719688">
            <wp:extent cx="4907705" cy="1836579"/>
            <wp:effectExtent l="0" t="0" r="7620" b="0"/>
            <wp:docPr id="123920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3FD" w14:textId="77777777" w:rsidR="00E61EB0" w:rsidRDefault="00E61EB0" w:rsidP="00E61EB0">
      <w:pPr>
        <w:pStyle w:val="Ttulo2"/>
      </w:pPr>
      <w:bookmarkStart w:id="2" w:name="_Toc152278696"/>
      <w:r>
        <w:t>Qué es el software</w:t>
      </w:r>
      <w:bookmarkEnd w:id="2"/>
    </w:p>
    <w:p w14:paraId="2D51B009" w14:textId="77777777" w:rsidR="00E61EB0" w:rsidRDefault="00E61EB0" w:rsidP="001708E5">
      <w:pPr>
        <w:pStyle w:val="Texto"/>
      </w:pPr>
      <w:r>
        <w:t xml:space="preserve">Es la parte intangible (lógica) de un Sistema Informático que se desarrolla para llevar a cabo una tarea específica. </w:t>
      </w:r>
    </w:p>
    <w:p w14:paraId="31DB1BEB" w14:textId="77777777" w:rsidR="00E61EB0" w:rsidRDefault="00E61EB0" w:rsidP="001708E5">
      <w:pPr>
        <w:pStyle w:val="Texto"/>
      </w:pPr>
      <w:r>
        <w:t>Este se comunica con el hardware para comunicarle que es lo que debe de realizar.</w:t>
      </w:r>
    </w:p>
    <w:p w14:paraId="3DCAC742" w14:textId="77777777" w:rsidR="00E61EB0" w:rsidRDefault="00E61EB0" w:rsidP="001708E5">
      <w:pPr>
        <w:pStyle w:val="Texto"/>
      </w:pPr>
      <w:r>
        <w:t>Se encarga de traducir las instrucciones de los usuarios.</w:t>
      </w:r>
    </w:p>
    <w:p w14:paraId="274B145B" w14:textId="77777777" w:rsidR="00E61EB0" w:rsidRDefault="00E61EB0" w:rsidP="001708E5">
      <w:pPr>
        <w:pStyle w:val="Texto"/>
      </w:pPr>
      <w:r>
        <w:t>El término fue usado por Charles Babbage en el siglo XIX.</w:t>
      </w:r>
    </w:p>
    <w:p w14:paraId="0658B7AF" w14:textId="77777777" w:rsidR="00E61EB0" w:rsidRDefault="00E61EB0" w:rsidP="001708E5">
      <w:pPr>
        <w:pStyle w:val="Texto"/>
      </w:pPr>
      <w:r>
        <w:t>Alan Turing coge el relevo para descifrar la máquina Enigma.</w:t>
      </w:r>
    </w:p>
    <w:p w14:paraId="148B7923" w14:textId="77777777" w:rsidR="00E61EB0" w:rsidRDefault="00E61EB0" w:rsidP="00E61EB0">
      <w:pPr>
        <w:pStyle w:val="Ttulo3"/>
      </w:pPr>
      <w:bookmarkStart w:id="3" w:name="_Toc152278697"/>
      <w:r>
        <w:t>Conceptos clave:</w:t>
      </w:r>
      <w:bookmarkEnd w:id="3"/>
      <w:r>
        <w:t xml:space="preserve"> </w:t>
      </w:r>
    </w:p>
    <w:p w14:paraId="45B2EEE8" w14:textId="77777777" w:rsidR="00E61EB0" w:rsidRDefault="00E61EB0" w:rsidP="00CF318A">
      <w:pPr>
        <w:pStyle w:val="Texto"/>
        <w:numPr>
          <w:ilvl w:val="0"/>
          <w:numId w:val="3"/>
        </w:numPr>
      </w:pPr>
      <w:r>
        <w:t>El software se desarrolla, no se fabrica</w:t>
      </w:r>
    </w:p>
    <w:p w14:paraId="7C842726" w14:textId="77777777" w:rsidR="00E61EB0" w:rsidRPr="00CF318A" w:rsidRDefault="00E61EB0" w:rsidP="00CF318A">
      <w:pPr>
        <w:pStyle w:val="Texto"/>
        <w:numPr>
          <w:ilvl w:val="0"/>
          <w:numId w:val="3"/>
        </w:numPr>
      </w:pPr>
      <w:r w:rsidRPr="00CF318A">
        <w:t>El software es intangible, por lo que no es un elemento físico</w:t>
      </w:r>
    </w:p>
    <w:p w14:paraId="74DEDA15" w14:textId="77777777" w:rsidR="00E61EB0" w:rsidRDefault="00E61EB0" w:rsidP="00CF318A">
      <w:pPr>
        <w:pStyle w:val="Texto"/>
        <w:numPr>
          <w:ilvl w:val="0"/>
          <w:numId w:val="3"/>
        </w:numPr>
      </w:pPr>
      <w:r>
        <w:t>El software no se daña (genéricamente hablando), y una copia produce un duplicado del software original</w:t>
      </w:r>
    </w:p>
    <w:p w14:paraId="24614C72" w14:textId="77777777" w:rsidR="00E61EB0" w:rsidRDefault="00E61EB0" w:rsidP="00CF318A">
      <w:pPr>
        <w:pStyle w:val="Texto"/>
        <w:numPr>
          <w:ilvl w:val="0"/>
          <w:numId w:val="3"/>
        </w:numPr>
      </w:pPr>
      <w:r>
        <w:t>El software puede personalizarse (aplicación de propósito específico)</w:t>
      </w:r>
    </w:p>
    <w:p w14:paraId="43BE6BC9" w14:textId="77777777" w:rsidR="00E61EB0" w:rsidRDefault="00E61EB0" w:rsidP="00CF318A">
      <w:pPr>
        <w:pStyle w:val="Texto"/>
        <w:numPr>
          <w:ilvl w:val="0"/>
          <w:numId w:val="3"/>
        </w:numPr>
      </w:pPr>
      <w:r>
        <w:t>El software permite el uso del ordenador</w:t>
      </w:r>
    </w:p>
    <w:p w14:paraId="7B39C499" w14:textId="77777777" w:rsidR="00E61EB0" w:rsidRDefault="00E61EB0" w:rsidP="00CF318A">
      <w:pPr>
        <w:pStyle w:val="Texto"/>
        <w:numPr>
          <w:ilvl w:val="0"/>
          <w:numId w:val="3"/>
        </w:numPr>
      </w:pPr>
      <w:r>
        <w:t>El software se crea usando un lenguaje de programación y una metodología de programación</w:t>
      </w:r>
    </w:p>
    <w:p w14:paraId="723825D4" w14:textId="77777777" w:rsidR="00113A9D" w:rsidRDefault="00113A9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6F1026C8" w14:textId="77777777" w:rsidR="00E61EB0" w:rsidRDefault="00E61EB0" w:rsidP="00E61EB0">
      <w:pPr>
        <w:pStyle w:val="Ttulo2"/>
      </w:pPr>
      <w:bookmarkStart w:id="4" w:name="_Toc152278698"/>
      <w:r>
        <w:lastRenderedPageBreak/>
        <w:t>Qué es una aplicación informática</w:t>
      </w:r>
      <w:bookmarkEnd w:id="4"/>
    </w:p>
    <w:p w14:paraId="59ACAEBB" w14:textId="77777777" w:rsidR="00E61EB0" w:rsidRDefault="00E61EB0" w:rsidP="00557A66">
      <w:pPr>
        <w:pStyle w:val="Texto"/>
      </w:pPr>
      <w:r>
        <w:t>Una aplicación se compone de un conjunto de instrucciones y se desarrolla usando un lenguaje de programación</w:t>
      </w:r>
    </w:p>
    <w:p w14:paraId="50B82150" w14:textId="77777777" w:rsidR="00E61EB0" w:rsidRDefault="00E61EB0" w:rsidP="00557A66">
      <w:pPr>
        <w:pStyle w:val="Texto"/>
      </w:pPr>
      <w:r>
        <w:t>Las instrucciones le indican al ordenador el programa o pasos que debe ejecutar</w:t>
      </w:r>
    </w:p>
    <w:p w14:paraId="42E2CAAF" w14:textId="77777777" w:rsidR="00E61EB0" w:rsidRDefault="00E61EB0" w:rsidP="00557A66">
      <w:pPr>
        <w:pStyle w:val="Texto"/>
      </w:pPr>
      <w:r>
        <w:t>Si el ordenador no entiende alguna instrucción, lo notificará mediante un mensaje</w:t>
      </w:r>
    </w:p>
    <w:p w14:paraId="11868680" w14:textId="77777777" w:rsidR="00E61EB0" w:rsidRDefault="00E61EB0" w:rsidP="00557A66">
      <w:pPr>
        <w:pStyle w:val="Texto"/>
      </w:pPr>
      <w:r>
        <w:t>En este ciclo pasaremos de ser usuarios a programadores de aplicaciones</w:t>
      </w:r>
    </w:p>
    <w:p w14:paraId="70E297B1" w14:textId="77777777" w:rsidR="00E61EB0" w:rsidRDefault="00E61EB0" w:rsidP="00E61EB0">
      <w:pPr>
        <w:pStyle w:val="Ttulo3"/>
      </w:pPr>
      <w:bookmarkStart w:id="5" w:name="_Toc152278699"/>
      <w:r>
        <w:t>Algunos ejemplos:</w:t>
      </w:r>
      <w:bookmarkEnd w:id="5"/>
    </w:p>
    <w:p w14:paraId="3FE24E2C" w14:textId="77777777" w:rsidR="00E61EB0" w:rsidRDefault="00E61EB0" w:rsidP="00557A66">
      <w:pPr>
        <w:pStyle w:val="Texto"/>
        <w:numPr>
          <w:ilvl w:val="0"/>
          <w:numId w:val="3"/>
        </w:numPr>
      </w:pPr>
      <w:r>
        <w:t>Sistemas operativos (Windows, Linux, MacOS, RedHat, Solaris)</w:t>
      </w:r>
    </w:p>
    <w:p w14:paraId="67DDC4F9" w14:textId="77777777" w:rsidR="00E61EB0" w:rsidRDefault="00E61EB0" w:rsidP="00557A66">
      <w:pPr>
        <w:pStyle w:val="Texto"/>
        <w:numPr>
          <w:ilvl w:val="0"/>
          <w:numId w:val="3"/>
        </w:numPr>
      </w:pPr>
      <w:r>
        <w:t>Aplicaciones de contabilidad y ofimática (</w:t>
      </w:r>
      <w:r w:rsidR="00160AEF">
        <w:t>Word</w:t>
      </w:r>
      <w:r>
        <w:t xml:space="preserve">, </w:t>
      </w:r>
      <w:r w:rsidR="00160AEF">
        <w:t>Excel</w:t>
      </w:r>
      <w:r>
        <w:t xml:space="preserve">, </w:t>
      </w:r>
      <w:r w:rsidR="00160AEF">
        <w:t>Paint</w:t>
      </w:r>
      <w:r>
        <w:t>, …)</w:t>
      </w:r>
    </w:p>
    <w:p w14:paraId="41DA803D" w14:textId="77777777" w:rsidR="00E61EB0" w:rsidRDefault="00E61EB0" w:rsidP="00557A66">
      <w:pPr>
        <w:pStyle w:val="Texto"/>
        <w:numPr>
          <w:ilvl w:val="0"/>
          <w:numId w:val="3"/>
        </w:numPr>
      </w:pPr>
      <w:r>
        <w:t xml:space="preserve">Aplicaciones de gestión de bases de datos </w:t>
      </w:r>
      <w:r w:rsidR="00160AEF">
        <w:t>(Access</w:t>
      </w:r>
      <w:r>
        <w:t xml:space="preserve">, </w:t>
      </w:r>
      <w:r w:rsidR="00160AEF">
        <w:t>MySQL, …</w:t>
      </w:r>
      <w:r>
        <w:t>)</w:t>
      </w:r>
    </w:p>
    <w:p w14:paraId="767680B2" w14:textId="77777777" w:rsidR="00557A66" w:rsidRDefault="00E61EB0" w:rsidP="00557A66">
      <w:pPr>
        <w:pStyle w:val="Texto"/>
        <w:numPr>
          <w:ilvl w:val="0"/>
          <w:numId w:val="3"/>
        </w:numPr>
      </w:pPr>
      <w:r>
        <w:t>Aplicaciones de diseño gráfico</w:t>
      </w:r>
      <w:r w:rsidR="00113A9D">
        <w:t xml:space="preserve"> (Adobe Photoshop)</w:t>
      </w:r>
    </w:p>
    <w:p w14:paraId="3B341304" w14:textId="77777777" w:rsidR="00E61EB0" w:rsidRDefault="00E61EB0" w:rsidP="00557A66">
      <w:pPr>
        <w:pStyle w:val="Texto"/>
        <w:numPr>
          <w:ilvl w:val="0"/>
          <w:numId w:val="3"/>
        </w:numPr>
      </w:pPr>
      <w:r>
        <w:t>Aplicaciones de correo electrónico</w:t>
      </w:r>
      <w:r w:rsidR="00113A9D">
        <w:t xml:space="preserve"> (Gmail, Outlook, Hotmail, …)</w:t>
      </w:r>
    </w:p>
    <w:p w14:paraId="1B27EE93" w14:textId="64E7F21E" w:rsidR="000A52DC" w:rsidRDefault="000A52DC" w:rsidP="00557A66">
      <w:pPr>
        <w:pStyle w:val="Texto"/>
        <w:numPr>
          <w:ilvl w:val="0"/>
          <w:numId w:val="3"/>
        </w:numPr>
      </w:pPr>
      <w:r>
        <w:t>Videojuegos</w:t>
      </w:r>
    </w:p>
    <w:p w14:paraId="1D406974" w14:textId="042D0918" w:rsidR="00330612" w:rsidRDefault="00330612" w:rsidP="00330612">
      <w:pPr>
        <w:pStyle w:val="Texto"/>
      </w:pPr>
      <w:r>
        <w:t>Ejemplo de aplicación informática (en este caso es un script de Linux)</w:t>
      </w:r>
    </w:p>
    <w:p w14:paraId="57CA5F16" w14:textId="7365700E" w:rsidR="00113A9D" w:rsidRDefault="00330612" w:rsidP="00113A9D">
      <w:pPr>
        <w:ind w:left="360"/>
      </w:pPr>
      <w:r>
        <w:rPr>
          <w:noProof/>
        </w:rPr>
        <w:drawing>
          <wp:inline distT="0" distB="0" distL="0" distR="0" wp14:anchorId="1588AC72" wp14:editId="794EDEA3">
            <wp:extent cx="5400040" cy="3073400"/>
            <wp:effectExtent l="0" t="0" r="0" b="0"/>
            <wp:docPr id="1976833912" name="Imagen 1" descr="You Can And Should Write Tests For Your Shell Scripts | by Salihan Zao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Can And Should Write Tests For Your Shell Scripts | by Salihan Zaol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8A5" w14:textId="77777777" w:rsidR="00113A9D" w:rsidRDefault="00113A9D" w:rsidP="00113A9D">
      <w:pPr>
        <w:pStyle w:val="Ttulo3"/>
      </w:pPr>
      <w:bookmarkStart w:id="6" w:name="_Toc152278700"/>
      <w:r>
        <w:t>Conceptos clave:</w:t>
      </w:r>
      <w:bookmarkEnd w:id="6"/>
      <w:r>
        <w:t xml:space="preserve"> </w:t>
      </w:r>
    </w:p>
    <w:p w14:paraId="0EEE49C4" w14:textId="77777777" w:rsidR="00113A9D" w:rsidRDefault="00113A9D" w:rsidP="00113A9D">
      <w:pPr>
        <w:pStyle w:val="Texto"/>
        <w:numPr>
          <w:ilvl w:val="0"/>
          <w:numId w:val="1"/>
        </w:numPr>
      </w:pPr>
      <w:r w:rsidRPr="00330612">
        <w:rPr>
          <w:b/>
          <w:bCs/>
        </w:rPr>
        <w:t>Programa</w:t>
      </w:r>
      <w:r>
        <w:t>: conjunto de pasos o instrucciones que indican al ordenador cómo realizar un</w:t>
      </w:r>
      <w:r w:rsidR="0023149F">
        <w:t>a</w:t>
      </w:r>
      <w:r>
        <w:t xml:space="preserve"> </w:t>
      </w:r>
      <w:r w:rsidR="0023149F">
        <w:t>tarea</w:t>
      </w:r>
    </w:p>
    <w:p w14:paraId="6690A40A" w14:textId="77777777" w:rsidR="00113A9D" w:rsidRDefault="00113A9D" w:rsidP="0023149F">
      <w:pPr>
        <w:pStyle w:val="Texto"/>
        <w:numPr>
          <w:ilvl w:val="0"/>
          <w:numId w:val="1"/>
        </w:numPr>
      </w:pPr>
      <w:r w:rsidRPr="00330612">
        <w:rPr>
          <w:b/>
          <w:bCs/>
        </w:rPr>
        <w:t>Ejecutar</w:t>
      </w:r>
      <w:r>
        <w:t xml:space="preserve">: </w:t>
      </w:r>
      <w:r w:rsidR="0023149F">
        <w:t>i</w:t>
      </w:r>
      <w:r>
        <w:t>niciar un programa y ponerlo en ejecución</w:t>
      </w:r>
    </w:p>
    <w:p w14:paraId="55F20A8B" w14:textId="77777777" w:rsidR="00113A9D" w:rsidRDefault="00113A9D" w:rsidP="0023149F">
      <w:pPr>
        <w:pStyle w:val="Texto"/>
        <w:numPr>
          <w:ilvl w:val="0"/>
          <w:numId w:val="1"/>
        </w:numPr>
      </w:pPr>
      <w:r w:rsidRPr="00330612">
        <w:rPr>
          <w:b/>
          <w:bCs/>
        </w:rPr>
        <w:t>Librería</w:t>
      </w:r>
      <w:r>
        <w:t>: conjunto de programas y funciones que realizan tareas concretas (BBDD, informes...)</w:t>
      </w:r>
    </w:p>
    <w:p w14:paraId="1A19D375" w14:textId="4C7659F2" w:rsidR="001F5F1E" w:rsidRPr="00330612" w:rsidRDefault="00113A9D" w:rsidP="00330612">
      <w:pPr>
        <w:pStyle w:val="Texto"/>
        <w:numPr>
          <w:ilvl w:val="0"/>
          <w:numId w:val="1"/>
        </w:numPr>
      </w:pPr>
      <w:r w:rsidRPr="00330612">
        <w:rPr>
          <w:b/>
          <w:bCs/>
        </w:rPr>
        <w:t>Entorno de desarrollo (IDE)</w:t>
      </w:r>
      <w:r>
        <w:t>: herramienta que facilita y posibilita el desarrollo de software</w:t>
      </w:r>
      <w:r w:rsidR="001F5F1E">
        <w:br w:type="page"/>
      </w:r>
    </w:p>
    <w:p w14:paraId="6BD1F5A2" w14:textId="77777777" w:rsidR="001F5F1E" w:rsidRDefault="001F5F1E" w:rsidP="001F5F1E">
      <w:pPr>
        <w:pStyle w:val="Ttulo2"/>
      </w:pPr>
      <w:bookmarkStart w:id="7" w:name="_Toc152278701"/>
      <w:r>
        <w:lastRenderedPageBreak/>
        <w:t>Software a medida vs. estándar</w:t>
      </w:r>
      <w:bookmarkEnd w:id="7"/>
    </w:p>
    <w:p w14:paraId="70C948A7" w14:textId="77777777" w:rsidR="001F5F1E" w:rsidRDefault="001F5F1E" w:rsidP="001F5F1E">
      <w:pPr>
        <w:pStyle w:val="Ttulo3"/>
      </w:pPr>
      <w:bookmarkStart w:id="8" w:name="_Toc152278702"/>
      <w:r>
        <w:t>Software a medida</w:t>
      </w:r>
      <w:bookmarkEnd w:id="8"/>
    </w:p>
    <w:p w14:paraId="74F511CC" w14:textId="77777777" w:rsidR="001F5F1E" w:rsidRDefault="001F5F1E" w:rsidP="001F5F1E">
      <w:pPr>
        <w:pStyle w:val="Texto"/>
      </w:pPr>
      <w:r>
        <w:t>Se desarrolla según los requerimientos de una empresa u organismo</w:t>
      </w:r>
    </w:p>
    <w:p w14:paraId="78B8A4EF" w14:textId="77777777" w:rsidR="001F5F1E" w:rsidRDefault="001F5F1E" w:rsidP="001F5F1E">
      <w:pPr>
        <w:pStyle w:val="Texto"/>
      </w:pPr>
      <w:r>
        <w:t>Se adecuan a la actividad de dicha empresa u organismo</w:t>
      </w:r>
    </w:p>
    <w:p w14:paraId="5E9C5F55" w14:textId="77777777" w:rsidR="001F5F1E" w:rsidRDefault="001F5F1E" w:rsidP="001F5F1E">
      <w:pPr>
        <w:pStyle w:val="Ttulo4"/>
      </w:pPr>
      <w:r>
        <w:t>Características:</w:t>
      </w:r>
    </w:p>
    <w:p w14:paraId="3002191F" w14:textId="77777777" w:rsidR="001F5F1E" w:rsidRDefault="001F5F1E" w:rsidP="001F5F1E">
      <w:pPr>
        <w:pStyle w:val="Texto"/>
        <w:numPr>
          <w:ilvl w:val="0"/>
          <w:numId w:val="1"/>
        </w:numPr>
      </w:pPr>
      <w:r>
        <w:t>Necesita un tiempo de desarrollo</w:t>
      </w:r>
    </w:p>
    <w:p w14:paraId="5B8A7A8D" w14:textId="77777777" w:rsidR="001F5F1E" w:rsidRDefault="001F5F1E" w:rsidP="001F5F1E">
      <w:pPr>
        <w:pStyle w:val="Texto"/>
        <w:numPr>
          <w:ilvl w:val="0"/>
          <w:numId w:val="1"/>
        </w:numPr>
      </w:pPr>
      <w:r>
        <w:t>Se adapta a las necesidades específicas de dicha empresa (no trasladable a otras)</w:t>
      </w:r>
    </w:p>
    <w:p w14:paraId="6A8C4737" w14:textId="77777777" w:rsidR="001F5F1E" w:rsidRDefault="001F5F1E" w:rsidP="001F5F1E">
      <w:pPr>
        <w:pStyle w:val="Texto"/>
        <w:numPr>
          <w:ilvl w:val="0"/>
          <w:numId w:val="1"/>
        </w:numPr>
      </w:pPr>
      <w:r>
        <w:t>Puede contener errores y necesitar de una etapa de adaptación y mantenimiento</w:t>
      </w:r>
    </w:p>
    <w:p w14:paraId="2294FA93" w14:textId="77777777" w:rsidR="001F5F1E" w:rsidRDefault="001F5F1E" w:rsidP="001F5F1E">
      <w:pPr>
        <w:pStyle w:val="Texto"/>
        <w:numPr>
          <w:ilvl w:val="0"/>
          <w:numId w:val="1"/>
        </w:numPr>
      </w:pPr>
      <w:r>
        <w:t>Más costoso que el software estándar</w:t>
      </w:r>
    </w:p>
    <w:p w14:paraId="485D9AF7" w14:textId="77777777" w:rsidR="001F5F1E" w:rsidRDefault="001F5F1E" w:rsidP="001F5F1E">
      <w:pPr>
        <w:pStyle w:val="Ttulo3"/>
      </w:pPr>
      <w:bookmarkStart w:id="9" w:name="_Toc152278703"/>
      <w:r>
        <w:t>Software estándar:</w:t>
      </w:r>
      <w:bookmarkEnd w:id="9"/>
    </w:p>
    <w:p w14:paraId="4A0ECD19" w14:textId="77777777" w:rsidR="001F5F1E" w:rsidRDefault="001F5F1E" w:rsidP="001F5F1E">
      <w:pPr>
        <w:pStyle w:val="Texto"/>
      </w:pPr>
      <w:r>
        <w:t>Software genérico (válido para cualquier cliente)</w:t>
      </w:r>
    </w:p>
    <w:p w14:paraId="34DF09FB" w14:textId="77777777" w:rsidR="001F5F1E" w:rsidRDefault="001F5F1E" w:rsidP="001F5F1E">
      <w:pPr>
        <w:pStyle w:val="Texto"/>
      </w:pPr>
      <w:r>
        <w:t>Resuelve múltiples necesidades, y suele incluir herramientas de configuración</w:t>
      </w:r>
    </w:p>
    <w:p w14:paraId="6B8EAA1D" w14:textId="77777777" w:rsidR="001F5F1E" w:rsidRDefault="001F5F1E" w:rsidP="001F5F1E">
      <w:pPr>
        <w:pStyle w:val="Ttulo4"/>
      </w:pPr>
      <w:r>
        <w:t>Características:</w:t>
      </w:r>
    </w:p>
    <w:p w14:paraId="5B2102C2" w14:textId="77777777" w:rsidR="001F5F1E" w:rsidRDefault="001F5F1E" w:rsidP="001F5F1E">
      <w:pPr>
        <w:pStyle w:val="Texto"/>
        <w:numPr>
          <w:ilvl w:val="0"/>
          <w:numId w:val="1"/>
        </w:numPr>
      </w:pPr>
      <w:r>
        <w:t>Se compra ya desarrollado (sólo se puede configurar o actualizar)</w:t>
      </w:r>
    </w:p>
    <w:p w14:paraId="1C73BFCB" w14:textId="77777777" w:rsidR="001F5F1E" w:rsidRDefault="001F5F1E" w:rsidP="001F5F1E">
      <w:pPr>
        <w:pStyle w:val="Texto"/>
        <w:numPr>
          <w:ilvl w:val="0"/>
          <w:numId w:val="1"/>
        </w:numPr>
      </w:pPr>
      <w:r>
        <w:t>Suele tener menos errores que el software a medida (más testeado generalmente)</w:t>
      </w:r>
    </w:p>
    <w:p w14:paraId="1F919721" w14:textId="77777777" w:rsidR="001F5F1E" w:rsidRDefault="001F5F1E" w:rsidP="001F5F1E">
      <w:pPr>
        <w:pStyle w:val="Texto"/>
        <w:numPr>
          <w:ilvl w:val="0"/>
          <w:numId w:val="1"/>
        </w:numPr>
      </w:pPr>
      <w:r>
        <w:t>Suele ser más barato que el software a medida</w:t>
      </w:r>
    </w:p>
    <w:p w14:paraId="2F5F924C" w14:textId="77777777" w:rsidR="00FE1F07" w:rsidRDefault="001F5F1E" w:rsidP="001F5F1E">
      <w:pPr>
        <w:pStyle w:val="Texto"/>
        <w:numPr>
          <w:ilvl w:val="0"/>
          <w:numId w:val="1"/>
        </w:numPr>
      </w:pPr>
      <w:r>
        <w:t>Suele incluir funciones que nunca serán usadas y/o puede carecer de opciones que sí son importantes para la empresa</w:t>
      </w:r>
    </w:p>
    <w:p w14:paraId="007C4821" w14:textId="77777777" w:rsidR="00FE1F07" w:rsidRDefault="00FE1F0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AE7B749" w14:textId="77777777" w:rsidR="00FE1F07" w:rsidRDefault="00FE1F07" w:rsidP="00FE1F07">
      <w:pPr>
        <w:pStyle w:val="Ttulo2"/>
      </w:pPr>
      <w:bookmarkStart w:id="10" w:name="_Toc152278704"/>
      <w:r>
        <w:lastRenderedPageBreak/>
        <w:t>Qué es un lenguaje de programación</w:t>
      </w:r>
      <w:bookmarkEnd w:id="10"/>
    </w:p>
    <w:p w14:paraId="666F462F" w14:textId="77777777" w:rsidR="00FE1F07" w:rsidRDefault="00FE1F07" w:rsidP="00FE1F07">
      <w:pPr>
        <w:pStyle w:val="Texto"/>
      </w:pPr>
      <w:r>
        <w:t xml:space="preserve">Es un lenguaje artificial (creado) por programadores que permiten traducir ciertas instrucciones para que las entienda el ordenador, son muchísimo más complejos que el lenguaje máquina (binario). </w:t>
      </w:r>
    </w:p>
    <w:p w14:paraId="55E45622" w14:textId="77777777" w:rsidR="00FE1F07" w:rsidRDefault="00FE1F07" w:rsidP="00FE1F07">
      <w:pPr>
        <w:pStyle w:val="Texto"/>
      </w:pPr>
      <w:r>
        <w:t>Se componen al igual que los lenguajes artificiales de los humanos con cierta gramática y semántica</w:t>
      </w:r>
    </w:p>
    <w:p w14:paraId="33C9471F" w14:textId="77777777" w:rsidR="00FE1F07" w:rsidRDefault="00FE1F07" w:rsidP="00FE1F07">
      <w:pPr>
        <w:pStyle w:val="Ttulo3"/>
      </w:pPr>
      <w:bookmarkStart w:id="11" w:name="_Toc152278705"/>
      <w:r>
        <w:t>Conceptos clave:</w:t>
      </w:r>
      <w:bookmarkEnd w:id="11"/>
      <w:r>
        <w:t xml:space="preserve"> </w:t>
      </w:r>
    </w:p>
    <w:p w14:paraId="4BBA31E6" w14:textId="77777777" w:rsidR="00FE1F07" w:rsidRDefault="00FE1F07" w:rsidP="00FE1F07">
      <w:pPr>
        <w:pStyle w:val="Texto"/>
        <w:numPr>
          <w:ilvl w:val="0"/>
          <w:numId w:val="1"/>
        </w:numPr>
      </w:pPr>
      <w:r>
        <w:t>Lenguaje máquina: lenguaje sólo comprensible por el ordenador (binario)</w:t>
      </w:r>
    </w:p>
    <w:p w14:paraId="411922E4" w14:textId="77777777" w:rsidR="00FE1F07" w:rsidRDefault="00FE1F07" w:rsidP="00FE1F07">
      <w:pPr>
        <w:pStyle w:val="Texto"/>
        <w:numPr>
          <w:ilvl w:val="0"/>
          <w:numId w:val="1"/>
        </w:numPr>
      </w:pPr>
      <w:r>
        <w:t>Programa: conjunto de instrucciones escritas en un lenguaje de programación</w:t>
      </w:r>
    </w:p>
    <w:p w14:paraId="7C5C529A" w14:textId="77777777" w:rsidR="00FE1F07" w:rsidRDefault="00FE1F07" w:rsidP="00FE1F07">
      <w:pPr>
        <w:pStyle w:val="Texto"/>
        <w:numPr>
          <w:ilvl w:val="0"/>
          <w:numId w:val="1"/>
        </w:numPr>
      </w:pPr>
      <w:r>
        <w:t xml:space="preserve">Instrucción: </w:t>
      </w:r>
      <w:r w:rsidR="0046675F">
        <w:t>cada sentencia</w:t>
      </w:r>
      <w:r>
        <w:t xml:space="preserve"> u </w:t>
      </w:r>
      <w:r w:rsidR="0046675F">
        <w:t>órdenes</w:t>
      </w:r>
      <w:r>
        <w:t xml:space="preserve"> que forman parte de un programa</w:t>
      </w:r>
    </w:p>
    <w:p w14:paraId="7CD9CC9C" w14:textId="77777777" w:rsidR="00FE1F07" w:rsidRDefault="00FE1F07" w:rsidP="00FE1F07">
      <w:pPr>
        <w:pStyle w:val="Texto"/>
        <w:numPr>
          <w:ilvl w:val="0"/>
          <w:numId w:val="1"/>
        </w:numPr>
      </w:pPr>
      <w:r>
        <w:t>Palabra reservada: cada símbolo o conjunto de caracteres que componen la sintaxis del lenguaje</w:t>
      </w:r>
    </w:p>
    <w:p w14:paraId="4A8B87D0" w14:textId="77777777" w:rsidR="00113A9D" w:rsidRDefault="00FE1F07" w:rsidP="00FE1F07">
      <w:pPr>
        <w:pStyle w:val="Texto"/>
        <w:numPr>
          <w:ilvl w:val="0"/>
          <w:numId w:val="1"/>
        </w:numPr>
      </w:pPr>
      <w:r>
        <w:t>Semántica: reglas que definen la combinación de los símbolos de un lenguaje de programación</w:t>
      </w:r>
    </w:p>
    <w:p w14:paraId="65E61C3D" w14:textId="77777777" w:rsidR="0046675F" w:rsidRDefault="0046675F" w:rsidP="0046675F">
      <w:pPr>
        <w:pStyle w:val="Ttulo2"/>
      </w:pPr>
      <w:bookmarkStart w:id="12" w:name="_Toc152278706"/>
      <w:r>
        <w:t>Tipos de lenguajes de programación</w:t>
      </w:r>
      <w:bookmarkEnd w:id="12"/>
    </w:p>
    <w:p w14:paraId="47D63CA8" w14:textId="77777777" w:rsidR="0046675F" w:rsidRDefault="0046675F" w:rsidP="0046675F">
      <w:pPr>
        <w:pStyle w:val="Texto"/>
      </w:pPr>
      <w:r>
        <w:t>Existen muchos tipos de lenguajes diferentes que evolucionan a lo largo de los años, ya que un lenguaje de programación recientemente creado es más amigable con el usuario que otros más anteriores para facilitarle el proceso de programación al programador</w:t>
      </w:r>
    </w:p>
    <w:p w14:paraId="00E1D379" w14:textId="77777777" w:rsidR="0046675F" w:rsidRDefault="0046675F" w:rsidP="0046675F">
      <w:pPr>
        <w:pStyle w:val="Texto"/>
      </w:pPr>
      <w:r>
        <w:t>Hay veces que se necesita hacer un programa pesado (lento y de gran tamaño) comparado a otros programas, por lo que facilitarle el proceso de programación al programador hace que ese proceso sea más liviano</w:t>
      </w:r>
    </w:p>
    <w:p w14:paraId="727A85A5" w14:textId="77777777" w:rsidR="0046675F" w:rsidRDefault="0046675F" w:rsidP="0046675F">
      <w:pPr>
        <w:pStyle w:val="Texto"/>
      </w:pPr>
      <w:r>
        <w:t>Hay muchos lenguajes de programación como C, C++, PowerShell, JavaScript, …</w:t>
      </w:r>
    </w:p>
    <w:p w14:paraId="61661017" w14:textId="77777777" w:rsidR="0046675F" w:rsidRDefault="0046675F" w:rsidP="0046675F">
      <w:pPr>
        <w:pStyle w:val="Ttulo3"/>
      </w:pPr>
      <w:bookmarkStart w:id="13" w:name="_Toc152278707"/>
      <w:r>
        <w:t>Lenguaje máquina</w:t>
      </w:r>
      <w:bookmarkEnd w:id="13"/>
    </w:p>
    <w:p w14:paraId="23841F32" w14:textId="77777777" w:rsidR="0046675F" w:rsidRDefault="0046675F" w:rsidP="0046675F">
      <w:pPr>
        <w:pStyle w:val="Texto"/>
      </w:pPr>
      <w:r>
        <w:t>Operaciones complejas e ilegibles (01010)</w:t>
      </w:r>
    </w:p>
    <w:p w14:paraId="1EAD76AA" w14:textId="77777777" w:rsidR="0046675F" w:rsidRDefault="0046675F" w:rsidP="0046675F">
      <w:pPr>
        <w:pStyle w:val="Texto"/>
      </w:pPr>
      <w:r>
        <w:t>Necesita ser traducido al ordenador</w:t>
      </w:r>
    </w:p>
    <w:p w14:paraId="7FAE25C1" w14:textId="77777777" w:rsidR="0046675F" w:rsidRDefault="0046675F" w:rsidP="0046675F">
      <w:pPr>
        <w:pStyle w:val="Texto"/>
      </w:pPr>
      <w:r>
        <w:t>Primer lenguaje de programación (muy dependiente de hardware)</w:t>
      </w:r>
    </w:p>
    <w:p w14:paraId="56EB60B0" w14:textId="77777777" w:rsidR="0046675F" w:rsidRDefault="0046675F" w:rsidP="0046675F">
      <w:pPr>
        <w:pStyle w:val="Texto"/>
      </w:pPr>
      <w:r>
        <w:t>Al ser muy dependiente del hardware, al cambiar un componente, puede ser que cambie más o menos las órdenes dependiendo del componente (los más importantes CPU y RAM).</w:t>
      </w:r>
    </w:p>
    <w:p w14:paraId="1EE91848" w14:textId="77777777" w:rsidR="0046675F" w:rsidRDefault="0046675F" w:rsidP="0046675F">
      <w:pPr>
        <w:pStyle w:val="Texto"/>
      </w:pPr>
      <w:r>
        <w:t>Ahora, solo se suele usar para programas como los drivers, módulos de Sistemas Operativos</w:t>
      </w:r>
    </w:p>
    <w:p w14:paraId="6F553B8C" w14:textId="77777777" w:rsidR="000B5444" w:rsidRDefault="000B544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3DA6F4F" w14:textId="77777777" w:rsidR="0046675F" w:rsidRDefault="0046675F" w:rsidP="000B5444">
      <w:pPr>
        <w:pStyle w:val="Ttulo3"/>
      </w:pPr>
      <w:bookmarkStart w:id="14" w:name="_Toc152278708"/>
      <w:r>
        <w:lastRenderedPageBreak/>
        <w:t>Lenguaje de medio nivel (ensamblador)</w:t>
      </w:r>
      <w:bookmarkEnd w:id="14"/>
    </w:p>
    <w:p w14:paraId="5DECF081" w14:textId="77777777" w:rsidR="0046675F" w:rsidRDefault="0046675F" w:rsidP="0046675F">
      <w:pPr>
        <w:pStyle w:val="Texto"/>
      </w:pPr>
      <w:r>
        <w:t>Facilita la programación</w:t>
      </w:r>
    </w:p>
    <w:p w14:paraId="65D377A7" w14:textId="77777777" w:rsidR="0046675F" w:rsidRDefault="0046675F" w:rsidP="0046675F">
      <w:pPr>
        <w:pStyle w:val="Texto"/>
      </w:pPr>
      <w:r>
        <w:t xml:space="preserve">Se centra en el </w:t>
      </w:r>
      <w:r w:rsidR="000B5444">
        <w:t>hardware,</w:t>
      </w:r>
      <w:r>
        <w:t xml:space="preserve"> pero usa términos legibles para el programador</w:t>
      </w:r>
    </w:p>
    <w:p w14:paraId="7CA225FE" w14:textId="77777777" w:rsidR="0046675F" w:rsidRDefault="0046675F" w:rsidP="0046675F">
      <w:pPr>
        <w:pStyle w:val="Texto"/>
      </w:pPr>
      <w:r>
        <w:t>Hay que compilarlo (traducirlo) para que lo entienda el ordenador</w:t>
      </w:r>
    </w:p>
    <w:p w14:paraId="739889CA" w14:textId="77777777" w:rsidR="0046675F" w:rsidRDefault="0046675F" w:rsidP="0046675F">
      <w:pPr>
        <w:pStyle w:val="Texto"/>
      </w:pPr>
      <w:r>
        <w:t xml:space="preserve">Trabaja con registros </w:t>
      </w:r>
      <w:r>
        <w:tab/>
        <w:t>del procesador y direcciones de memoria</w:t>
      </w:r>
    </w:p>
    <w:p w14:paraId="3DEB08CA" w14:textId="77777777" w:rsidR="0046675F" w:rsidRDefault="0046675F" w:rsidP="0046675F">
      <w:pPr>
        <w:pStyle w:val="Texto"/>
      </w:pPr>
      <w:r>
        <w:t>A pesar de ser prácticamente una mejora del lenguaje máquina, sigue siendo difícil de comprender y usar.</w:t>
      </w:r>
    </w:p>
    <w:p w14:paraId="7CBCF157" w14:textId="77777777" w:rsidR="0046675F" w:rsidRDefault="0046675F" w:rsidP="000B5444">
      <w:pPr>
        <w:pStyle w:val="Ttulo3"/>
      </w:pPr>
      <w:bookmarkStart w:id="15" w:name="_Toc152278709"/>
      <w:r>
        <w:t>Lenguaje de alto nivel</w:t>
      </w:r>
      <w:bookmarkEnd w:id="15"/>
    </w:p>
    <w:p w14:paraId="77838D24" w14:textId="77777777" w:rsidR="0046675F" w:rsidRDefault="0046675F" w:rsidP="0046675F">
      <w:pPr>
        <w:pStyle w:val="Texto"/>
      </w:pPr>
      <w:r>
        <w:t>Programación sencilla e intuitiva</w:t>
      </w:r>
    </w:p>
    <w:p w14:paraId="0CCA85B5" w14:textId="77777777" w:rsidR="0046675F" w:rsidRDefault="0046675F" w:rsidP="0046675F">
      <w:pPr>
        <w:pStyle w:val="Texto"/>
      </w:pPr>
      <w:r>
        <w:t>Son cercanos a los lenguajes humanos (IF, WHILE, DO, …)</w:t>
      </w:r>
    </w:p>
    <w:p w14:paraId="50782C52" w14:textId="77777777" w:rsidR="0046675F" w:rsidRDefault="0046675F" w:rsidP="0046675F">
      <w:pPr>
        <w:pStyle w:val="Texto"/>
      </w:pPr>
      <w:r>
        <w:t>Incorporan librerías y funciones predeterminadas que ayudan al programador en la operación de programación</w:t>
      </w:r>
    </w:p>
    <w:p w14:paraId="2D492F24" w14:textId="77777777" w:rsidR="0046675F" w:rsidRDefault="0046675F" w:rsidP="0046675F">
      <w:pPr>
        <w:pStyle w:val="Texto"/>
      </w:pPr>
      <w:r>
        <w:t xml:space="preserve">Suelen ofrecer </w:t>
      </w:r>
      <w:r w:rsidR="0050642A">
        <w:t>frameworks, que</w:t>
      </w:r>
      <w:r>
        <w:t xml:space="preserve"> incorporan funciones y componentes extra</w:t>
      </w:r>
    </w:p>
    <w:p w14:paraId="6BA23A63" w14:textId="77777777" w:rsidR="0046675F" w:rsidRDefault="0046675F" w:rsidP="0046675F">
      <w:pPr>
        <w:pStyle w:val="Texto"/>
      </w:pPr>
      <w:r>
        <w:t>La mayoría de los lenguajes de programación actuales se engloban en esta categoría</w:t>
      </w:r>
    </w:p>
    <w:p w14:paraId="49A6DEA7" w14:textId="77777777" w:rsidR="0050642A" w:rsidRDefault="0050642A" w:rsidP="0050642A">
      <w:pPr>
        <w:pStyle w:val="Ttulo4"/>
      </w:pPr>
      <w:r>
        <w:t>Por ejemplo:</w:t>
      </w:r>
    </w:p>
    <w:p w14:paraId="21B87BB8" w14:textId="77777777" w:rsidR="0050642A" w:rsidRDefault="0050642A" w:rsidP="0050642A">
      <w:pPr>
        <w:pStyle w:val="Ttulo5"/>
      </w:pPr>
      <w:r>
        <w:t>C/C++:</w:t>
      </w:r>
    </w:p>
    <w:p w14:paraId="3D6F0D86" w14:textId="77777777" w:rsidR="0050642A" w:rsidRDefault="0050642A" w:rsidP="0050642A">
      <w:pPr>
        <w:pStyle w:val="Texto"/>
      </w:pPr>
      <w:r>
        <w:t>Uno de los más potentes y utilizados, ligado a Unix y a Linux</w:t>
      </w:r>
    </w:p>
    <w:p w14:paraId="686692B0" w14:textId="77777777" w:rsidR="0050642A" w:rsidRDefault="0050642A" w:rsidP="0050642A">
      <w:pPr>
        <w:pStyle w:val="Texto"/>
      </w:pPr>
      <w:r>
        <w:t>Estructurados y ligados a funciones</w:t>
      </w:r>
    </w:p>
    <w:p w14:paraId="42164EF1" w14:textId="77777777" w:rsidR="0050642A" w:rsidRDefault="0050642A" w:rsidP="0050642A">
      <w:pPr>
        <w:pStyle w:val="Texto"/>
      </w:pPr>
      <w:r>
        <w:t>Incluyen el concepto de puntero (necesario para gestionar la memoria, pero un concepto complejo)</w:t>
      </w:r>
    </w:p>
    <w:p w14:paraId="6CDF47B1" w14:textId="77777777" w:rsidR="0050642A" w:rsidRDefault="0050642A" w:rsidP="0050642A">
      <w:pPr>
        <w:pStyle w:val="Texto"/>
      </w:pPr>
      <w:r>
        <w:t>Combinan comandos de alto nivel</w:t>
      </w:r>
    </w:p>
    <w:p w14:paraId="4CCE50D4" w14:textId="77777777" w:rsidR="0050642A" w:rsidRDefault="0050642A" w:rsidP="0050642A">
      <w:pPr>
        <w:pStyle w:val="Texto"/>
      </w:pPr>
      <w:r>
        <w:t>Programas eficientes, rápidos y pequeños</w:t>
      </w:r>
    </w:p>
    <w:p w14:paraId="21FFB4DA" w14:textId="77777777" w:rsidR="0050642A" w:rsidRDefault="0050642A" w:rsidP="0050642A">
      <w:pPr>
        <w:pStyle w:val="Texto"/>
      </w:pPr>
      <w:r>
        <w:t>Necesidad de compilar los programas</w:t>
      </w:r>
    </w:p>
    <w:p w14:paraId="69C9CEE2" w14:textId="77777777" w:rsidR="0050642A" w:rsidRDefault="0050642A" w:rsidP="0050642A">
      <w:pPr>
        <w:pStyle w:val="Ttulo5"/>
      </w:pPr>
    </w:p>
    <w:p w14:paraId="7E129D13" w14:textId="77777777" w:rsidR="0050642A" w:rsidRDefault="0050642A" w:rsidP="0050642A">
      <w:pPr>
        <w:pStyle w:val="Ttulo5"/>
      </w:pPr>
      <w:r>
        <w:t>Java</w:t>
      </w:r>
    </w:p>
    <w:p w14:paraId="2B20CE1A" w14:textId="77777777" w:rsidR="0050642A" w:rsidRDefault="0050642A" w:rsidP="0050642A">
      <w:pPr>
        <w:pStyle w:val="Texto"/>
      </w:pPr>
      <w:r>
        <w:t xml:space="preserve">Simplificación de </w:t>
      </w:r>
      <w:proofErr w:type="gramStart"/>
      <w:r>
        <w:t>C++(</w:t>
      </w:r>
      <w:proofErr w:type="gramEnd"/>
      <w:r>
        <w:t>no admite sobrecarga de operadores ni herencia múltiple)</w:t>
      </w:r>
    </w:p>
    <w:p w14:paraId="248F7A03" w14:textId="77777777" w:rsidR="0050642A" w:rsidRDefault="0050642A" w:rsidP="0050642A">
      <w:pPr>
        <w:pStyle w:val="Texto"/>
      </w:pPr>
      <w:r>
        <w:t>Manejo más eficiente de cadenas de caracteres (</w:t>
      </w:r>
      <w:proofErr w:type="spellStart"/>
      <w:r>
        <w:t>String</w:t>
      </w:r>
      <w:proofErr w:type="spellEnd"/>
      <w:r>
        <w:t>)</w:t>
      </w:r>
    </w:p>
    <w:p w14:paraId="2F489244" w14:textId="77777777" w:rsidR="0050642A" w:rsidRDefault="0050642A" w:rsidP="0050642A">
      <w:pPr>
        <w:pStyle w:val="Texto"/>
      </w:pPr>
      <w:r>
        <w:t>Lenguaje 100%Orientado a objetos</w:t>
      </w:r>
    </w:p>
    <w:p w14:paraId="0E2017FE" w14:textId="77777777" w:rsidR="0050642A" w:rsidRDefault="0050642A" w:rsidP="0050642A">
      <w:pPr>
        <w:pStyle w:val="Texto"/>
      </w:pPr>
      <w:r>
        <w:t>Pensado para trabajar con redes y protocolos de red (TCP/</w:t>
      </w:r>
      <w:proofErr w:type="gramStart"/>
      <w:r>
        <w:t>IP,HTTP</w:t>
      </w:r>
      <w:proofErr w:type="gramEnd"/>
      <w:r>
        <w:t>,HTTPS...)</w:t>
      </w:r>
    </w:p>
    <w:p w14:paraId="00452439" w14:textId="77777777" w:rsidR="0050642A" w:rsidRDefault="0050642A" w:rsidP="0050642A">
      <w:pPr>
        <w:pStyle w:val="Texto"/>
      </w:pPr>
      <w:r>
        <w:t>Portable, seguro y permite la programación concurrente</w:t>
      </w:r>
    </w:p>
    <w:p w14:paraId="778B53FA" w14:textId="77777777" w:rsidR="0050642A" w:rsidRDefault="0050642A" w:rsidP="0050642A">
      <w:pPr>
        <w:pStyle w:val="Texto"/>
      </w:pPr>
      <w:r>
        <w:t>Es Un lenguaje virtual interpretado</w:t>
      </w:r>
    </w:p>
    <w:p w14:paraId="3721A3A5" w14:textId="77777777" w:rsidR="0050642A" w:rsidRDefault="0050642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08FC28A" w14:textId="77777777" w:rsidR="0050642A" w:rsidRDefault="0050642A" w:rsidP="0050642A">
      <w:pPr>
        <w:pStyle w:val="Ttulo5"/>
      </w:pPr>
      <w:r>
        <w:lastRenderedPageBreak/>
        <w:t>Python</w:t>
      </w:r>
    </w:p>
    <w:p w14:paraId="4626FA8E" w14:textId="77777777" w:rsidR="0050642A" w:rsidRDefault="0050642A" w:rsidP="0050642A">
      <w:pPr>
        <w:pStyle w:val="Texto"/>
      </w:pPr>
      <w:r>
        <w:t>Lenguaje de alto nivel muy portable</w:t>
      </w:r>
    </w:p>
    <w:p w14:paraId="6066EBEE" w14:textId="77777777" w:rsidR="0050642A" w:rsidRDefault="0050642A" w:rsidP="0050642A">
      <w:pPr>
        <w:pStyle w:val="Texto"/>
      </w:pPr>
      <w:r>
        <w:t>Lenguaje interpretado</w:t>
      </w:r>
    </w:p>
    <w:p w14:paraId="6775FB33" w14:textId="77777777" w:rsidR="0050642A" w:rsidRDefault="0050642A" w:rsidP="0050642A">
      <w:pPr>
        <w:pStyle w:val="Texto"/>
      </w:pPr>
      <w:r>
        <w:t>Orientado a objetos</w:t>
      </w:r>
    </w:p>
    <w:p w14:paraId="3432C964" w14:textId="77777777" w:rsidR="0050642A" w:rsidRDefault="0050642A" w:rsidP="0050642A">
      <w:pPr>
        <w:pStyle w:val="Texto"/>
      </w:pPr>
      <w:r>
        <w:t>Permite incrustarse en otros lenguajes como C/C++</w:t>
      </w:r>
    </w:p>
    <w:p w14:paraId="1B64D074" w14:textId="77777777" w:rsidR="0050642A" w:rsidRDefault="0050642A" w:rsidP="0050642A">
      <w:pPr>
        <w:pStyle w:val="Texto"/>
      </w:pPr>
      <w:r>
        <w:t>Uno de los lenguajes más simples y sencillos de aprender</w:t>
      </w:r>
    </w:p>
    <w:p w14:paraId="059DC4CA" w14:textId="77777777" w:rsidR="0050642A" w:rsidRDefault="0050642A" w:rsidP="0050642A">
      <w:pPr>
        <w:pStyle w:val="Texto"/>
      </w:pPr>
    </w:p>
    <w:p w14:paraId="10933A46" w14:textId="77777777" w:rsidR="0050642A" w:rsidRDefault="0050642A" w:rsidP="0050642A">
      <w:pPr>
        <w:pStyle w:val="Ttulo5"/>
      </w:pPr>
      <w:r>
        <w:t>Lenguaje JavaScript</w:t>
      </w:r>
    </w:p>
    <w:p w14:paraId="7B2F4E71" w14:textId="77777777" w:rsidR="0050642A" w:rsidRDefault="0050642A" w:rsidP="0050642A">
      <w:pPr>
        <w:pStyle w:val="Texto"/>
      </w:pPr>
      <w:r>
        <w:t xml:space="preserve">Se utiliza mucho en programación web (Angular, </w:t>
      </w:r>
      <w:proofErr w:type="spellStart"/>
      <w:r>
        <w:t>React</w:t>
      </w:r>
      <w:proofErr w:type="spellEnd"/>
      <w:r>
        <w:t>...)</w:t>
      </w:r>
    </w:p>
    <w:p w14:paraId="60E13C09" w14:textId="77777777" w:rsidR="0050642A" w:rsidRDefault="0050642A" w:rsidP="0050642A">
      <w:pPr>
        <w:pStyle w:val="Texto"/>
      </w:pPr>
      <w:r>
        <w:t>Se parece mucho a Java, C y C++</w:t>
      </w:r>
    </w:p>
    <w:p w14:paraId="3BC91031" w14:textId="77777777" w:rsidR="0050642A" w:rsidRDefault="0050642A" w:rsidP="0050642A">
      <w:pPr>
        <w:pStyle w:val="Texto"/>
      </w:pPr>
      <w:r>
        <w:t>Es Un lenguaje de scripting, seguro y fiable</w:t>
      </w:r>
    </w:p>
    <w:p w14:paraId="2B7F095C" w14:textId="77777777" w:rsidR="0050642A" w:rsidRDefault="0050642A" w:rsidP="0050642A">
      <w:pPr>
        <w:pStyle w:val="Texto"/>
      </w:pPr>
      <w:r>
        <w:t>Se ejecuta en el lado del cliente (</w:t>
      </w:r>
      <w:proofErr w:type="spellStart"/>
      <w:r>
        <w:t>Frontend</w:t>
      </w:r>
      <w:proofErr w:type="spellEnd"/>
      <w:r>
        <w:t>)</w:t>
      </w:r>
    </w:p>
    <w:p w14:paraId="4396D4EE" w14:textId="77777777" w:rsidR="0050642A" w:rsidRDefault="0050642A" w:rsidP="0050642A">
      <w:pPr>
        <w:pStyle w:val="Texto"/>
      </w:pPr>
      <w:r>
        <w:t xml:space="preserve">Su código es </w:t>
      </w:r>
      <w:proofErr w:type="gramStart"/>
      <w:r>
        <w:t>visible(</w:t>
      </w:r>
      <w:proofErr w:type="gramEnd"/>
      <w:r>
        <w:t>hay que tener en cuenta aspectos de seguridad)</w:t>
      </w:r>
    </w:p>
    <w:p w14:paraId="0C738562" w14:textId="77777777" w:rsidR="0050642A" w:rsidRDefault="0050642A" w:rsidP="0050642A">
      <w:pPr>
        <w:pStyle w:val="Texto"/>
      </w:pPr>
    </w:p>
    <w:p w14:paraId="46D0A8B0" w14:textId="77777777" w:rsidR="0050642A" w:rsidRDefault="0050642A" w:rsidP="0050642A">
      <w:pPr>
        <w:pStyle w:val="Ttulo5"/>
      </w:pPr>
      <w:r>
        <w:t>Lenguaje PHP</w:t>
      </w:r>
    </w:p>
    <w:p w14:paraId="4DE44898" w14:textId="77777777" w:rsidR="0050642A" w:rsidRDefault="0050642A" w:rsidP="0050642A">
      <w:pPr>
        <w:pStyle w:val="Texto"/>
      </w:pPr>
      <w:r>
        <w:t>Lenguaje web de propósito general usado en el servidor (</w:t>
      </w:r>
      <w:proofErr w:type="spellStart"/>
      <w:r>
        <w:t>Backend</w:t>
      </w:r>
      <w:proofErr w:type="spellEnd"/>
      <w:r>
        <w:t>)</w:t>
      </w:r>
    </w:p>
    <w:p w14:paraId="49C1D532" w14:textId="77777777" w:rsidR="0050642A" w:rsidRDefault="0050642A" w:rsidP="0050642A">
      <w:pPr>
        <w:pStyle w:val="Texto"/>
      </w:pPr>
      <w:r>
        <w:t xml:space="preserve">Se emplea en aplicaciones como </w:t>
      </w:r>
      <w:proofErr w:type="spellStart"/>
      <w:r>
        <w:t>Prestashop</w:t>
      </w:r>
      <w:proofErr w:type="spellEnd"/>
      <w:r>
        <w:t>, WordPress...</w:t>
      </w:r>
    </w:p>
    <w:p w14:paraId="2C1CC12C" w14:textId="77777777" w:rsidR="0050642A" w:rsidRDefault="0050642A" w:rsidP="0050642A">
      <w:pPr>
        <w:pStyle w:val="Texto"/>
      </w:pPr>
      <w:r>
        <w:t>Es Un lenguaje multiplataforma</w:t>
      </w:r>
    </w:p>
    <w:p w14:paraId="662B7EF0" w14:textId="77777777" w:rsidR="0050642A" w:rsidRDefault="0050642A" w:rsidP="0050642A">
      <w:pPr>
        <w:pStyle w:val="Texto"/>
      </w:pPr>
      <w:r>
        <w:t>Orientado al desarrollo de webs dinámicas</w:t>
      </w:r>
    </w:p>
    <w:p w14:paraId="2DB1A1BE" w14:textId="77777777" w:rsidR="0050642A" w:rsidRDefault="0050642A" w:rsidP="0050642A">
      <w:pPr>
        <w:pStyle w:val="Texto"/>
      </w:pPr>
      <w:r>
        <w:t>Buena integración con MySQL</w:t>
      </w:r>
    </w:p>
    <w:p w14:paraId="1296C6B9" w14:textId="77777777" w:rsidR="0050642A" w:rsidRDefault="0050642A" w:rsidP="0050642A">
      <w:pPr>
        <w:pStyle w:val="Texto"/>
      </w:pPr>
      <w:r>
        <w:t>Orientado a objetos</w:t>
      </w:r>
    </w:p>
    <w:p w14:paraId="3D5272BC" w14:textId="77777777" w:rsidR="0050642A" w:rsidRDefault="0050642A" w:rsidP="0050642A">
      <w:pPr>
        <w:pStyle w:val="Texto"/>
      </w:pPr>
      <w:r>
        <w:t>Lenguaje interpretado</w:t>
      </w:r>
    </w:p>
    <w:p w14:paraId="1F0873BC" w14:textId="77777777" w:rsidR="0050642A" w:rsidRDefault="0050642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24CBA2E" w14:textId="77777777" w:rsidR="0050642A" w:rsidRDefault="0050642A" w:rsidP="0050642A">
      <w:pPr>
        <w:pStyle w:val="Ttulo2"/>
      </w:pPr>
      <w:bookmarkStart w:id="16" w:name="_Toc152278710"/>
      <w:r>
        <w:lastRenderedPageBreak/>
        <w:t>Paradigma de programación</w:t>
      </w:r>
      <w:bookmarkEnd w:id="16"/>
    </w:p>
    <w:p w14:paraId="748F4A1A" w14:textId="77777777" w:rsidR="0050642A" w:rsidRDefault="0050642A" w:rsidP="0050642A">
      <w:pPr>
        <w:pStyle w:val="Ttulo3"/>
      </w:pPr>
      <w:bookmarkStart w:id="17" w:name="_Toc152278711"/>
      <w:r>
        <w:t>Programación estructurada</w:t>
      </w:r>
      <w:bookmarkEnd w:id="17"/>
    </w:p>
    <w:p w14:paraId="381ACE04" w14:textId="77777777" w:rsidR="0050642A" w:rsidRDefault="0050642A" w:rsidP="0050642A">
      <w:pPr>
        <w:pStyle w:val="Texto"/>
      </w:pPr>
      <w:r>
        <w:t>Consiste en una secuencia ordenada y organizada de instrucciones</w:t>
      </w:r>
    </w:p>
    <w:p w14:paraId="775E51FB" w14:textId="77777777" w:rsidR="0050642A" w:rsidRDefault="0050642A" w:rsidP="0050642A">
      <w:pPr>
        <w:pStyle w:val="Texto"/>
      </w:pPr>
      <w:r>
        <w:t>Es fácil de entender</w:t>
      </w:r>
    </w:p>
    <w:p w14:paraId="787C04EA" w14:textId="77777777" w:rsidR="0050642A" w:rsidRDefault="0050642A" w:rsidP="0050642A">
      <w:pPr>
        <w:pStyle w:val="Texto"/>
      </w:pPr>
      <w:r>
        <w:t>Programas sencillos y rápidos</w:t>
      </w:r>
    </w:p>
    <w:p w14:paraId="48D5733A" w14:textId="77777777" w:rsidR="0050642A" w:rsidRDefault="0050642A" w:rsidP="0050642A">
      <w:pPr>
        <w:pStyle w:val="Texto"/>
      </w:pPr>
      <w:r>
        <w:t>Posee tres estructuras básicas: secuencia, selección e iteración</w:t>
      </w:r>
    </w:p>
    <w:p w14:paraId="3FB25967" w14:textId="77777777" w:rsidR="0050642A" w:rsidRDefault="0050642A" w:rsidP="0050642A">
      <w:pPr>
        <w:pStyle w:val="Texto"/>
      </w:pPr>
      <w:r>
        <w:t>Inconveniente: un único bloque de programa (es inmanejable si crece)</w:t>
      </w:r>
    </w:p>
    <w:p w14:paraId="381C9C62" w14:textId="77777777" w:rsidR="0050642A" w:rsidRDefault="0050642A" w:rsidP="0050642A">
      <w:pPr>
        <w:pStyle w:val="Texto"/>
      </w:pPr>
    </w:p>
    <w:p w14:paraId="3CA83EE2" w14:textId="77777777" w:rsidR="0050642A" w:rsidRDefault="0050642A" w:rsidP="0050642A">
      <w:pPr>
        <w:pStyle w:val="Ttulo3"/>
      </w:pPr>
      <w:bookmarkStart w:id="18" w:name="_Toc152278712"/>
      <w:r>
        <w:t>Programación funcional</w:t>
      </w:r>
      <w:bookmarkEnd w:id="18"/>
    </w:p>
    <w:p w14:paraId="1D81316E" w14:textId="77777777" w:rsidR="0050642A" w:rsidRDefault="0050642A" w:rsidP="0050642A">
      <w:pPr>
        <w:pStyle w:val="Texto"/>
      </w:pPr>
      <w:r>
        <w:t>Consiste en descomponer el programa en funciones o módulos</w:t>
      </w:r>
    </w:p>
    <w:p w14:paraId="00520DD3" w14:textId="77777777" w:rsidR="0050642A" w:rsidRDefault="0050642A" w:rsidP="0050642A">
      <w:pPr>
        <w:pStyle w:val="Texto"/>
      </w:pPr>
      <w:r>
        <w:t>Programa modular y estructurado</w:t>
      </w:r>
    </w:p>
    <w:p w14:paraId="66E9085B" w14:textId="77777777" w:rsidR="0050642A" w:rsidRDefault="0050642A" w:rsidP="0050642A">
      <w:pPr>
        <w:pStyle w:val="Texto"/>
      </w:pPr>
      <w:r>
        <w:t>Inconveniente: el programa puede crecer en gran medida y ser complejo</w:t>
      </w:r>
    </w:p>
    <w:p w14:paraId="14F26773" w14:textId="77777777" w:rsidR="0050642A" w:rsidRDefault="0050642A" w:rsidP="0050642A">
      <w:pPr>
        <w:pStyle w:val="Texto"/>
      </w:pPr>
    </w:p>
    <w:p w14:paraId="32776738" w14:textId="77777777" w:rsidR="0050642A" w:rsidRDefault="0050642A" w:rsidP="0050642A">
      <w:pPr>
        <w:pStyle w:val="Ttulo3"/>
      </w:pPr>
      <w:bookmarkStart w:id="19" w:name="_Toc152278713"/>
      <w:r>
        <w:t>Programación orientada a objetos</w:t>
      </w:r>
      <w:bookmarkEnd w:id="19"/>
    </w:p>
    <w:p w14:paraId="29BF8AEA" w14:textId="77777777" w:rsidR="0050642A" w:rsidRDefault="0050642A" w:rsidP="0050642A">
      <w:pPr>
        <w:pStyle w:val="Texto"/>
      </w:pPr>
      <w:r>
        <w:t>Consiste en representar entidades del mundo real</w:t>
      </w:r>
    </w:p>
    <w:p w14:paraId="3440F5FF" w14:textId="77777777" w:rsidR="0050642A" w:rsidRDefault="0050642A" w:rsidP="0050642A">
      <w:pPr>
        <w:pStyle w:val="Texto"/>
      </w:pPr>
      <w:r>
        <w:t>Permite reutilizar código</w:t>
      </w:r>
    </w:p>
    <w:p w14:paraId="3B29F9F3" w14:textId="77777777" w:rsidR="0050642A" w:rsidRDefault="0050642A" w:rsidP="0050642A">
      <w:pPr>
        <w:pStyle w:val="Texto"/>
      </w:pPr>
      <w:r>
        <w:t>Principio de separación de responsabilidades</w:t>
      </w:r>
    </w:p>
    <w:p w14:paraId="5466AF99" w14:textId="77777777" w:rsidR="0050642A" w:rsidRDefault="0050642A" w:rsidP="0050642A">
      <w:pPr>
        <w:pStyle w:val="Texto"/>
      </w:pPr>
      <w:r>
        <w:t>Patrones de diseño y paradigmas avanzados (MVC...)</w:t>
      </w:r>
    </w:p>
    <w:p w14:paraId="026B7600" w14:textId="77777777" w:rsidR="0050642A" w:rsidRDefault="0050642A" w:rsidP="0050642A">
      <w:pPr>
        <w:pStyle w:val="Texto"/>
      </w:pPr>
      <w:r>
        <w:t>Polimorfismo, herencia y encapsulación</w:t>
      </w:r>
    </w:p>
    <w:p w14:paraId="6F9A8350" w14:textId="77777777" w:rsidR="0050642A" w:rsidRDefault="0050642A" w:rsidP="0050642A">
      <w:pPr>
        <w:pStyle w:val="Texto"/>
      </w:pPr>
    </w:p>
    <w:p w14:paraId="15AC7F71" w14:textId="77777777" w:rsidR="0050642A" w:rsidRDefault="0050642A" w:rsidP="0050642A">
      <w:pPr>
        <w:pStyle w:val="Ttulo3"/>
      </w:pPr>
      <w:bookmarkStart w:id="20" w:name="_Toc152278714"/>
      <w:r>
        <w:t>Programación lógica</w:t>
      </w:r>
      <w:bookmarkEnd w:id="20"/>
    </w:p>
    <w:p w14:paraId="15A1C155" w14:textId="77777777" w:rsidR="0050642A" w:rsidRDefault="0050642A" w:rsidP="0050642A">
      <w:pPr>
        <w:pStyle w:val="Texto"/>
      </w:pPr>
      <w:r>
        <w:t xml:space="preserve">Consiste en representar predicados y relaciones </w:t>
      </w:r>
    </w:p>
    <w:p w14:paraId="7982A4F4" w14:textId="77777777" w:rsidR="0050642A" w:rsidRDefault="0050642A" w:rsidP="0050642A">
      <w:pPr>
        <w:pStyle w:val="Texto"/>
      </w:pPr>
      <w:r>
        <w:t>Uso de lógica de predicados de primer orden</w:t>
      </w:r>
    </w:p>
    <w:p w14:paraId="23FF24FF" w14:textId="77777777" w:rsidR="0050642A" w:rsidRDefault="0050642A" w:rsidP="0050642A">
      <w:pPr>
        <w:pStyle w:val="Texto"/>
      </w:pPr>
      <w:r>
        <w:t>Muy utilizado en aplicaciones de inteligencia artificial</w:t>
      </w:r>
    </w:p>
    <w:p w14:paraId="0E3B03F6" w14:textId="77777777" w:rsidR="0050642A" w:rsidRDefault="0050642A" w:rsidP="0050642A">
      <w:pPr>
        <w:pStyle w:val="Texto"/>
      </w:pPr>
    </w:p>
    <w:p w14:paraId="1FB6168F" w14:textId="596B1163" w:rsidR="00A87F78" w:rsidRDefault="00A87F78" w:rsidP="00A87F7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0913A620" w14:textId="7236144F" w:rsidR="0050642A" w:rsidRDefault="0050642A" w:rsidP="0050642A">
      <w:pPr>
        <w:pStyle w:val="Ttulo2"/>
      </w:pPr>
      <w:bookmarkStart w:id="21" w:name="_Toc152278715"/>
      <w:r>
        <w:lastRenderedPageBreak/>
        <w:t>El proceso de traducción/compilación</w:t>
      </w:r>
      <w:bookmarkEnd w:id="21"/>
    </w:p>
    <w:p w14:paraId="51D8BE1D" w14:textId="77777777" w:rsidR="0050642A" w:rsidRDefault="0050642A" w:rsidP="0050642A">
      <w:pPr>
        <w:pStyle w:val="Texto"/>
      </w:pPr>
      <w:r>
        <w:t>4.1 Traductores de código</w:t>
      </w:r>
    </w:p>
    <w:p w14:paraId="030249FD" w14:textId="77777777" w:rsidR="0050642A" w:rsidRDefault="0050642A" w:rsidP="0050642A">
      <w:pPr>
        <w:pStyle w:val="Texto"/>
      </w:pPr>
      <w:r>
        <w:t>4.2 Interpretación de código</w:t>
      </w:r>
    </w:p>
    <w:p w14:paraId="09DD0E29" w14:textId="77777777" w:rsidR="0050642A" w:rsidRDefault="0050642A" w:rsidP="0050642A">
      <w:pPr>
        <w:pStyle w:val="Texto"/>
      </w:pPr>
      <w:r>
        <w:t>4.3 Compilación de código</w:t>
      </w:r>
    </w:p>
    <w:p w14:paraId="0074E490" w14:textId="7B86E44B" w:rsidR="0050642A" w:rsidRDefault="00A87F78" w:rsidP="00A87F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7F78">
        <w:drawing>
          <wp:inline distT="0" distB="0" distL="0" distR="0" wp14:anchorId="00F10F94" wp14:editId="3AEF5DD5">
            <wp:extent cx="3782631" cy="2019300"/>
            <wp:effectExtent l="0" t="0" r="8890" b="0"/>
            <wp:docPr id="1052763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3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6718" cy="20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42A">
        <w:br w:type="page"/>
      </w:r>
    </w:p>
    <w:p w14:paraId="1F710C1F" w14:textId="77777777" w:rsidR="0050642A" w:rsidRDefault="0050642A" w:rsidP="0050642A">
      <w:pPr>
        <w:pStyle w:val="Ttulo2"/>
      </w:pPr>
      <w:bookmarkStart w:id="22" w:name="_Toc152278716"/>
      <w:r>
        <w:lastRenderedPageBreak/>
        <w:t>Traductores de código</w:t>
      </w:r>
      <w:bookmarkEnd w:id="22"/>
    </w:p>
    <w:p w14:paraId="4EEAC51A" w14:textId="77777777" w:rsidR="0050642A" w:rsidRDefault="0050642A" w:rsidP="0050642A">
      <w:pPr>
        <w:pStyle w:val="Texto"/>
      </w:pPr>
      <w:r>
        <w:t>Un traductor traduce un lenguaje de alto nivel a ensamblador o lenguaje máquina</w:t>
      </w:r>
    </w:p>
    <w:p w14:paraId="1F984B9B" w14:textId="77777777" w:rsidR="0050642A" w:rsidRDefault="0050642A" w:rsidP="0050642A">
      <w:pPr>
        <w:pStyle w:val="Texto"/>
      </w:pPr>
      <w:r>
        <w:t>Existen dos tipos de traductores: intérpretes y compiladores, en función de la forma de ejecutar un lenguaje existen los siguientes</w:t>
      </w:r>
      <w:r w:rsidR="002F5C99">
        <w:t xml:space="preserve"> </w:t>
      </w:r>
      <w:r>
        <w:t>tipos:</w:t>
      </w:r>
    </w:p>
    <w:p w14:paraId="30992A50" w14:textId="77777777" w:rsidR="0050642A" w:rsidRDefault="0050642A" w:rsidP="002F5C99">
      <w:pPr>
        <w:pStyle w:val="Texto"/>
        <w:numPr>
          <w:ilvl w:val="0"/>
          <w:numId w:val="1"/>
        </w:numPr>
      </w:pPr>
      <w:r>
        <w:t>Lenguajes compilados</w:t>
      </w:r>
    </w:p>
    <w:p w14:paraId="7EF910F5" w14:textId="77777777" w:rsidR="0050642A" w:rsidRDefault="0050642A" w:rsidP="002F5C99">
      <w:pPr>
        <w:pStyle w:val="Texto"/>
        <w:numPr>
          <w:ilvl w:val="0"/>
          <w:numId w:val="1"/>
        </w:numPr>
      </w:pPr>
      <w:r>
        <w:t>Lenguajes interpretados</w:t>
      </w:r>
    </w:p>
    <w:p w14:paraId="340C754D" w14:textId="77777777" w:rsidR="0050642A" w:rsidRDefault="0050642A" w:rsidP="002F5C99">
      <w:pPr>
        <w:pStyle w:val="Texto"/>
        <w:numPr>
          <w:ilvl w:val="0"/>
          <w:numId w:val="1"/>
        </w:numPr>
      </w:pPr>
      <w:r>
        <w:t>Lenguajes virtuales</w:t>
      </w:r>
    </w:p>
    <w:p w14:paraId="5CFCCCD5" w14:textId="77777777" w:rsidR="0050642A" w:rsidRDefault="0050642A" w:rsidP="0050642A">
      <w:pPr>
        <w:pStyle w:val="Texto"/>
      </w:pPr>
    </w:p>
    <w:p w14:paraId="694AFA9E" w14:textId="77777777" w:rsidR="0050642A" w:rsidRDefault="0050642A" w:rsidP="002F5C99">
      <w:pPr>
        <w:pStyle w:val="Ttulo3"/>
      </w:pPr>
      <w:bookmarkStart w:id="23" w:name="_Toc152278717"/>
      <w:r>
        <w:t>Lenguajes compilados</w:t>
      </w:r>
      <w:bookmarkEnd w:id="23"/>
    </w:p>
    <w:p w14:paraId="7C7D672C" w14:textId="77777777" w:rsidR="0050642A" w:rsidRDefault="0050642A" w:rsidP="0050642A">
      <w:pPr>
        <w:pStyle w:val="Texto"/>
      </w:pPr>
      <w:r>
        <w:t>Necesitan un compilador para traducir el código fuente a código máquina</w:t>
      </w:r>
    </w:p>
    <w:p w14:paraId="71EBF2C6" w14:textId="77777777" w:rsidR="0050642A" w:rsidRDefault="0050642A" w:rsidP="0050642A">
      <w:pPr>
        <w:pStyle w:val="Texto"/>
      </w:pPr>
      <w:r>
        <w:t>Se ejecutan más rápida que los programas interpretados o virtuales</w:t>
      </w:r>
    </w:p>
    <w:p w14:paraId="03CD9670" w14:textId="77777777" w:rsidR="0050642A" w:rsidRDefault="0050642A" w:rsidP="0050642A">
      <w:pPr>
        <w:pStyle w:val="Texto"/>
      </w:pPr>
      <w:r>
        <w:t>Precisan de un programa enlazador que permite unir el código objeto con el código objeto de librerías</w:t>
      </w:r>
    </w:p>
    <w:p w14:paraId="0110E796" w14:textId="77777777" w:rsidR="0050642A" w:rsidRDefault="0050642A" w:rsidP="0050642A">
      <w:pPr>
        <w:pStyle w:val="Texto"/>
      </w:pPr>
      <w:r>
        <w:t>Aunque el código es más seguro, no son tan flexibles para modificarlos como los lenguajes interpretados</w:t>
      </w:r>
    </w:p>
    <w:p w14:paraId="00910F02" w14:textId="77777777" w:rsidR="0050642A" w:rsidRDefault="0050642A" w:rsidP="0050642A">
      <w:pPr>
        <w:pStyle w:val="Texto"/>
      </w:pPr>
      <w:r>
        <w:t>Ejemplo: C/C++</w:t>
      </w:r>
    </w:p>
    <w:p w14:paraId="57F964F7" w14:textId="77777777" w:rsidR="0050642A" w:rsidRDefault="0050642A" w:rsidP="0050642A">
      <w:pPr>
        <w:pStyle w:val="Texto"/>
      </w:pPr>
    </w:p>
    <w:p w14:paraId="15A347A3" w14:textId="77777777" w:rsidR="0050642A" w:rsidRDefault="0050642A" w:rsidP="002F5C99">
      <w:pPr>
        <w:pStyle w:val="Ttulo3"/>
      </w:pPr>
      <w:bookmarkStart w:id="24" w:name="_Toc152278718"/>
      <w:r>
        <w:t>Lenguajes interpretados</w:t>
      </w:r>
      <w:bookmarkEnd w:id="24"/>
    </w:p>
    <w:p w14:paraId="33FFF2A9" w14:textId="77777777" w:rsidR="0050642A" w:rsidRDefault="0050642A" w:rsidP="0050642A">
      <w:pPr>
        <w:pStyle w:val="Texto"/>
      </w:pPr>
      <w:r>
        <w:t>No generan código objeto</w:t>
      </w:r>
    </w:p>
    <w:p w14:paraId="7D0D0AF1" w14:textId="77777777" w:rsidR="0050642A" w:rsidRDefault="0050642A" w:rsidP="0050642A">
      <w:pPr>
        <w:pStyle w:val="Texto"/>
      </w:pPr>
      <w:r>
        <w:t xml:space="preserve">El </w:t>
      </w:r>
      <w:proofErr w:type="spellStart"/>
      <w:r>
        <w:t>intérpretees</w:t>
      </w:r>
      <w:proofErr w:type="spellEnd"/>
      <w:r>
        <w:t xml:space="preserve"> un programa que tiene que estar cargado en memoria</w:t>
      </w:r>
    </w:p>
    <w:p w14:paraId="7869BFAD" w14:textId="77777777" w:rsidR="0050642A" w:rsidRDefault="0050642A" w:rsidP="0050642A">
      <w:pPr>
        <w:pStyle w:val="Texto"/>
      </w:pPr>
      <w:r>
        <w:t>El intérprete “interpreta” cada sentencia del programa y lo ejecuta</w:t>
      </w:r>
    </w:p>
    <w:p w14:paraId="0BEB4111" w14:textId="77777777" w:rsidR="0050642A" w:rsidRDefault="0050642A" w:rsidP="0050642A">
      <w:pPr>
        <w:pStyle w:val="Texto"/>
      </w:pPr>
      <w:r>
        <w:t>Las instrucciones se traducen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>” (al vuelo), a medida que van ejecutándose</w:t>
      </w:r>
    </w:p>
    <w:p w14:paraId="5B2BEE55" w14:textId="77777777" w:rsidR="0050642A" w:rsidRDefault="0050642A" w:rsidP="0050642A">
      <w:pPr>
        <w:pStyle w:val="Texto"/>
      </w:pPr>
      <w:r>
        <w:t>Ejemplo: PHP</w:t>
      </w:r>
    </w:p>
    <w:p w14:paraId="3F6325D2" w14:textId="77777777" w:rsidR="002F5C99" w:rsidRDefault="002F5C99" w:rsidP="002F5C99">
      <w:pPr>
        <w:pStyle w:val="Ttulo3"/>
        <w:rPr>
          <w:rFonts w:ascii="Times New Roman" w:eastAsiaTheme="minorHAnsi" w:hAnsi="Times New Roman" w:cs="Times New Roman"/>
          <w:color w:val="auto"/>
        </w:rPr>
      </w:pPr>
    </w:p>
    <w:p w14:paraId="59AEB531" w14:textId="77777777" w:rsidR="0050642A" w:rsidRDefault="0050642A" w:rsidP="002F5C99">
      <w:pPr>
        <w:pStyle w:val="Ttulo3"/>
      </w:pPr>
      <w:bookmarkStart w:id="25" w:name="_Toc152278719"/>
      <w:r>
        <w:t>Lenguajes virtuales</w:t>
      </w:r>
      <w:bookmarkEnd w:id="25"/>
    </w:p>
    <w:p w14:paraId="1E69F2B8" w14:textId="77777777" w:rsidR="0050642A" w:rsidRDefault="0050642A" w:rsidP="0050642A">
      <w:pPr>
        <w:pStyle w:val="Texto"/>
      </w:pPr>
      <w:r>
        <w:t>Son más portables que los lenguajes compilados</w:t>
      </w:r>
    </w:p>
    <w:p w14:paraId="61912F1E" w14:textId="77777777" w:rsidR="0050642A" w:rsidRDefault="0050642A" w:rsidP="0050642A">
      <w:pPr>
        <w:pStyle w:val="Texto"/>
      </w:pPr>
      <w:r>
        <w:t xml:space="preserve">El código se genera tras la compilación en un código intermedio o </w:t>
      </w:r>
      <w:proofErr w:type="spellStart"/>
      <w:r>
        <w:t>bytecode</w:t>
      </w:r>
      <w:proofErr w:type="spellEnd"/>
    </w:p>
    <w:p w14:paraId="19C98D88" w14:textId="77777777" w:rsidR="0050642A" w:rsidRDefault="0050642A" w:rsidP="0050642A">
      <w:pPr>
        <w:pStyle w:val="Texto"/>
      </w:pPr>
      <w:r>
        <w:t>El código puede ser interpretado por una máquina virtual instalada en cualquier equipo</w:t>
      </w:r>
    </w:p>
    <w:p w14:paraId="64476901" w14:textId="77777777" w:rsidR="0050642A" w:rsidRDefault="0050642A" w:rsidP="0050642A">
      <w:pPr>
        <w:pStyle w:val="Texto"/>
      </w:pPr>
      <w:r>
        <w:t xml:space="preserve">Son más </w:t>
      </w:r>
      <w:r w:rsidR="002F5C99">
        <w:t>lentos,</w:t>
      </w:r>
      <w:r>
        <w:t xml:space="preserve"> pero más versátiles</w:t>
      </w:r>
    </w:p>
    <w:p w14:paraId="229439F6" w14:textId="77777777" w:rsidR="0050642A" w:rsidRDefault="0050642A" w:rsidP="0050642A">
      <w:pPr>
        <w:pStyle w:val="Texto"/>
      </w:pPr>
      <w:r>
        <w:t>Ejemplos: Java</w:t>
      </w:r>
    </w:p>
    <w:p w14:paraId="2B8049BE" w14:textId="77777777" w:rsidR="0050642A" w:rsidRDefault="0050642A" w:rsidP="0050642A">
      <w:pPr>
        <w:pStyle w:val="Texto"/>
      </w:pPr>
    </w:p>
    <w:p w14:paraId="7399BA6A" w14:textId="77777777" w:rsidR="002F5C99" w:rsidRDefault="002F5C9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B915DC8" w14:textId="77777777" w:rsidR="0050642A" w:rsidRDefault="0050642A" w:rsidP="002F5C99">
      <w:pPr>
        <w:pStyle w:val="Ttulo3"/>
      </w:pPr>
      <w:bookmarkStart w:id="26" w:name="_Toc152278720"/>
      <w:r>
        <w:lastRenderedPageBreak/>
        <w:t>Algunas definiciones importantes</w:t>
      </w:r>
      <w:bookmarkEnd w:id="26"/>
    </w:p>
    <w:p w14:paraId="42C7A370" w14:textId="77777777" w:rsidR="002F5C99" w:rsidRDefault="0050642A" w:rsidP="0050642A">
      <w:pPr>
        <w:pStyle w:val="Texto"/>
        <w:numPr>
          <w:ilvl w:val="0"/>
          <w:numId w:val="1"/>
        </w:numPr>
      </w:pPr>
      <w:r>
        <w:t>Código fuente: código de un programa, escrito por un programador en un lenguaje de programación</w:t>
      </w:r>
    </w:p>
    <w:p w14:paraId="7FD5DB2C" w14:textId="77777777" w:rsidR="0050642A" w:rsidRDefault="0050642A" w:rsidP="0050642A">
      <w:pPr>
        <w:pStyle w:val="Texto"/>
        <w:numPr>
          <w:ilvl w:val="0"/>
          <w:numId w:val="1"/>
        </w:numPr>
      </w:pPr>
      <w:r>
        <w:t>Compilar: proceso que traduce el código fuente en código objeto (comprensible por un ordenador)</w:t>
      </w:r>
    </w:p>
    <w:p w14:paraId="4A461EDF" w14:textId="77777777" w:rsidR="0050642A" w:rsidRDefault="0050642A" w:rsidP="002F5C99">
      <w:pPr>
        <w:pStyle w:val="Texto"/>
        <w:numPr>
          <w:ilvl w:val="0"/>
          <w:numId w:val="1"/>
        </w:numPr>
      </w:pPr>
      <w:r>
        <w:t>Código objeto: código máquina generado tras la compilación del código fuente</w:t>
      </w:r>
    </w:p>
    <w:p w14:paraId="7F1B1C76" w14:textId="77777777" w:rsidR="0050642A" w:rsidRDefault="0050642A" w:rsidP="002F5C99">
      <w:pPr>
        <w:pStyle w:val="Texto"/>
        <w:numPr>
          <w:ilvl w:val="0"/>
          <w:numId w:val="1"/>
        </w:numPr>
      </w:pPr>
      <w:r>
        <w:t>Librería: código externo que se incluye al programa para proporcionar funcionalidad adicional</w:t>
      </w:r>
    </w:p>
    <w:p w14:paraId="4E1FD7B2" w14:textId="77777777" w:rsidR="0050642A" w:rsidRDefault="0050642A" w:rsidP="002F5C99">
      <w:pPr>
        <w:pStyle w:val="Texto"/>
        <w:numPr>
          <w:ilvl w:val="0"/>
          <w:numId w:val="1"/>
        </w:numPr>
      </w:pPr>
      <w:r>
        <w:t>Archivo ejecutable: programa ejecutable que puede ser ejecutado en el ordenador</w:t>
      </w:r>
    </w:p>
    <w:p w14:paraId="36A2B92E" w14:textId="77777777" w:rsidR="0050642A" w:rsidRDefault="0050642A" w:rsidP="002F5C99">
      <w:pPr>
        <w:pStyle w:val="Texto"/>
        <w:numPr>
          <w:ilvl w:val="0"/>
          <w:numId w:val="1"/>
        </w:numPr>
      </w:pPr>
      <w:r>
        <w:t>Incluye librerías (</w:t>
      </w:r>
      <w:r w:rsidR="002F5C99">
        <w:t>tras ser</w:t>
      </w:r>
      <w:r>
        <w:t xml:space="preserve"> enlazadas), complementos, módulos...</w:t>
      </w:r>
    </w:p>
    <w:p w14:paraId="1BA6FAAC" w14:textId="77777777" w:rsidR="0050642A" w:rsidRDefault="0050642A" w:rsidP="0050642A">
      <w:pPr>
        <w:pStyle w:val="Texto"/>
      </w:pPr>
    </w:p>
    <w:p w14:paraId="6FEB4D9B" w14:textId="77777777" w:rsidR="0050642A" w:rsidRDefault="0050642A" w:rsidP="00C601A4">
      <w:pPr>
        <w:pStyle w:val="Ttulo2"/>
      </w:pPr>
      <w:bookmarkStart w:id="27" w:name="_Toc152278721"/>
      <w:r>
        <w:t>4.2 Interpretación de código</w:t>
      </w:r>
      <w:bookmarkEnd w:id="27"/>
    </w:p>
    <w:p w14:paraId="310D2B32" w14:textId="77777777" w:rsidR="0050642A" w:rsidRDefault="0050642A" w:rsidP="0050642A">
      <w:pPr>
        <w:pStyle w:val="Texto"/>
      </w:pPr>
      <w:r>
        <w:t>Un intérprete traduce el código fuente línea a línea</w:t>
      </w:r>
    </w:p>
    <w:p w14:paraId="613EE89D" w14:textId="77777777" w:rsidR="0050642A" w:rsidRDefault="0050642A" w:rsidP="0050642A">
      <w:pPr>
        <w:pStyle w:val="Texto"/>
      </w:pPr>
      <w:r>
        <w:t>El intérprete tiene que estar en memoria ejecutándose para ejecutar el programa</w:t>
      </w:r>
    </w:p>
    <w:p w14:paraId="456ECBDE" w14:textId="77777777" w:rsidR="0050642A" w:rsidRDefault="0050642A" w:rsidP="0050642A">
      <w:pPr>
        <w:pStyle w:val="Texto"/>
      </w:pPr>
      <w:r>
        <w:t>El código fuente del programa también ser carga en memoria para poder ser interpretado</w:t>
      </w:r>
    </w:p>
    <w:p w14:paraId="468FCEA7" w14:textId="77777777" w:rsidR="00C601A4" w:rsidRDefault="00C601A4" w:rsidP="0050642A">
      <w:pPr>
        <w:pStyle w:val="Texto"/>
      </w:pPr>
    </w:p>
    <w:p w14:paraId="15F7AFB1" w14:textId="77777777" w:rsidR="00C601A4" w:rsidRDefault="00C601A4" w:rsidP="00D6001B">
      <w:pPr>
        <w:pStyle w:val="Ttulo2"/>
      </w:pPr>
      <w:bookmarkStart w:id="28" w:name="_Toc152278722"/>
      <w:r>
        <w:t>Compilación de código</w:t>
      </w:r>
      <w:bookmarkEnd w:id="28"/>
    </w:p>
    <w:p w14:paraId="5A1BD6AA" w14:textId="77777777" w:rsidR="00C601A4" w:rsidRDefault="00C601A4" w:rsidP="00C601A4">
      <w:pPr>
        <w:pStyle w:val="Texto"/>
      </w:pPr>
      <w:r>
        <w:t>Un compilador traduce código fuente a código máquina</w:t>
      </w:r>
    </w:p>
    <w:p w14:paraId="79072EE4" w14:textId="77777777" w:rsidR="00D6001B" w:rsidRDefault="00C601A4" w:rsidP="00C601A4">
      <w:pPr>
        <w:pStyle w:val="Texto"/>
      </w:pPr>
      <w:r>
        <w:t>El compilador se instala en cada máquina en la que queramos compilar el programa</w:t>
      </w:r>
    </w:p>
    <w:p w14:paraId="239ED9B1" w14:textId="77777777" w:rsidR="00C601A4" w:rsidRDefault="00C601A4" w:rsidP="00C601A4">
      <w:pPr>
        <w:pStyle w:val="Texto"/>
      </w:pPr>
      <w:r>
        <w:t>El compilador depende de la arquitectura hardware de la máquina</w:t>
      </w:r>
    </w:p>
    <w:p w14:paraId="20120E54" w14:textId="77777777" w:rsidR="00C601A4" w:rsidRDefault="00C601A4" w:rsidP="00C601A4">
      <w:pPr>
        <w:pStyle w:val="Texto"/>
      </w:pPr>
      <w:r>
        <w:t>El proceso de compilación supone las siguientes fases:</w:t>
      </w:r>
    </w:p>
    <w:p w14:paraId="6FBC7ABD" w14:textId="77777777" w:rsidR="00C601A4" w:rsidRDefault="00C601A4" w:rsidP="00C601A4">
      <w:pPr>
        <w:pStyle w:val="Texto"/>
      </w:pPr>
      <w:r>
        <w:t>Preprocesado: se traducen y se ejecutan los comandos de preprocesamiento</w:t>
      </w:r>
    </w:p>
    <w:p w14:paraId="2CBD96C7" w14:textId="77777777" w:rsidR="00C601A4" w:rsidRDefault="00C601A4" w:rsidP="00C601A4">
      <w:pPr>
        <w:pStyle w:val="Texto"/>
      </w:pPr>
      <w:r>
        <w:t>Generación de código intermedio: generación de código máquina</w:t>
      </w:r>
    </w:p>
    <w:p w14:paraId="004E1C59" w14:textId="77777777" w:rsidR="00C601A4" w:rsidRDefault="00C601A4" w:rsidP="00C601A4">
      <w:pPr>
        <w:pStyle w:val="Texto"/>
      </w:pPr>
      <w:r>
        <w:t>Enlazado: se enlazan el código objeto con librerías externas</w:t>
      </w:r>
    </w:p>
    <w:p w14:paraId="4FA243D2" w14:textId="77777777" w:rsidR="00C601A4" w:rsidRDefault="00C601A4" w:rsidP="00C601A4">
      <w:pPr>
        <w:pStyle w:val="Texto"/>
      </w:pPr>
    </w:p>
    <w:p w14:paraId="1F109FB1" w14:textId="77777777" w:rsidR="00EB247A" w:rsidRDefault="00EB247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06E118" w14:textId="77777777" w:rsidR="00C601A4" w:rsidRDefault="00C601A4" w:rsidP="00A87F78">
      <w:pPr>
        <w:pStyle w:val="Ttulo2"/>
      </w:pPr>
      <w:bookmarkStart w:id="29" w:name="_Toc152278723"/>
      <w:r>
        <w:lastRenderedPageBreak/>
        <w:t>Fases del desarrollo de una aplicación</w:t>
      </w:r>
      <w:bookmarkEnd w:id="29"/>
    </w:p>
    <w:p w14:paraId="4F94CBC8" w14:textId="7CBDF44F" w:rsidR="00C601A4" w:rsidRDefault="00C601A4" w:rsidP="00C601A4">
      <w:pPr>
        <w:pStyle w:val="Texto"/>
      </w:pPr>
      <w:r>
        <w:t>El software se desarrolla siguiendo una metodología de desarrollo</w:t>
      </w:r>
      <w:r w:rsidR="00A87F78">
        <w:t xml:space="preserve"> cada metodología o paradigma </w:t>
      </w:r>
      <w:r>
        <w:t>suele tener varias fases en común</w:t>
      </w:r>
    </w:p>
    <w:p w14:paraId="1A5AA37B" w14:textId="40436D93" w:rsidR="00C601A4" w:rsidRDefault="005503C8" w:rsidP="00162ED1">
      <w:pPr>
        <w:pStyle w:val="Ttulo3"/>
      </w:pPr>
      <w:bookmarkStart w:id="30" w:name="_Toc152278724"/>
      <w:r>
        <w:t>L</w:t>
      </w:r>
      <w:r w:rsidR="00C601A4">
        <w:t>as fases más comunes:</w:t>
      </w:r>
      <w:bookmarkEnd w:id="30"/>
    </w:p>
    <w:p w14:paraId="223E67C6" w14:textId="77777777" w:rsidR="00C601A4" w:rsidRDefault="00C601A4" w:rsidP="00162ED1">
      <w:pPr>
        <w:pStyle w:val="Ttulo4"/>
      </w:pPr>
      <w:r>
        <w:t>1. Fase inicial</w:t>
      </w:r>
    </w:p>
    <w:p w14:paraId="4F1FD259" w14:textId="3AB508A8" w:rsidR="00C601A4" w:rsidRDefault="00C601A4" w:rsidP="00C601A4">
      <w:pPr>
        <w:pStyle w:val="Texto"/>
      </w:pPr>
      <w:r>
        <w:t>Planificación del proyecto</w:t>
      </w:r>
    </w:p>
    <w:p w14:paraId="12D57BBF" w14:textId="253AB07F" w:rsidR="00C601A4" w:rsidRDefault="00C601A4" w:rsidP="00C601A4">
      <w:pPr>
        <w:pStyle w:val="Texto"/>
      </w:pPr>
      <w:r>
        <w:t>Estimación de costes (</w:t>
      </w:r>
      <w:r w:rsidR="00162ED1">
        <w:t>para saber si el proyecto va a ser viable</w:t>
      </w:r>
      <w:r>
        <w:t>)</w:t>
      </w:r>
    </w:p>
    <w:p w14:paraId="22F918F1" w14:textId="1E2695D7" w:rsidR="00C601A4" w:rsidRDefault="00162ED1" w:rsidP="00C601A4">
      <w:pPr>
        <w:pStyle w:val="Texto"/>
      </w:pPr>
      <w:r>
        <w:t>L</w:t>
      </w:r>
      <w:r w:rsidR="00C601A4">
        <w:t>a fase más compleja</w:t>
      </w:r>
    </w:p>
    <w:p w14:paraId="493EA520" w14:textId="571010C9" w:rsidR="00C601A4" w:rsidRDefault="00162ED1" w:rsidP="00C601A4">
      <w:pPr>
        <w:pStyle w:val="Texto"/>
      </w:pPr>
      <w:r>
        <w:t>Se requiere</w:t>
      </w:r>
      <w:r w:rsidR="00C601A4">
        <w:t xml:space="preserve"> de expertos en planificación de proyectos</w:t>
      </w:r>
    </w:p>
    <w:p w14:paraId="035192B9" w14:textId="11C5720F" w:rsidR="00C601A4" w:rsidRDefault="00C601A4" w:rsidP="00C601A4">
      <w:pPr>
        <w:pStyle w:val="Texto"/>
      </w:pPr>
      <w:r>
        <w:t>Se desarrollan documentos importantes para el proyecto</w:t>
      </w:r>
    </w:p>
    <w:p w14:paraId="6B766B5E" w14:textId="77777777" w:rsidR="00C601A4" w:rsidRDefault="00C601A4" w:rsidP="00162ED1">
      <w:pPr>
        <w:pStyle w:val="Ttulo4"/>
      </w:pPr>
      <w:r>
        <w:t>2. Fase de análisis</w:t>
      </w:r>
    </w:p>
    <w:p w14:paraId="3901DCC7" w14:textId="70D44E6F" w:rsidR="00C601A4" w:rsidRDefault="00162ED1" w:rsidP="00C601A4">
      <w:pPr>
        <w:pStyle w:val="Texto"/>
      </w:pPr>
      <w:r>
        <w:t>Analizar</w:t>
      </w:r>
      <w:r w:rsidR="00C601A4">
        <w:t xml:space="preserve"> el problema</w:t>
      </w:r>
    </w:p>
    <w:p w14:paraId="177F90CB" w14:textId="07AABDCF" w:rsidR="00C601A4" w:rsidRDefault="00C601A4" w:rsidP="00C601A4">
      <w:pPr>
        <w:pStyle w:val="Texto"/>
      </w:pPr>
      <w:r>
        <w:t xml:space="preserve">Recopilar, examinar y formular los requisitos del cliente </w:t>
      </w:r>
      <w:r w:rsidR="00162ED1">
        <w:t>(especificación requisitos)</w:t>
      </w:r>
    </w:p>
    <w:p w14:paraId="13E26EB3" w14:textId="3850E82C" w:rsidR="00C601A4" w:rsidRDefault="00C601A4" w:rsidP="00C601A4">
      <w:pPr>
        <w:pStyle w:val="Texto"/>
      </w:pPr>
      <w:r>
        <w:t>Análisis de restricciones, entrevistas con el cliente y los usuarios finales</w:t>
      </w:r>
    </w:p>
    <w:p w14:paraId="70BD9048" w14:textId="24B70644" w:rsidR="00C601A4" w:rsidRDefault="00C601A4" w:rsidP="00C601A4">
      <w:pPr>
        <w:pStyle w:val="Texto"/>
      </w:pPr>
      <w:r>
        <w:t xml:space="preserve">Se genera un documento vinculante </w:t>
      </w:r>
      <w:r w:rsidR="00162ED1">
        <w:t xml:space="preserve">(contrato) </w:t>
      </w:r>
      <w:r>
        <w:t>entre el cliente y el desarrollador</w:t>
      </w:r>
    </w:p>
    <w:p w14:paraId="33551065" w14:textId="77777777" w:rsidR="00C601A4" w:rsidRDefault="00C601A4" w:rsidP="00FF2776">
      <w:pPr>
        <w:pStyle w:val="Ttulo4"/>
      </w:pPr>
      <w:r>
        <w:t>3. Fase de diseño</w:t>
      </w:r>
    </w:p>
    <w:p w14:paraId="6162BE71" w14:textId="4440DBD1" w:rsidR="00C601A4" w:rsidRDefault="00FF2776" w:rsidP="00C601A4">
      <w:pPr>
        <w:pStyle w:val="Texto"/>
      </w:pPr>
      <w:r>
        <w:t>D</w:t>
      </w:r>
      <w:r w:rsidR="00C601A4">
        <w:t>eterminar los requisitos generales de la arquitectura de la aplicación</w:t>
      </w:r>
    </w:p>
    <w:p w14:paraId="2430E765" w14:textId="073DC290" w:rsidR="00C601A4" w:rsidRDefault="00C601A4" w:rsidP="00C601A4">
      <w:pPr>
        <w:pStyle w:val="Texto"/>
      </w:pPr>
      <w:r>
        <w:t>Se define cada subconjunto de la aplicación</w:t>
      </w:r>
    </w:p>
    <w:p w14:paraId="0329C837" w14:textId="5A7919DD" w:rsidR="00C601A4" w:rsidRDefault="00C601A4" w:rsidP="00C601A4">
      <w:pPr>
        <w:pStyle w:val="Texto"/>
      </w:pPr>
      <w:r>
        <w:t>Los documentos</w:t>
      </w:r>
      <w:r w:rsidR="00FF2776">
        <w:t xml:space="preserve"> más</w:t>
      </w:r>
      <w:r>
        <w:t xml:space="preserve"> técnicos</w:t>
      </w:r>
    </w:p>
    <w:p w14:paraId="74F29422" w14:textId="2569C23E" w:rsidR="00C601A4" w:rsidRDefault="00FF2776" w:rsidP="00C601A4">
      <w:pPr>
        <w:pStyle w:val="Texto"/>
      </w:pPr>
      <w:r>
        <w:t>En e</w:t>
      </w:r>
      <w:r w:rsidR="00C601A4">
        <w:t xml:space="preserve">sta fase </w:t>
      </w:r>
      <w:r>
        <w:t xml:space="preserve">se </w:t>
      </w:r>
      <w:r w:rsidR="00C601A4">
        <w:t>involucra a los jefes de proyecto, arquitectos de software y analistas</w:t>
      </w:r>
    </w:p>
    <w:p w14:paraId="755E2380" w14:textId="77777777" w:rsidR="00C601A4" w:rsidRDefault="00C601A4" w:rsidP="003E1298">
      <w:pPr>
        <w:pStyle w:val="Ttulo4"/>
      </w:pPr>
      <w:r>
        <w:t>4. Fase de implementación</w:t>
      </w:r>
    </w:p>
    <w:p w14:paraId="3784DCC9" w14:textId="60AD4F0A" w:rsidR="00C601A4" w:rsidRDefault="00084B8B" w:rsidP="00C601A4">
      <w:pPr>
        <w:pStyle w:val="Texto"/>
      </w:pPr>
      <w:r>
        <w:t>I</w:t>
      </w:r>
      <w:r w:rsidR="00C601A4">
        <w:t>mplementar el software usando lenguajes de programación</w:t>
      </w:r>
      <w:r w:rsidR="00DD3F98">
        <w:t xml:space="preserve"> (</w:t>
      </w:r>
      <w:r w:rsidR="002D0B0A">
        <w:t>librerías, frameworks</w:t>
      </w:r>
      <w:r w:rsidR="00C601A4">
        <w:t>...</w:t>
      </w:r>
      <w:r w:rsidR="00DD3F98">
        <w:t>)</w:t>
      </w:r>
    </w:p>
    <w:p w14:paraId="7F16EB73" w14:textId="4B949689" w:rsidR="00C601A4" w:rsidRDefault="002D0B0A" w:rsidP="00C601A4">
      <w:pPr>
        <w:pStyle w:val="Texto"/>
      </w:pPr>
      <w:r>
        <w:t>C</w:t>
      </w:r>
      <w:r w:rsidR="00C601A4">
        <w:t>rea documentación muy detallada en la que se incluye y documenta el código fuente</w:t>
      </w:r>
    </w:p>
    <w:p w14:paraId="2D539237" w14:textId="1625E65C" w:rsidR="00C601A4" w:rsidRDefault="00C601A4" w:rsidP="00C601A4">
      <w:pPr>
        <w:pStyle w:val="Texto"/>
      </w:pPr>
      <w:r>
        <w:t>Parte del código suele comentarse sobre el propio código fuente generado</w:t>
      </w:r>
    </w:p>
    <w:p w14:paraId="7A1D1022" w14:textId="470318AF" w:rsidR="00C601A4" w:rsidRDefault="00C601A4" w:rsidP="00C601A4">
      <w:pPr>
        <w:pStyle w:val="Texto"/>
      </w:pPr>
      <w:r>
        <w:t>Se detallan las entradas, salidas, parámetros... de cada uno de los módulos del programa.</w:t>
      </w:r>
    </w:p>
    <w:p w14:paraId="4800E57B" w14:textId="5CD6D36E" w:rsidR="00C601A4" w:rsidRDefault="00C601A4" w:rsidP="00C601A4">
      <w:pPr>
        <w:pStyle w:val="Texto"/>
      </w:pPr>
      <w:r>
        <w:t>El detalle es máximo, pensando en el mantenimiento y soporte futuro que tendrá el programa</w:t>
      </w:r>
    </w:p>
    <w:p w14:paraId="60300A41" w14:textId="77777777" w:rsidR="002D0B0A" w:rsidRDefault="002D0B0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6396EE7" w14:textId="73BE2220" w:rsidR="00C601A4" w:rsidRDefault="00C601A4" w:rsidP="002D0B0A">
      <w:pPr>
        <w:pStyle w:val="Ttulo4"/>
      </w:pPr>
      <w:r>
        <w:lastRenderedPageBreak/>
        <w:t>5. Pruebas</w:t>
      </w:r>
    </w:p>
    <w:p w14:paraId="4460800A" w14:textId="04FAA5C4" w:rsidR="00C601A4" w:rsidRDefault="002D0B0A" w:rsidP="00C601A4">
      <w:pPr>
        <w:pStyle w:val="Texto"/>
      </w:pPr>
      <w:r>
        <w:t>R</w:t>
      </w:r>
      <w:r w:rsidR="00C601A4">
        <w:t>ealizan pruebas para garantizar que la aplicación se ha programado según las especificaciones</w:t>
      </w:r>
    </w:p>
    <w:p w14:paraId="451CDD98" w14:textId="33C8F184" w:rsidR="00C601A4" w:rsidRDefault="002D0B0A" w:rsidP="002D0B0A">
      <w:pPr>
        <w:pStyle w:val="Ttulo5"/>
      </w:pPr>
      <w:r>
        <w:t>2</w:t>
      </w:r>
      <w:r w:rsidR="00C601A4">
        <w:t xml:space="preserve"> categorías de pruebas:</w:t>
      </w:r>
    </w:p>
    <w:p w14:paraId="0E0E2F6A" w14:textId="77777777" w:rsidR="002D0B0A" w:rsidRDefault="00C601A4" w:rsidP="002D0B0A">
      <w:pPr>
        <w:pStyle w:val="Ttulo6"/>
      </w:pPr>
      <w:r>
        <w:t>Pruebas funcionales</w:t>
      </w:r>
    </w:p>
    <w:p w14:paraId="7F6DE183" w14:textId="5A62F8C0" w:rsidR="00C601A4" w:rsidRDefault="002D0B0A" w:rsidP="00C601A4">
      <w:pPr>
        <w:pStyle w:val="Texto"/>
      </w:pPr>
      <w:r>
        <w:t>P</w:t>
      </w:r>
      <w:r w:rsidR="00C601A4">
        <w:t>rueba que la aplicación hace lo que tiene que hacer (</w:t>
      </w:r>
      <w:r w:rsidR="00F72207">
        <w:t>en</w:t>
      </w:r>
      <w:r w:rsidR="00C601A4">
        <w:t xml:space="preserve"> el </w:t>
      </w:r>
      <w:r w:rsidR="00F72207">
        <w:t xml:space="preserve">equipo </w:t>
      </w:r>
      <w:r w:rsidR="00C601A4">
        <w:t>cliente)</w:t>
      </w:r>
    </w:p>
    <w:p w14:paraId="3DEBE13E" w14:textId="77777777" w:rsidR="002D0B0A" w:rsidRDefault="00C601A4" w:rsidP="002D0B0A">
      <w:pPr>
        <w:pStyle w:val="Ttulo6"/>
      </w:pPr>
      <w:r>
        <w:t>Pruebas estructurales</w:t>
      </w:r>
    </w:p>
    <w:p w14:paraId="59C43E1D" w14:textId="4CD27813" w:rsidR="00C601A4" w:rsidRDefault="00C829C8" w:rsidP="00C601A4">
      <w:pPr>
        <w:pStyle w:val="Texto"/>
      </w:pPr>
      <w:r>
        <w:t>Se realizan</w:t>
      </w:r>
      <w:r w:rsidR="00C601A4">
        <w:t xml:space="preserve"> pruebas técnicas sobre el sistema </w:t>
      </w:r>
      <w:r w:rsidR="00EC2255">
        <w:t>(pruebas</w:t>
      </w:r>
      <w:r w:rsidR="006104F7">
        <w:t xml:space="preserve"> de </w:t>
      </w:r>
      <w:r w:rsidR="00C601A4">
        <w:t>estrés, carga,</w:t>
      </w:r>
      <w:r w:rsidR="00806643">
        <w:t xml:space="preserve"> …</w:t>
      </w:r>
      <w:r w:rsidR="00C601A4">
        <w:t>)</w:t>
      </w:r>
    </w:p>
    <w:p w14:paraId="588FCEC7" w14:textId="77777777" w:rsidR="00C601A4" w:rsidRDefault="00C601A4" w:rsidP="00EC2255">
      <w:pPr>
        <w:pStyle w:val="Ttulo4"/>
      </w:pPr>
      <w:r>
        <w:t>6. Explotación</w:t>
      </w:r>
    </w:p>
    <w:p w14:paraId="1FFC85E1" w14:textId="426BEA45" w:rsidR="00C601A4" w:rsidRDefault="00EC2255" w:rsidP="00C601A4">
      <w:pPr>
        <w:pStyle w:val="Texto"/>
      </w:pPr>
      <w:r>
        <w:t>I</w:t>
      </w:r>
      <w:r w:rsidR="00C601A4">
        <w:t>nstala el software en el entorno real de uso</w:t>
      </w:r>
    </w:p>
    <w:p w14:paraId="35A8DD8F" w14:textId="7C39BC50" w:rsidR="00C601A4" w:rsidRDefault="00C601A4" w:rsidP="00C601A4">
      <w:pPr>
        <w:pStyle w:val="Texto"/>
      </w:pPr>
      <w:r>
        <w:t xml:space="preserve">Se trabaja con el software de forma cotidiana </w:t>
      </w:r>
    </w:p>
    <w:p w14:paraId="2A48821B" w14:textId="4DFA3BC7" w:rsidR="00C601A4" w:rsidRDefault="00C601A4" w:rsidP="00C601A4">
      <w:pPr>
        <w:pStyle w:val="Texto"/>
      </w:pPr>
      <w:r>
        <w:t>Se recogen los errores y las correcciones en un nuevo documento de mantenimiento</w:t>
      </w:r>
    </w:p>
    <w:p w14:paraId="3AB40067" w14:textId="13D41EBB" w:rsidR="00C601A4" w:rsidRDefault="00C601A4" w:rsidP="00C601A4">
      <w:pPr>
        <w:pStyle w:val="Texto"/>
      </w:pPr>
      <w:r>
        <w:t>Los programadores y analistas revisan esos fallos para mejorar el software y aprender de los errores</w:t>
      </w:r>
    </w:p>
    <w:p w14:paraId="26804AE8" w14:textId="77777777" w:rsidR="00C601A4" w:rsidRDefault="00C601A4" w:rsidP="00EC2255">
      <w:pPr>
        <w:pStyle w:val="Ttulo4"/>
      </w:pPr>
      <w:r>
        <w:t>7. Mantenimiento</w:t>
      </w:r>
    </w:p>
    <w:p w14:paraId="22C677CE" w14:textId="44FA42A4" w:rsidR="00C601A4" w:rsidRDefault="00C601A4" w:rsidP="00C601A4">
      <w:pPr>
        <w:pStyle w:val="Texto"/>
      </w:pPr>
      <w:r>
        <w:t>Se realizan procedimientos correctivos sobre el programa</w:t>
      </w:r>
    </w:p>
    <w:p w14:paraId="32EEE54A" w14:textId="4FDB5535" w:rsidR="00C601A4" w:rsidRDefault="00C601A4" w:rsidP="00C601A4">
      <w:pPr>
        <w:pStyle w:val="Texto"/>
      </w:pPr>
      <w:r>
        <w:t>Siempre hay que tener delante la documentación técnica de la aplicación</w:t>
      </w:r>
    </w:p>
    <w:p w14:paraId="11DF1E5A" w14:textId="2C60C4F8" w:rsidR="00C601A4" w:rsidRDefault="00C601A4" w:rsidP="00C601A4">
      <w:pPr>
        <w:pStyle w:val="Texto"/>
      </w:pPr>
      <w:r>
        <w:t>Las operaciones de mantenimiento se deben documentar para dejar constancia de los cambios</w:t>
      </w:r>
    </w:p>
    <w:p w14:paraId="379C2DB3" w14:textId="77777777" w:rsidR="00C601A4" w:rsidRDefault="00C601A4" w:rsidP="00EC2255">
      <w:pPr>
        <w:pStyle w:val="Ttulo4"/>
      </w:pPr>
      <w:r>
        <w:t>8. Retirada</w:t>
      </w:r>
    </w:p>
    <w:p w14:paraId="7D91FF0B" w14:textId="73BFC33F" w:rsidR="00C601A4" w:rsidRDefault="00C601A4" w:rsidP="00C601A4">
      <w:pPr>
        <w:pStyle w:val="Texto"/>
      </w:pPr>
      <w:r>
        <w:t>El software</w:t>
      </w:r>
      <w:r w:rsidR="00963533">
        <w:t xml:space="preserve"> llega</w:t>
      </w:r>
      <w:r>
        <w:t xml:space="preserve"> al final de su vida útil</w:t>
      </w:r>
    </w:p>
    <w:p w14:paraId="64F25316" w14:textId="109A13D3" w:rsidR="00C601A4" w:rsidRDefault="00C601A4" w:rsidP="00C601A4">
      <w:pPr>
        <w:pStyle w:val="Texto"/>
      </w:pPr>
      <w:r>
        <w:t>No resulta rentable seguir ampliándolo o manteniéndolo</w:t>
      </w:r>
    </w:p>
    <w:p w14:paraId="3F6A6A34" w14:textId="3E85BA8F" w:rsidR="00C601A4" w:rsidRDefault="00C601A4" w:rsidP="00C601A4">
      <w:pPr>
        <w:pStyle w:val="Texto"/>
      </w:pPr>
      <w:r>
        <w:t>Llegados a este punto</w:t>
      </w:r>
      <w:r w:rsidR="000615BE">
        <w:t>, se reinicia este ciclo</w:t>
      </w:r>
      <w:r>
        <w:t>:</w:t>
      </w:r>
    </w:p>
    <w:p w14:paraId="20C11202" w14:textId="77777777" w:rsidR="00054913" w:rsidRDefault="00C601A4" w:rsidP="006844FC">
      <w:pPr>
        <w:pStyle w:val="Texto"/>
        <w:numPr>
          <w:ilvl w:val="0"/>
          <w:numId w:val="1"/>
        </w:numPr>
      </w:pPr>
      <w:r>
        <w:t>Comprando un nuevo software</w:t>
      </w:r>
    </w:p>
    <w:p w14:paraId="72C14640" w14:textId="2FE5DFA2" w:rsidR="00C601A4" w:rsidRDefault="00C601A4" w:rsidP="006844FC">
      <w:pPr>
        <w:pStyle w:val="Texto"/>
        <w:numPr>
          <w:ilvl w:val="0"/>
          <w:numId w:val="1"/>
        </w:numPr>
      </w:pPr>
      <w:r>
        <w:t xml:space="preserve">Desarrollando </w:t>
      </w:r>
      <w:r w:rsidR="00054913">
        <w:t>un nuevo</w:t>
      </w:r>
      <w:r>
        <w:t xml:space="preserve"> software (a medida)</w:t>
      </w:r>
    </w:p>
    <w:p w14:paraId="4A013065" w14:textId="77777777" w:rsidR="00537466" w:rsidRDefault="0053746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BB0F351" w14:textId="4860F0C2" w:rsidR="00C601A4" w:rsidRDefault="00C601A4" w:rsidP="00537466">
      <w:pPr>
        <w:pStyle w:val="Ttulo2"/>
      </w:pPr>
      <w:bookmarkStart w:id="31" w:name="_Toc152278725"/>
      <w:r>
        <w:lastRenderedPageBreak/>
        <w:t>5.2 Documentación</w:t>
      </w:r>
      <w:bookmarkEnd w:id="31"/>
    </w:p>
    <w:p w14:paraId="4E73642F" w14:textId="40F93FFF" w:rsidR="00C601A4" w:rsidRDefault="00537466" w:rsidP="00C601A4">
      <w:pPr>
        <w:pStyle w:val="Texto"/>
      </w:pPr>
      <w:r>
        <w:t>L</w:t>
      </w:r>
      <w:r w:rsidR="00C601A4">
        <w:t>a documentación es vital</w:t>
      </w:r>
    </w:p>
    <w:p w14:paraId="3BD73F5C" w14:textId="2E1DFB00" w:rsidR="00C601A4" w:rsidRDefault="00C601A4" w:rsidP="00C601A4">
      <w:pPr>
        <w:pStyle w:val="Texto"/>
      </w:pPr>
      <w:r>
        <w:t xml:space="preserve">En cada fase se </w:t>
      </w:r>
      <w:r w:rsidR="005B276F">
        <w:t xml:space="preserve">generan 1 o más </w:t>
      </w:r>
      <w:r>
        <w:t>documentos</w:t>
      </w:r>
    </w:p>
    <w:p w14:paraId="4BA66F8F" w14:textId="27A7E624" w:rsidR="00C601A4" w:rsidRDefault="005B276F" w:rsidP="00C601A4">
      <w:pPr>
        <w:pStyle w:val="Texto"/>
      </w:pPr>
      <w:r>
        <w:t>E</w:t>
      </w:r>
      <w:r w:rsidR="00C601A4">
        <w:t>s vital para saber cómo usar la aplicación final</w:t>
      </w:r>
    </w:p>
    <w:p w14:paraId="4B129132" w14:textId="4F32EF23" w:rsidR="00C601A4" w:rsidRDefault="00C601A4" w:rsidP="00C601A4">
      <w:pPr>
        <w:pStyle w:val="Texto"/>
      </w:pPr>
      <w:r>
        <w:t>Como mínimo, cada aplicación debe tener estos documentos:</w:t>
      </w:r>
    </w:p>
    <w:p w14:paraId="2259199C" w14:textId="4D40CAFD" w:rsidR="00C601A4" w:rsidRDefault="00C601A4" w:rsidP="005B276F">
      <w:pPr>
        <w:pStyle w:val="Texto"/>
        <w:numPr>
          <w:ilvl w:val="0"/>
          <w:numId w:val="1"/>
        </w:numPr>
      </w:pPr>
      <w:r>
        <w:t xml:space="preserve">Manual de usuario: explica cómo usará el usuario </w:t>
      </w:r>
      <w:r w:rsidR="005B276F">
        <w:t xml:space="preserve">como usar </w:t>
      </w:r>
      <w:r>
        <w:t>la aplicación</w:t>
      </w:r>
    </w:p>
    <w:p w14:paraId="7C3A0CEC" w14:textId="62DD8785" w:rsidR="005B276F" w:rsidRDefault="00C601A4" w:rsidP="00C601A4">
      <w:pPr>
        <w:pStyle w:val="Texto"/>
        <w:numPr>
          <w:ilvl w:val="0"/>
          <w:numId w:val="1"/>
        </w:numPr>
      </w:pPr>
      <w:r>
        <w:t xml:space="preserve">Manual técnico: documentación dirigida a técnicos </w:t>
      </w:r>
    </w:p>
    <w:p w14:paraId="3CCDF798" w14:textId="78D0C59D" w:rsidR="00C601A4" w:rsidRDefault="00C601A4" w:rsidP="00C601A4">
      <w:pPr>
        <w:pStyle w:val="Texto"/>
        <w:numPr>
          <w:ilvl w:val="0"/>
          <w:numId w:val="1"/>
        </w:numPr>
      </w:pPr>
      <w:r>
        <w:t>Manual de instalación: detalla el proceso de instalación de la aplicación</w:t>
      </w:r>
    </w:p>
    <w:p w14:paraId="44A04461" w14:textId="1215D8FC" w:rsidR="00C601A4" w:rsidRDefault="00C601A4" w:rsidP="00310DFA">
      <w:pPr>
        <w:pStyle w:val="Ttulo2"/>
      </w:pPr>
      <w:bookmarkStart w:id="32" w:name="_Toc152278726"/>
      <w:r>
        <w:t xml:space="preserve">5.3 </w:t>
      </w:r>
      <w:r w:rsidR="00310DFA">
        <w:t>Roles del</w:t>
      </w:r>
      <w:r>
        <w:t xml:space="preserve"> desarrollo de software</w:t>
      </w:r>
      <w:bookmarkEnd w:id="32"/>
    </w:p>
    <w:p w14:paraId="536C25FD" w14:textId="73AD3347" w:rsidR="00C601A4" w:rsidRDefault="00310DFA" w:rsidP="00C601A4">
      <w:pPr>
        <w:pStyle w:val="Texto"/>
      </w:pPr>
      <w:r>
        <w:t>D</w:t>
      </w:r>
      <w:r w:rsidR="00C601A4">
        <w:t>etallamos los roles del proceso de desarrollo de software:</w:t>
      </w:r>
    </w:p>
    <w:p w14:paraId="76FA3233" w14:textId="5695120B" w:rsidR="00C601A4" w:rsidRDefault="00C601A4" w:rsidP="00E70C67">
      <w:pPr>
        <w:pStyle w:val="Ttulo3"/>
      </w:pPr>
      <w:bookmarkStart w:id="33" w:name="_Toc152278727"/>
      <w:r>
        <w:t>Arquitecto de software:</w:t>
      </w:r>
      <w:bookmarkEnd w:id="33"/>
    </w:p>
    <w:p w14:paraId="7764BFD1" w14:textId="0723CAD8" w:rsidR="00C601A4" w:rsidRDefault="00C601A4" w:rsidP="00C601A4">
      <w:pPr>
        <w:pStyle w:val="Texto"/>
      </w:pPr>
      <w:r>
        <w:t xml:space="preserve">Decide cómo </w:t>
      </w:r>
      <w:r w:rsidR="00310DFA">
        <w:t>realiza</w:t>
      </w:r>
      <w:r>
        <w:t xml:space="preserve"> el proyecto y cómo va a estructurarse</w:t>
      </w:r>
    </w:p>
    <w:p w14:paraId="6F1FA757" w14:textId="0BE1F769" w:rsidR="00C601A4" w:rsidRDefault="00E70C67" w:rsidP="00C601A4">
      <w:pPr>
        <w:pStyle w:val="Texto"/>
      </w:pPr>
      <w:r>
        <w:t>A</w:t>
      </w:r>
      <w:r w:rsidR="00C601A4">
        <w:t xml:space="preserve">mplio conocimiento de las </w:t>
      </w:r>
      <w:r w:rsidR="00310DFA">
        <w:t>tecnologías, los frameworks</w:t>
      </w:r>
      <w:r w:rsidR="00C601A4">
        <w:t xml:space="preserve"> y las librerías</w:t>
      </w:r>
    </w:p>
    <w:p w14:paraId="2C639C88" w14:textId="76DD3C3A" w:rsidR="00C601A4" w:rsidRDefault="00C601A4" w:rsidP="00C601A4">
      <w:pPr>
        <w:pStyle w:val="Texto"/>
      </w:pPr>
      <w:r>
        <w:t>Decide y forma los recursos del desarrollo de un proyecto</w:t>
      </w:r>
    </w:p>
    <w:p w14:paraId="0478E4DA" w14:textId="77777777" w:rsidR="00C601A4" w:rsidRDefault="00C601A4" w:rsidP="00E70C67">
      <w:pPr>
        <w:pStyle w:val="Ttulo3"/>
      </w:pPr>
      <w:bookmarkStart w:id="34" w:name="_Toc152278728"/>
      <w:r>
        <w:t>Jefe de proyecto:</w:t>
      </w:r>
      <w:bookmarkEnd w:id="34"/>
    </w:p>
    <w:p w14:paraId="2CF031B3" w14:textId="7D6FF137" w:rsidR="00C601A4" w:rsidRDefault="00E70C67" w:rsidP="00C601A4">
      <w:pPr>
        <w:pStyle w:val="Texto"/>
      </w:pPr>
      <w:r>
        <w:t>Dirige el</w:t>
      </w:r>
      <w:r w:rsidR="00C601A4">
        <w:t xml:space="preserve"> curso del proyecto</w:t>
      </w:r>
    </w:p>
    <w:p w14:paraId="15AF63D7" w14:textId="43E1CB0C" w:rsidR="00C601A4" w:rsidRDefault="00C601A4" w:rsidP="00C601A4">
      <w:pPr>
        <w:pStyle w:val="Texto"/>
      </w:pPr>
      <w:r>
        <w:t xml:space="preserve">Puede </w:t>
      </w:r>
      <w:r w:rsidR="00E70C67">
        <w:t>ser un</w:t>
      </w:r>
      <w:r>
        <w:t xml:space="preserve"> analista con experiencia, </w:t>
      </w:r>
      <w:r w:rsidR="00E70C67">
        <w:t>un arquitecto</w:t>
      </w:r>
      <w:r>
        <w:t xml:space="preserve"> o una persona dedicada a ese puesto en exclusividad</w:t>
      </w:r>
    </w:p>
    <w:p w14:paraId="0495F159" w14:textId="4896515F" w:rsidR="00C601A4" w:rsidRDefault="00C601A4" w:rsidP="00C601A4">
      <w:pPr>
        <w:pStyle w:val="Texto"/>
      </w:pPr>
      <w:r>
        <w:t xml:space="preserve">Debe saber gestionar </w:t>
      </w:r>
      <w:r w:rsidR="00E70C67">
        <w:t>un equipo</w:t>
      </w:r>
      <w:r>
        <w:t xml:space="preserve"> y lidiar con los tiempos</w:t>
      </w:r>
      <w:r w:rsidR="00E70C67">
        <w:t xml:space="preserve"> (de cada tarea/apartado)</w:t>
      </w:r>
    </w:p>
    <w:p w14:paraId="07588654" w14:textId="317393B0" w:rsidR="00C601A4" w:rsidRDefault="00C601A4" w:rsidP="00C601A4">
      <w:pPr>
        <w:pStyle w:val="Texto"/>
      </w:pPr>
      <w:r>
        <w:t xml:space="preserve">Trata de manera </w:t>
      </w:r>
      <w:r w:rsidR="00E70C67">
        <w:t>continua</w:t>
      </w:r>
      <w:r>
        <w:t xml:space="preserve"> fluida con el cliente</w:t>
      </w:r>
    </w:p>
    <w:p w14:paraId="6A25F152" w14:textId="77777777" w:rsidR="00C601A4" w:rsidRDefault="00C601A4" w:rsidP="00E70C67">
      <w:pPr>
        <w:pStyle w:val="Ttulo3"/>
      </w:pPr>
      <w:bookmarkStart w:id="35" w:name="_Toc152278729"/>
      <w:r>
        <w:t>Analista de sistemas:</w:t>
      </w:r>
      <w:bookmarkEnd w:id="35"/>
    </w:p>
    <w:p w14:paraId="4CA7C874" w14:textId="3514C933" w:rsidR="00C601A4" w:rsidRDefault="00E70C67" w:rsidP="00C601A4">
      <w:pPr>
        <w:pStyle w:val="Texto"/>
      </w:pPr>
      <w:r>
        <w:t>R</w:t>
      </w:r>
      <w:r w:rsidR="00C601A4">
        <w:t>ealiza un estudio exhaustivo del problema que va a llevarse a cabo</w:t>
      </w:r>
    </w:p>
    <w:p w14:paraId="5BC1F908" w14:textId="6EBEC1C4" w:rsidR="00C601A4" w:rsidRDefault="00C601A4" w:rsidP="00C601A4">
      <w:pPr>
        <w:pStyle w:val="Texto"/>
      </w:pPr>
      <w:r>
        <w:t xml:space="preserve">Efectúa el </w:t>
      </w:r>
      <w:r w:rsidR="00E70C67">
        <w:t>análisis</w:t>
      </w:r>
      <w:r>
        <w:t xml:space="preserve"> el </w:t>
      </w:r>
      <w:r w:rsidR="00E70C67">
        <w:t>diseño de</w:t>
      </w:r>
      <w:r>
        <w:t xml:space="preserve"> todo el sistema</w:t>
      </w:r>
    </w:p>
    <w:p w14:paraId="3B7BA184" w14:textId="51176102" w:rsidR="00C601A4" w:rsidRDefault="00E70C67" w:rsidP="00C601A4">
      <w:pPr>
        <w:pStyle w:val="Texto"/>
      </w:pPr>
      <w:r>
        <w:t>R</w:t>
      </w:r>
      <w:r w:rsidR="00C601A4">
        <w:t xml:space="preserve">equiere mucha experiencia, </w:t>
      </w:r>
      <w:r>
        <w:t>y también</w:t>
      </w:r>
      <w:r w:rsidR="00C601A4">
        <w:t xml:space="preserve"> suele involucrarse en reuniones con el cliente</w:t>
      </w:r>
    </w:p>
    <w:p w14:paraId="44CB586A" w14:textId="0C605123" w:rsidR="00E70C67" w:rsidRDefault="00C601A4" w:rsidP="00E70C67">
      <w:pPr>
        <w:pStyle w:val="Ttulo3"/>
      </w:pPr>
      <w:bookmarkStart w:id="36" w:name="_Toc152278730"/>
      <w:r>
        <w:t>Analista programador:</w:t>
      </w:r>
      <w:bookmarkEnd w:id="36"/>
    </w:p>
    <w:p w14:paraId="4AE72563" w14:textId="0DC5D624" w:rsidR="00C601A4" w:rsidRDefault="00C601A4" w:rsidP="00C601A4">
      <w:pPr>
        <w:pStyle w:val="Texto"/>
      </w:pPr>
      <w:r>
        <w:t>Conoce en profundidad el lenguaje de programación</w:t>
      </w:r>
    </w:p>
    <w:p w14:paraId="20922A79" w14:textId="79B4EBC1" w:rsidR="00C601A4" w:rsidRDefault="00C601A4" w:rsidP="00C601A4">
      <w:pPr>
        <w:pStyle w:val="Texto"/>
      </w:pPr>
      <w:r>
        <w:t>Se encarga de codificar las tareas encomendadas por el analista o el analista programador</w:t>
      </w:r>
    </w:p>
    <w:p w14:paraId="22741FD4" w14:textId="33269F32" w:rsidR="00C601A4" w:rsidRDefault="002B68F7" w:rsidP="00C601A4">
      <w:pPr>
        <w:pStyle w:val="Texto"/>
      </w:pPr>
      <w:r>
        <w:t>Sumisiones</w:t>
      </w:r>
      <w:r w:rsidR="00C601A4">
        <w:t xml:space="preserve"> la de codificar </w:t>
      </w:r>
      <w:r>
        <w:t>y probar</w:t>
      </w:r>
      <w:r w:rsidR="00C601A4">
        <w:t xml:space="preserve"> los diferentes módulos de la aplicación</w:t>
      </w:r>
    </w:p>
    <w:p w14:paraId="40F24CAB" w14:textId="77777777" w:rsidR="002B68F7" w:rsidRDefault="002B68F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BF5C083" w14:textId="32EF5B07" w:rsidR="00C601A4" w:rsidRDefault="00C601A4" w:rsidP="002B68F7">
      <w:pPr>
        <w:pStyle w:val="Ttulo2"/>
      </w:pPr>
      <w:bookmarkStart w:id="37" w:name="_Toc152278731"/>
      <w:r>
        <w:lastRenderedPageBreak/>
        <w:t xml:space="preserve">5.4 </w:t>
      </w:r>
      <w:r w:rsidR="002B68F7">
        <w:t>Paradigmas de</w:t>
      </w:r>
      <w:r>
        <w:t xml:space="preserve"> desarrollo clásicos</w:t>
      </w:r>
      <w:bookmarkEnd w:id="37"/>
    </w:p>
    <w:p w14:paraId="7DE739C7" w14:textId="77777777" w:rsidR="00C601A4" w:rsidRDefault="00C601A4" w:rsidP="00C601A4">
      <w:pPr>
        <w:pStyle w:val="Texto"/>
      </w:pPr>
      <w:r>
        <w:t>Los paradigmas de desarrollo clásicos son inflexibles</w:t>
      </w:r>
    </w:p>
    <w:p w14:paraId="2AA07F7B" w14:textId="77777777" w:rsidR="00C601A4" w:rsidRDefault="00C601A4" w:rsidP="00C601A4">
      <w:pPr>
        <w:pStyle w:val="Texto"/>
      </w:pPr>
      <w:r>
        <w:t>Cada etapa debe finalizar para pasar a la siguiente</w:t>
      </w:r>
    </w:p>
    <w:p w14:paraId="6A4752A5" w14:textId="77777777" w:rsidR="00C601A4" w:rsidRDefault="00C601A4" w:rsidP="00C601A4">
      <w:pPr>
        <w:pStyle w:val="Texto"/>
      </w:pPr>
      <w:r>
        <w:t>¿Qué pasa si detectamos un error grave de diseño durante la implementación?</w:t>
      </w:r>
    </w:p>
    <w:p w14:paraId="4D3A704A" w14:textId="77777777" w:rsidR="00C601A4" w:rsidRDefault="00C601A4" w:rsidP="00C601A4">
      <w:pPr>
        <w:pStyle w:val="Texto"/>
      </w:pPr>
      <w:r>
        <w:t>El paradigma más clásico es el modelo en cascada</w:t>
      </w:r>
    </w:p>
    <w:p w14:paraId="55F29362" w14:textId="77777777" w:rsidR="00C601A4" w:rsidRDefault="00C601A4" w:rsidP="00C601A4">
      <w:pPr>
        <w:pStyle w:val="Texto"/>
      </w:pPr>
      <w:r>
        <w:t>En esta asignatura trabajaremos con metodologías ágiles (SCRUM)</w:t>
      </w:r>
    </w:p>
    <w:p w14:paraId="4C0EB297" w14:textId="447CD103" w:rsidR="00C601A4" w:rsidRDefault="00C601A4" w:rsidP="00C601A4">
      <w:pPr>
        <w:pStyle w:val="Texto"/>
      </w:pPr>
      <w:r>
        <w:t>El modelo en cascada es muy inflexible</w:t>
      </w:r>
    </w:p>
    <w:p w14:paraId="6AE6231E" w14:textId="77777777" w:rsidR="00C601A4" w:rsidRDefault="00C601A4" w:rsidP="00C601A4">
      <w:pPr>
        <w:pStyle w:val="Texto"/>
      </w:pPr>
      <w:r>
        <w:t>Cualquier error detectado en una fase muy tardía implica sobrecoste y desperdicios</w:t>
      </w:r>
    </w:p>
    <w:p w14:paraId="19DE350E" w14:textId="4E7AC1B2" w:rsidR="00C601A4" w:rsidRDefault="002B68F7" w:rsidP="00C601A4">
      <w:pPr>
        <w:pStyle w:val="Texto"/>
      </w:pPr>
      <w:r w:rsidRPr="002B68F7">
        <w:drawing>
          <wp:inline distT="0" distB="0" distL="0" distR="0" wp14:anchorId="5665B0D7" wp14:editId="728D71B1">
            <wp:extent cx="5400040" cy="1642745"/>
            <wp:effectExtent l="0" t="0" r="0" b="0"/>
            <wp:docPr id="481941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1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1700" w14:textId="77777777" w:rsidR="00C601A4" w:rsidRDefault="00C601A4" w:rsidP="002B68F7">
      <w:pPr>
        <w:pStyle w:val="Ttulo2"/>
      </w:pPr>
      <w:bookmarkStart w:id="38" w:name="_Toc152278732"/>
      <w:r>
        <w:t>5.5 Metodologías ágiles</w:t>
      </w:r>
      <w:bookmarkEnd w:id="38"/>
    </w:p>
    <w:p w14:paraId="0ACD4EB1" w14:textId="77777777" w:rsidR="00C601A4" w:rsidRDefault="00C601A4" w:rsidP="00C601A4">
      <w:pPr>
        <w:pStyle w:val="Texto"/>
      </w:pPr>
      <w:r>
        <w:t>En esta asignatura usaremos metodologías ágiles</w:t>
      </w:r>
    </w:p>
    <w:p w14:paraId="0150A12A" w14:textId="77777777" w:rsidR="00C601A4" w:rsidRDefault="00C601A4" w:rsidP="00C601A4">
      <w:pPr>
        <w:pStyle w:val="Texto"/>
      </w:pPr>
      <w:r>
        <w:t>Estas metodologías responden mejor ante un cambio de especificaciones o un error</w:t>
      </w:r>
    </w:p>
    <w:p w14:paraId="0D4378F7" w14:textId="77777777" w:rsidR="00C601A4" w:rsidRDefault="00C601A4" w:rsidP="00C601A4">
      <w:pPr>
        <w:pStyle w:val="Texto"/>
      </w:pPr>
      <w:r>
        <w:t>Las metodologías ágiles se basan en el manifiesto ágil, que valora:</w:t>
      </w:r>
    </w:p>
    <w:p w14:paraId="708451C1" w14:textId="77777777" w:rsidR="00C601A4" w:rsidRDefault="00C601A4" w:rsidP="00C601A4">
      <w:pPr>
        <w:pStyle w:val="Texto"/>
      </w:pPr>
      <w:r>
        <w:t>A los individuos y su interacción, por encima de los procesos y las herramientas Al software que funciona, por encima de la documentación exhaustiva</w:t>
      </w:r>
    </w:p>
    <w:p w14:paraId="1F413D08" w14:textId="77777777" w:rsidR="00C601A4" w:rsidRDefault="00C601A4" w:rsidP="00C601A4">
      <w:pPr>
        <w:pStyle w:val="Texto"/>
      </w:pPr>
      <w:r>
        <w:t>A la colaboración con el cliente, por encima de la negociación contractual</w:t>
      </w:r>
    </w:p>
    <w:p w14:paraId="24CF2AF5" w14:textId="77777777" w:rsidR="00C601A4" w:rsidRPr="00FE1F07" w:rsidRDefault="00C601A4" w:rsidP="00C601A4">
      <w:pPr>
        <w:pStyle w:val="Texto"/>
      </w:pPr>
      <w:r>
        <w:t>A la respuesta al cambio, por encima del seguimiento de un plan</w:t>
      </w:r>
    </w:p>
    <w:sectPr w:rsidR="00C601A4" w:rsidRPr="00FE1F07" w:rsidSect="002E715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C9A6" w14:textId="77777777" w:rsidR="008E0D3C" w:rsidRDefault="008E0D3C" w:rsidP="00906D29">
      <w:pPr>
        <w:spacing w:after="0" w:line="240" w:lineRule="auto"/>
      </w:pPr>
      <w:r>
        <w:separator/>
      </w:r>
    </w:p>
  </w:endnote>
  <w:endnote w:type="continuationSeparator" w:id="0">
    <w:p w14:paraId="6BCA1B75" w14:textId="77777777" w:rsidR="008E0D3C" w:rsidRDefault="008E0D3C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1499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1CE1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669B9929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A310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257E8C88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1CC9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82CA" w14:textId="77777777" w:rsidR="008E0D3C" w:rsidRDefault="008E0D3C" w:rsidP="00906D29">
      <w:pPr>
        <w:spacing w:after="0" w:line="240" w:lineRule="auto"/>
      </w:pPr>
      <w:r>
        <w:separator/>
      </w:r>
    </w:p>
  </w:footnote>
  <w:footnote w:type="continuationSeparator" w:id="0">
    <w:p w14:paraId="605349E1" w14:textId="77777777" w:rsidR="008E0D3C" w:rsidRDefault="008E0D3C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E657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9192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1A337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C912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1B3"/>
    <w:multiLevelType w:val="hybridMultilevel"/>
    <w:tmpl w:val="75E420CE"/>
    <w:lvl w:ilvl="0" w:tplc="567A0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2F9"/>
    <w:multiLevelType w:val="hybridMultilevel"/>
    <w:tmpl w:val="B0BCD16E"/>
    <w:lvl w:ilvl="0" w:tplc="10E472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23E8"/>
    <w:multiLevelType w:val="hybridMultilevel"/>
    <w:tmpl w:val="B596DDA0"/>
    <w:lvl w:ilvl="0" w:tplc="71207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93747">
    <w:abstractNumId w:val="0"/>
  </w:num>
  <w:num w:numId="2" w16cid:durableId="647440523">
    <w:abstractNumId w:val="1"/>
  </w:num>
  <w:num w:numId="3" w16cid:durableId="170848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0"/>
    <w:rsid w:val="00054913"/>
    <w:rsid w:val="000615BE"/>
    <w:rsid w:val="00084B8B"/>
    <w:rsid w:val="000A52DC"/>
    <w:rsid w:val="000B5444"/>
    <w:rsid w:val="00113A9D"/>
    <w:rsid w:val="00160AEF"/>
    <w:rsid w:val="00162ED1"/>
    <w:rsid w:val="001708E5"/>
    <w:rsid w:val="001F2A67"/>
    <w:rsid w:val="001F5F1E"/>
    <w:rsid w:val="0023149F"/>
    <w:rsid w:val="00263AC1"/>
    <w:rsid w:val="002B68F7"/>
    <w:rsid w:val="002D0B0A"/>
    <w:rsid w:val="002D2B75"/>
    <w:rsid w:val="002E7155"/>
    <w:rsid w:val="002F5C99"/>
    <w:rsid w:val="00310DFA"/>
    <w:rsid w:val="003211DF"/>
    <w:rsid w:val="00330612"/>
    <w:rsid w:val="003966E4"/>
    <w:rsid w:val="003C57E0"/>
    <w:rsid w:val="003E1298"/>
    <w:rsid w:val="0046675F"/>
    <w:rsid w:val="0050642A"/>
    <w:rsid w:val="00510F45"/>
    <w:rsid w:val="00537466"/>
    <w:rsid w:val="005503C8"/>
    <w:rsid w:val="00557A66"/>
    <w:rsid w:val="005B276F"/>
    <w:rsid w:val="006104F7"/>
    <w:rsid w:val="006B1E16"/>
    <w:rsid w:val="006F3827"/>
    <w:rsid w:val="00716F80"/>
    <w:rsid w:val="00772697"/>
    <w:rsid w:val="007B7819"/>
    <w:rsid w:val="00806643"/>
    <w:rsid w:val="008A5CBA"/>
    <w:rsid w:val="008E0D3C"/>
    <w:rsid w:val="00906D29"/>
    <w:rsid w:val="00963533"/>
    <w:rsid w:val="00977CDD"/>
    <w:rsid w:val="00A877C8"/>
    <w:rsid w:val="00A87F78"/>
    <w:rsid w:val="00AA5AA9"/>
    <w:rsid w:val="00AB6999"/>
    <w:rsid w:val="00C03BA2"/>
    <w:rsid w:val="00C601A4"/>
    <w:rsid w:val="00C829C8"/>
    <w:rsid w:val="00CA45C1"/>
    <w:rsid w:val="00CF318A"/>
    <w:rsid w:val="00D6001B"/>
    <w:rsid w:val="00DD3F98"/>
    <w:rsid w:val="00DE6CFB"/>
    <w:rsid w:val="00E61EB0"/>
    <w:rsid w:val="00E70C67"/>
    <w:rsid w:val="00E7637D"/>
    <w:rsid w:val="00EA7F1D"/>
    <w:rsid w:val="00EB247A"/>
    <w:rsid w:val="00EC2255"/>
    <w:rsid w:val="00EC7F81"/>
    <w:rsid w:val="00ED6662"/>
    <w:rsid w:val="00F24305"/>
    <w:rsid w:val="00F25F00"/>
    <w:rsid w:val="00F260C8"/>
    <w:rsid w:val="00F52BCD"/>
    <w:rsid w:val="00F72207"/>
    <w:rsid w:val="00FE1F07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FB548"/>
  <w15:chartTrackingRefBased/>
  <w15:docId w15:val="{0C2C342F-2721-4B8D-8469-DB5CB07A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06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0B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61EB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61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F5F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064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0B0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F54E-2706-4181-BB43-880BA28F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68</TotalTime>
  <Pages>1</Pages>
  <Words>2957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UD1</dc:title>
  <dc:subject/>
  <dc:creator>1DAW</dc:creator>
  <cp:keywords/>
  <dc:description/>
  <cp:lastModifiedBy>Adri Tira</cp:lastModifiedBy>
  <cp:revision>47</cp:revision>
  <cp:lastPrinted>2023-11-30T22:18:00Z</cp:lastPrinted>
  <dcterms:created xsi:type="dcterms:W3CDTF">2023-11-30T14:44:00Z</dcterms:created>
  <dcterms:modified xsi:type="dcterms:W3CDTF">2023-11-30T22:23:00Z</dcterms:modified>
</cp:coreProperties>
</file>