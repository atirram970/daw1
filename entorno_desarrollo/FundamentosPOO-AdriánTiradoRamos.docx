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801C7" w14:textId="77777777" w:rsidR="00906D29" w:rsidRDefault="00716F80" w:rsidP="00716F80">
      <w:r>
        <w:rPr>
          <w:b/>
          <w:noProof/>
          <w:color w:val="FFFFFF" w:themeColor="background1"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5B733B9" wp14:editId="7048329F">
                <wp:simplePos x="0" y="0"/>
                <wp:positionH relativeFrom="margin">
                  <wp:posOffset>2763672</wp:posOffset>
                </wp:positionH>
                <wp:positionV relativeFrom="paragraph">
                  <wp:posOffset>-6824</wp:posOffset>
                </wp:positionV>
                <wp:extent cx="3126105" cy="543560"/>
                <wp:effectExtent l="0" t="0" r="0" b="889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10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00637" w14:textId="77777777" w:rsidR="00716F80" w:rsidRPr="003211DF" w:rsidRDefault="00716F80" w:rsidP="00716F80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  <w:t>Adrián Tirado Ramos</w:t>
                            </w:r>
                          </w:p>
                          <w:p w14:paraId="7B3B6DAE" w14:textId="77777777" w:rsidR="00716F80" w:rsidRDefault="00716F80" w:rsidP="00716F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B733B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17.6pt;margin-top:-.55pt;width:246.15pt;height:42.8pt;z-index:-251650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" filled="f" stroked="f">
                <v:textbox>
                  <w:txbxContent>
                    <w:p w14:paraId="68400637" w14:textId="77777777" w:rsidR="00716F80" w:rsidRPr="003211DF" w:rsidRDefault="00716F80" w:rsidP="00716F80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  <w:t>Adrián Tirado Ramos</w:t>
                      </w:r>
                    </w:p>
                    <w:p w14:paraId="7B3B6DAE" w14:textId="77777777" w:rsidR="00716F80" w:rsidRDefault="00716F80" w:rsidP="00716F80"/>
                  </w:txbxContent>
                </v:textbox>
                <w10:wrap anchorx="margin"/>
              </v:shape>
            </w:pict>
          </mc:Fallback>
        </mc:AlternateContent>
      </w:r>
      <w:r w:rsidR="00F52BCD">
        <w:rPr>
          <w:b/>
          <w:noProof/>
          <w:color w:val="FFFFFF" w:themeColor="background1"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CCAF114" wp14:editId="308F54B9">
                <wp:simplePos x="0" y="0"/>
                <wp:positionH relativeFrom="margin">
                  <wp:align>left</wp:align>
                </wp:positionH>
                <wp:positionV relativeFrom="paragraph">
                  <wp:posOffset>7135598</wp:posOffset>
                </wp:positionV>
                <wp:extent cx="3126105" cy="543560"/>
                <wp:effectExtent l="0" t="0" r="0" b="889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10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C76BD" w14:textId="77777777" w:rsidR="00F52BCD" w:rsidRPr="003211DF" w:rsidRDefault="004E3296" w:rsidP="00F52BCD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  <w:t>Entorno De Desarrollo</w:t>
                            </w:r>
                          </w:p>
                          <w:p w14:paraId="4B941450" w14:textId="77777777" w:rsidR="00F52BCD" w:rsidRDefault="00F52BCD" w:rsidP="00F52B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AF114" id="Cuadro de texto 3" o:spid="_x0000_s1027" type="#_x0000_t202" style="position:absolute;margin-left:0;margin-top:561.85pt;width:246.15pt;height:42.8pt;z-index:-2516520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" filled="f" stroked="f">
                <v:textbox>
                  <w:txbxContent>
                    <w:p w14:paraId="35EC76BD" w14:textId="77777777" w:rsidR="00F52BCD" w:rsidRPr="003211DF" w:rsidRDefault="004E3296" w:rsidP="00F52BCD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  <w:t>Entorno De Desarrollo</w:t>
                      </w:r>
                    </w:p>
                    <w:p w14:paraId="4B941450" w14:textId="77777777" w:rsidR="00F52BCD" w:rsidRDefault="00F52BCD" w:rsidP="00F52BCD"/>
                  </w:txbxContent>
                </v:textbox>
                <w10:wrap anchorx="margin"/>
              </v:shape>
            </w:pict>
          </mc:Fallback>
        </mc:AlternateContent>
      </w:r>
      <w:r w:rsidR="003211DF">
        <w:rPr>
          <w:b/>
          <w:noProof/>
          <w:color w:val="FFFFFF" w:themeColor="background1"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5B2097D" wp14:editId="1A22B071">
                <wp:simplePos x="0" y="0"/>
                <wp:positionH relativeFrom="margin">
                  <wp:posOffset>2717851</wp:posOffset>
                </wp:positionH>
                <wp:positionV relativeFrom="paragraph">
                  <wp:posOffset>586105</wp:posOffset>
                </wp:positionV>
                <wp:extent cx="3126105" cy="543560"/>
                <wp:effectExtent l="0" t="0" r="0" b="889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10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97B0D" w14:textId="77777777" w:rsidR="003211DF" w:rsidRPr="003211DF" w:rsidRDefault="003211DF" w:rsidP="003211DF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3211DF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  <w:t>1º De DAW</w:t>
                            </w:r>
                          </w:p>
                          <w:p w14:paraId="4FD27AA9" w14:textId="77777777" w:rsidR="003211DF" w:rsidRDefault="003211DF" w:rsidP="003211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2097D" id="Cuadro de texto 2" o:spid="_x0000_s1028" type="#_x0000_t202" style="position:absolute;margin-left:214pt;margin-top:46.15pt;width:246.15pt;height:42.8pt;z-index:-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" filled="f" stroked="f">
                <v:textbox>
                  <w:txbxContent>
                    <w:p w14:paraId="3C597B0D" w14:textId="77777777" w:rsidR="003211DF" w:rsidRPr="003211DF" w:rsidRDefault="003211DF" w:rsidP="003211DF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</w:pPr>
                      <w:r w:rsidRPr="003211DF"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  <w:t>1º De DAW</w:t>
                      </w:r>
                    </w:p>
                    <w:p w14:paraId="4FD27AA9" w14:textId="77777777" w:rsidR="003211DF" w:rsidRDefault="003211DF" w:rsidP="003211DF"/>
                  </w:txbxContent>
                </v:textbox>
                <w10:wrap anchorx="margin"/>
              </v:shape>
            </w:pict>
          </mc:Fallback>
        </mc:AlternateContent>
      </w:r>
      <w:sdt>
        <w:sdtPr>
          <w:id w:val="-39901394"/>
          <w:docPartObj>
            <w:docPartGallery w:val="Cover Pages"/>
            <w:docPartUnique/>
          </w:docPartObj>
        </w:sdtPr>
        <w:sdtEndPr/>
        <w:sdtContent>
          <w:r w:rsidR="00906D2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FD7A316" wp14:editId="4E985A2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C73EA40" w14:textId="77777777" w:rsidR="003211DF" w:rsidRDefault="003211DF" w:rsidP="003211DF">
                                    <w:pPr>
                                      <w:pStyle w:val="Sinespaciado"/>
                                      <w:rPr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  <w:u w:val="single"/>
                                      </w:rPr>
                                    </w:pPr>
                                  </w:p>
                                  <w:p w14:paraId="45EE62FB" w14:textId="77777777" w:rsidR="003211DF" w:rsidRPr="003211DF" w:rsidRDefault="003211DF" w:rsidP="003211DF">
                                    <w:pPr>
                                      <w:pStyle w:val="Sinespaciado"/>
                                      <w:ind w:left="4248"/>
                                      <w:rPr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  <w:u w:val="single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D0AF670" w14:textId="77777777" w:rsidR="00906D29" w:rsidRDefault="004E3296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Fundamentos de la poo</w:t>
                                      </w:r>
                                    </w:p>
                                  </w:sdtContent>
                                </w:sdt>
                                <w:p w14:paraId="289D1775" w14:textId="77777777" w:rsidR="00906D29" w:rsidRDefault="00906D29">
                                  <w:pPr>
                                    <w:pStyle w:val="Sinespaciado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FD7A316" id="Grupo 48" o:spid="_x0000_s1029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">
                    <v:group id="Grupo 49" o:spid="_x0000_s1030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31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3C73EA40" w14:textId="77777777" w:rsidR="003211DF" w:rsidRDefault="003211DF" w:rsidP="003211DF">
                              <w:pPr>
                                <w:pStyle w:val="Sinespaciado"/>
                                <w:rPr>
                                  <w:b/>
                                  <w:color w:val="FFFFFF" w:themeColor="background1"/>
                                  <w:sz w:val="48"/>
                                  <w:szCs w:val="48"/>
                                  <w:u w:val="single"/>
                                </w:rPr>
                              </w:pPr>
                            </w:p>
                            <w:p w14:paraId="45EE62FB" w14:textId="77777777" w:rsidR="003211DF" w:rsidRPr="003211DF" w:rsidRDefault="003211DF" w:rsidP="003211DF">
                              <w:pPr>
                                <w:pStyle w:val="Sinespaciado"/>
                                <w:ind w:left="4248"/>
                                <w:rPr>
                                  <w:b/>
                                  <w:color w:val="FFFFFF" w:themeColor="background1"/>
                                  <w:sz w:val="48"/>
                                  <w:szCs w:val="48"/>
                                  <w:u w:val="single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32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3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4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5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6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7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 id="Cuadro de texto 61" o:spid="_x0000_s1038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D0AF670" w14:textId="77777777" w:rsidR="00906D29" w:rsidRDefault="004E3296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Fundamentos de la poo</w:t>
                                </w:r>
                              </w:p>
                            </w:sdtContent>
                          </w:sdt>
                          <w:p w14:paraId="289D1775" w14:textId="77777777" w:rsidR="00906D29" w:rsidRDefault="00906D29">
                            <w:pPr>
                              <w:pStyle w:val="Sinespaciado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906D29">
            <w:br w:type="page"/>
          </w:r>
        </w:sdtContent>
      </w:sdt>
    </w:p>
    <w:p w14:paraId="7808F798" w14:textId="77777777" w:rsidR="00906D29" w:rsidRDefault="00906D29"/>
    <w:p w14:paraId="0B0F8D4A" w14:textId="77777777" w:rsidR="00906D29" w:rsidRDefault="00906D29">
      <w:pPr>
        <w:sectPr w:rsidR="00906D29" w:rsidSect="00906D2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6EAC0827" w14:textId="77777777" w:rsidR="00EA7F1D" w:rsidRDefault="00EA7F1D" w:rsidP="00EA7F1D">
      <w:pPr>
        <w:pStyle w:val="TDC3"/>
        <w:tabs>
          <w:tab w:val="left" w:pos="1946"/>
        </w:tabs>
        <w:ind w:left="0"/>
        <w:rPr>
          <w:rFonts w:cstheme="minorBidi"/>
          <w:i w:val="0"/>
          <w:iCs w:val="0"/>
          <w:sz w:val="22"/>
          <w:szCs w:val="22"/>
          <w:lang w:eastAsia="es-ES"/>
        </w:rPr>
      </w:pPr>
    </w:p>
    <w:p w14:paraId="58C1A9D1" w14:textId="77777777" w:rsidR="00EA7F1D" w:rsidRPr="00EA7F1D" w:rsidRDefault="00EA7F1D" w:rsidP="00EA7F1D">
      <w:pPr>
        <w:pStyle w:val="Ttulo"/>
        <w:rPr>
          <w:lang w:eastAsia="es-ES"/>
        </w:rPr>
      </w:pPr>
      <w:r>
        <w:rPr>
          <w:lang w:eastAsia="es-ES"/>
        </w:rPr>
        <w:t>ÍNDICE</w:t>
      </w:r>
    </w:p>
    <w:p w14:paraId="189C9543" w14:textId="6D3643B2" w:rsidR="00D15F99" w:rsidRDefault="00EA7F1D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rPr>
          <w:lang w:eastAsia="es-ES"/>
        </w:rPr>
        <w:fldChar w:fldCharType="begin"/>
      </w:r>
      <w:r>
        <w:rPr>
          <w:lang w:eastAsia="es-ES"/>
        </w:rPr>
        <w:instrText xml:space="preserve"> TOC \o "1-3" \h \z \u </w:instrText>
      </w:r>
      <w:r>
        <w:rPr>
          <w:lang w:eastAsia="es-ES"/>
        </w:rPr>
        <w:fldChar w:fldCharType="separate"/>
      </w:r>
      <w:hyperlink w:anchor="_Toc164442506" w:history="1">
        <w:r w:rsidR="00D15F99" w:rsidRPr="00930BED">
          <w:rPr>
            <w:rStyle w:val="Hipervnculo"/>
            <w:noProof/>
          </w:rPr>
          <w:t>1.</w:t>
        </w:r>
        <w:r w:rsidR="00D15F9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D15F99" w:rsidRPr="00930BED">
          <w:rPr>
            <w:rStyle w:val="Hipervnculo"/>
            <w:noProof/>
          </w:rPr>
          <w:t>Indica cuáles son sus fundamentos y los conceptos básicos</w:t>
        </w:r>
        <w:r w:rsidR="00D15F99">
          <w:rPr>
            <w:noProof/>
            <w:webHidden/>
          </w:rPr>
          <w:tab/>
        </w:r>
        <w:r w:rsidR="00D15F99">
          <w:rPr>
            <w:noProof/>
            <w:webHidden/>
          </w:rPr>
          <w:fldChar w:fldCharType="begin"/>
        </w:r>
        <w:r w:rsidR="00D15F99">
          <w:rPr>
            <w:noProof/>
            <w:webHidden/>
          </w:rPr>
          <w:instrText xml:space="preserve"> PAGEREF _Toc164442506 \h </w:instrText>
        </w:r>
        <w:r w:rsidR="00D15F99">
          <w:rPr>
            <w:noProof/>
            <w:webHidden/>
          </w:rPr>
        </w:r>
        <w:r w:rsidR="00D15F99">
          <w:rPr>
            <w:noProof/>
            <w:webHidden/>
          </w:rPr>
          <w:fldChar w:fldCharType="separate"/>
        </w:r>
        <w:r w:rsidR="00B96335">
          <w:rPr>
            <w:noProof/>
            <w:webHidden/>
          </w:rPr>
          <w:t>2</w:t>
        </w:r>
        <w:r w:rsidR="00D15F99">
          <w:rPr>
            <w:noProof/>
            <w:webHidden/>
          </w:rPr>
          <w:fldChar w:fldCharType="end"/>
        </w:r>
      </w:hyperlink>
    </w:p>
    <w:p w14:paraId="4A16F91D" w14:textId="1CF3B4D1" w:rsidR="00D15F99" w:rsidRDefault="00D15F99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64442507" w:history="1">
        <w:r w:rsidRPr="00930BED">
          <w:rPr>
            <w:rStyle w:val="Hipervnculo"/>
            <w:noProof/>
          </w:rPr>
          <w:t>Fundamentos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_Toc164442507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633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E5FBC34" w14:textId="78C926EB" w:rsidR="00D15F99" w:rsidRDefault="00D15F99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64442508" w:history="1">
        <w:r w:rsidRPr="00930BED">
          <w:rPr>
            <w:rStyle w:val="Hipervnculo"/>
            <w:noProof/>
          </w:rPr>
          <w:t>Conceptos Básicos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_Toc164442508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633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9C3FB98" w14:textId="556043A1" w:rsidR="00D15F99" w:rsidRDefault="00D15F99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hyperlink w:anchor="_Toc164442509" w:history="1">
        <w:r w:rsidRPr="00930BED">
          <w:rPr>
            <w:rStyle w:val="Hipervnculo"/>
            <w:noProof/>
          </w:rPr>
          <w:t>Clases y Objetos: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_Toc164442509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633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E97D4DB" w14:textId="0AF4FD99" w:rsidR="00D15F99" w:rsidRDefault="00D15F99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hyperlink w:anchor="_Toc164442510" w:history="1">
        <w:r w:rsidRPr="00930BED">
          <w:rPr>
            <w:rStyle w:val="Hipervnculo"/>
            <w:noProof/>
          </w:rPr>
          <w:t>Encapsulación:</w:t>
        </w:r>
        <w:bookmarkStart w:id="0" w:name="_GoBack"/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_Toc164442510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633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1CD98D8" w14:textId="7CDF150F" w:rsidR="00D15F99" w:rsidRDefault="00D15F99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hyperlink w:anchor="_Toc164442511" w:history="1">
        <w:r w:rsidRPr="00930BED">
          <w:rPr>
            <w:rStyle w:val="Hipervnculo"/>
            <w:noProof/>
          </w:rPr>
          <w:t>Herencia: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_Toc164442511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633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76D74A8" w14:textId="1967D2CD" w:rsidR="00D15F99" w:rsidRDefault="00D15F99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hyperlink w:anchor="_Toc164442512" w:history="1">
        <w:r w:rsidRPr="00930BED">
          <w:rPr>
            <w:rStyle w:val="Hipervnculo"/>
            <w:noProof/>
          </w:rPr>
          <w:t>Polimorfismo: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_Toc164442512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633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D2110E0" w14:textId="32E29764" w:rsidR="00D15F99" w:rsidRDefault="00D15F99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hyperlink w:anchor="_Toc164442513" w:history="1">
        <w:r w:rsidRPr="00930BED">
          <w:rPr>
            <w:rStyle w:val="Hipervnculo"/>
            <w:noProof/>
          </w:rPr>
          <w:t>Abstracción: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_Toc164442513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633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8910B8F" w14:textId="78B71A10" w:rsidR="00D15F99" w:rsidRDefault="00D15F99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64442514" w:history="1">
        <w:r w:rsidRPr="00930BED">
          <w:rPr>
            <w:rStyle w:val="Hipervnculo"/>
            <w:rFonts w:cs="Times New Roman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Pr="00930BED">
          <w:rPr>
            <w:rStyle w:val="Hipervnculo"/>
            <w:noProof/>
          </w:rPr>
          <w:t>En qué consiste el paradigma de la POO.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_Toc164442514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633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7550E6" w14:textId="12F01819" w:rsidR="00D15F99" w:rsidRDefault="00D15F99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64442515" w:history="1">
        <w:r w:rsidRPr="00930BED">
          <w:rPr>
            <w:rStyle w:val="Hipervnculo"/>
            <w:noProof/>
          </w:rPr>
          <w:t>Abstracción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_Toc164442515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633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AD9398" w14:textId="6CF9F6D0" w:rsidR="00D15F99" w:rsidRDefault="00D15F99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64442516" w:history="1">
        <w:r w:rsidRPr="00930BED">
          <w:rPr>
            <w:rStyle w:val="Hipervnculo"/>
            <w:noProof/>
          </w:rPr>
          <w:t>Encapsulación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_Toc164442516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633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041ACA" w14:textId="2A337B83" w:rsidR="00D15F99" w:rsidRDefault="00D15F99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64442517" w:history="1">
        <w:r w:rsidRPr="00930BED">
          <w:rPr>
            <w:rStyle w:val="Hipervnculo"/>
            <w:noProof/>
          </w:rPr>
          <w:t>Herencia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_Toc164442517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633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8498CB" w14:textId="2D13E16D" w:rsidR="00D15F99" w:rsidRDefault="00D15F99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64442518" w:history="1">
        <w:r w:rsidRPr="00930BED">
          <w:rPr>
            <w:rStyle w:val="Hipervnculo"/>
            <w:noProof/>
          </w:rPr>
          <w:t>Polimorfismo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_Toc164442518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633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E65C50" w14:textId="36A761AF" w:rsidR="00D15F99" w:rsidRDefault="00D15F99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64442519" w:history="1">
        <w:r w:rsidRPr="00930BED">
          <w:rPr>
            <w:rStyle w:val="Hipervnculo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Pr="00930BED">
          <w:rPr>
            <w:rStyle w:val="Hipervnculo"/>
            <w:noProof/>
          </w:rPr>
          <w:t>Qué es OMG y UML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_Toc164442519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633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706E97" w14:textId="200645BC" w:rsidR="00D15F99" w:rsidRDefault="00D15F99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64442520" w:history="1">
        <w:r w:rsidRPr="00930BED">
          <w:rPr>
            <w:rStyle w:val="Hipervnculo"/>
            <w:noProof/>
          </w:rPr>
          <w:t>OMG (Object Management Group):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_Toc164442520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633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4F49BC" w14:textId="4C92DB3D" w:rsidR="00D15F99" w:rsidRDefault="00D15F99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64442521" w:history="1">
        <w:r w:rsidRPr="00930BED">
          <w:rPr>
            <w:rStyle w:val="Hipervnculo"/>
            <w:noProof/>
          </w:rPr>
          <w:t>UML (Unified Modeling Language):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_Toc164442521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633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CC7196" w14:textId="24341C43" w:rsidR="00D15F99" w:rsidRDefault="00D15F99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hyperlink w:anchor="_Toc164442522" w:history="1">
        <w:r w:rsidRPr="00930BED">
          <w:rPr>
            <w:rStyle w:val="Hipervnculo"/>
            <w:noProof/>
          </w:rPr>
          <w:t>Diagramas estructurales: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_Toc164442522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633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2E5B7D" w14:textId="1F826107" w:rsidR="00D15F99" w:rsidRDefault="00D15F99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hyperlink w:anchor="_Toc164442523" w:history="1">
        <w:r w:rsidRPr="00930BED">
          <w:rPr>
            <w:rStyle w:val="Hipervnculo"/>
            <w:noProof/>
          </w:rPr>
          <w:t>Diagramas de comportamiento: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_Toc164442523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633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7895A3" w14:textId="5833F2BA" w:rsidR="00D15F99" w:rsidRDefault="00D15F99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hyperlink w:anchor="_Toc164442524" w:history="1">
        <w:r w:rsidRPr="00930BED">
          <w:rPr>
            <w:rStyle w:val="Hipervnculo"/>
            <w:noProof/>
          </w:rPr>
          <w:t>Diagramas de interacción: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_Toc164442524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633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117624" w14:textId="77777777" w:rsidR="00EA7F1D" w:rsidRPr="00EA7F1D" w:rsidRDefault="00EA7F1D" w:rsidP="00EA7F1D">
      <w:pPr>
        <w:rPr>
          <w:lang w:eastAsia="es-ES"/>
        </w:rPr>
      </w:pPr>
      <w:r>
        <w:rPr>
          <w:lang w:eastAsia="es-ES"/>
        </w:rPr>
        <w:fldChar w:fldCharType="end"/>
      </w:r>
    </w:p>
    <w:p w14:paraId="29EE1A72" w14:textId="77777777" w:rsidR="00CB6460" w:rsidRDefault="00EA7F1D" w:rsidP="00D678DB">
      <w:pPr>
        <w:pStyle w:val="Ttulo1"/>
      </w:pPr>
      <w:r w:rsidRPr="00EA7F1D">
        <w:br w:type="page"/>
      </w:r>
      <w:bookmarkStart w:id="1" w:name="_Toc164442506"/>
      <w:r w:rsidR="00CB6460">
        <w:lastRenderedPageBreak/>
        <w:t>Indica cuáles son sus fundamentos y los conceptos básicos</w:t>
      </w:r>
      <w:bookmarkEnd w:id="1"/>
    </w:p>
    <w:p w14:paraId="2E795950" w14:textId="77777777" w:rsidR="006D3B0A" w:rsidRDefault="006D3B0A" w:rsidP="006D3B0A">
      <w:pPr>
        <w:pStyle w:val="Ttulo2"/>
      </w:pPr>
      <w:bookmarkStart w:id="2" w:name="_Toc164442507"/>
      <w:r>
        <w:t>Fundamentos</w:t>
      </w:r>
      <w:bookmarkEnd w:id="2"/>
    </w:p>
    <w:p w14:paraId="006419FF" w14:textId="77777777" w:rsidR="00CB6460" w:rsidRDefault="00CB6460" w:rsidP="00CB6460">
      <w:pPr>
        <w:pStyle w:val="Texto"/>
      </w:pPr>
      <w:r w:rsidRPr="00CB6460">
        <w:t>La Programación Orientada a Objetos (POO) es un paradigma de programación que se basa en</w:t>
      </w:r>
      <w:r w:rsidR="00891A07">
        <w:t xml:space="preserve"> la creación y manipulación de objetos, lo que facilita cosas como la reutilización, mantenimiento y organización del código.</w:t>
      </w:r>
    </w:p>
    <w:p w14:paraId="1B460D80" w14:textId="77777777" w:rsidR="006D3B0A" w:rsidRDefault="006D3B0A" w:rsidP="006D3B0A">
      <w:pPr>
        <w:pStyle w:val="Ttulo2"/>
      </w:pPr>
      <w:bookmarkStart w:id="3" w:name="_Toc164442508"/>
      <w:r>
        <w:t>Conceptos Básicos</w:t>
      </w:r>
      <w:bookmarkEnd w:id="3"/>
    </w:p>
    <w:p w14:paraId="6980B460" w14:textId="77777777" w:rsidR="00891A07" w:rsidRDefault="00891A07" w:rsidP="006D3B0A">
      <w:pPr>
        <w:pStyle w:val="Ttulo3"/>
      </w:pPr>
      <w:bookmarkStart w:id="4" w:name="_Toc164442509"/>
      <w:r>
        <w:t>Clases y Objetos:</w:t>
      </w:r>
      <w:bookmarkEnd w:id="4"/>
    </w:p>
    <w:p w14:paraId="0994BD0A" w14:textId="77777777" w:rsidR="00891A07" w:rsidRDefault="00891A07" w:rsidP="00037321">
      <w:pPr>
        <w:pStyle w:val="Texto"/>
      </w:pPr>
      <w:r w:rsidRPr="00835C01">
        <w:rPr>
          <w:b/>
        </w:rPr>
        <w:t>Clase</w:t>
      </w:r>
      <w:r>
        <w:t>: Una clase es una plantilla que define cómo serán los objetos de un tipo específico</w:t>
      </w:r>
      <w:r w:rsidR="00592280">
        <w:t>, p</w:t>
      </w:r>
      <w:r>
        <w:t>or ejemplo, una clase “Persona” podría tener atributos como “Nombre”, “Apellidos” y “Edad”, junto con comportamientos como “</w:t>
      </w:r>
      <w:proofErr w:type="gramStart"/>
      <w:r>
        <w:t>Hablar(</w:t>
      </w:r>
      <w:proofErr w:type="gramEnd"/>
      <w:r>
        <w:t>)” o “Caminar()”.</w:t>
      </w:r>
    </w:p>
    <w:p w14:paraId="2A24ED45" w14:textId="77777777" w:rsidR="00891A07" w:rsidRDefault="00891A07" w:rsidP="00037321">
      <w:pPr>
        <w:pStyle w:val="Texto"/>
      </w:pPr>
      <w:r w:rsidRPr="00835C01">
        <w:rPr>
          <w:b/>
        </w:rPr>
        <w:t>Objeto</w:t>
      </w:r>
      <w:r>
        <w:t>: Un objeto es una instancia de una clase. Representa una entidad con datos y comportamientos específicos. Por ejemplo, un objeto “Cliente” podría tener un nombre específico y realizar acciones como hacer una compra.</w:t>
      </w:r>
    </w:p>
    <w:p w14:paraId="65AF323A" w14:textId="77777777" w:rsidR="00891A07" w:rsidRDefault="00891A07" w:rsidP="00835C01">
      <w:pPr>
        <w:pStyle w:val="Ttulo3"/>
      </w:pPr>
      <w:bookmarkStart w:id="5" w:name="_Toc164442510"/>
      <w:r>
        <w:t>Encapsulación:</w:t>
      </w:r>
      <w:bookmarkEnd w:id="5"/>
    </w:p>
    <w:p w14:paraId="0D26C3D3" w14:textId="77777777" w:rsidR="00891A07" w:rsidRDefault="00891A07" w:rsidP="00891A07">
      <w:pPr>
        <w:pStyle w:val="Texto"/>
      </w:pPr>
      <w:r>
        <w:t>La encapsulación implica ocultar los detalles internos de una clase y exponer solo lo necesario</w:t>
      </w:r>
      <w:r w:rsidR="00037321">
        <w:t>, l</w:t>
      </w:r>
      <w:r>
        <w:t>os atributos y métodos privados se utilizan para lograr esto</w:t>
      </w:r>
      <w:r w:rsidR="006532A8">
        <w:t xml:space="preserve"> y a</w:t>
      </w:r>
      <w:r>
        <w:t>sí, los objetos interactúan con otros objetos a través de interfaces públicas.</w:t>
      </w:r>
    </w:p>
    <w:p w14:paraId="23332695" w14:textId="77777777" w:rsidR="00891A07" w:rsidRDefault="00891A07" w:rsidP="00835C01">
      <w:pPr>
        <w:pStyle w:val="Ttulo3"/>
      </w:pPr>
      <w:bookmarkStart w:id="6" w:name="_Toc164442511"/>
      <w:r>
        <w:t>Herencia:</w:t>
      </w:r>
      <w:bookmarkEnd w:id="6"/>
    </w:p>
    <w:p w14:paraId="7C5BED0E" w14:textId="77777777" w:rsidR="00317FAE" w:rsidRDefault="00891A07" w:rsidP="00891A07">
      <w:pPr>
        <w:pStyle w:val="Texto"/>
      </w:pPr>
      <w:r>
        <w:t xml:space="preserve">La herencia permite crear nuevas clases basadas en clases existentes. </w:t>
      </w:r>
    </w:p>
    <w:p w14:paraId="6DA22480" w14:textId="77777777" w:rsidR="00891A07" w:rsidRDefault="00891A07" w:rsidP="00891A07">
      <w:pPr>
        <w:pStyle w:val="Texto"/>
      </w:pPr>
      <w:r>
        <w:t>Una clase derivada (subclase) hereda propiedades y comportamientos de su clase base (superclase)</w:t>
      </w:r>
      <w:r w:rsidR="00317FAE">
        <w:t>, p</w:t>
      </w:r>
      <w:r>
        <w:t>or ejemplo, una clase “Estudiante” podría heredar de la clase “Persona”.</w:t>
      </w:r>
    </w:p>
    <w:p w14:paraId="005F2A6E" w14:textId="77777777" w:rsidR="00891A07" w:rsidRDefault="00891A07" w:rsidP="00835C01">
      <w:pPr>
        <w:pStyle w:val="Ttulo3"/>
      </w:pPr>
      <w:bookmarkStart w:id="7" w:name="_Toc164442512"/>
      <w:r>
        <w:t>Polimorfismo:</w:t>
      </w:r>
      <w:bookmarkEnd w:id="7"/>
    </w:p>
    <w:p w14:paraId="5DEB6F0A" w14:textId="77777777" w:rsidR="00891A07" w:rsidRDefault="00891A07" w:rsidP="00891A07">
      <w:pPr>
        <w:pStyle w:val="Texto"/>
      </w:pPr>
      <w:r>
        <w:t>El polimorfismo permite que los objetos de diferentes clases respondan de manera similar a un mismo método</w:t>
      </w:r>
      <w:r w:rsidR="00632632">
        <w:t>, p</w:t>
      </w:r>
      <w:r>
        <w:t>or ejemplo, tanto un objeto “Perro” como un objeto “Gato” podrían tener un método “HacerSonido()”.</w:t>
      </w:r>
    </w:p>
    <w:p w14:paraId="2C0FAB80" w14:textId="77777777" w:rsidR="00891A07" w:rsidRDefault="00891A07" w:rsidP="00835C01">
      <w:pPr>
        <w:pStyle w:val="Ttulo3"/>
      </w:pPr>
      <w:bookmarkStart w:id="8" w:name="_Toc164442513"/>
      <w:r>
        <w:t>Abstracción:</w:t>
      </w:r>
      <w:bookmarkEnd w:id="8"/>
    </w:p>
    <w:p w14:paraId="70331FB2" w14:textId="77777777" w:rsidR="004D5AC2" w:rsidRDefault="00891A07" w:rsidP="002726F4">
      <w:pPr>
        <w:pStyle w:val="Texto"/>
      </w:pPr>
      <w:r>
        <w:t xml:space="preserve">La abstracción se refiere a enfocarse en los aspectos esenciales de una entidad y ocultar los detalles innecesarios. </w:t>
      </w:r>
    </w:p>
    <w:p w14:paraId="7453D377" w14:textId="77777777" w:rsidR="002726F4" w:rsidRPr="002726F4" w:rsidRDefault="00891A07" w:rsidP="002726F4">
      <w:pPr>
        <w:pStyle w:val="Texto"/>
      </w:pPr>
      <w:r>
        <w:t>Las clases abstractas y las interfaces son herramientas para lograr la abstracción.</w:t>
      </w:r>
      <w:r w:rsidR="002726F4">
        <w:br w:type="page"/>
      </w:r>
    </w:p>
    <w:p w14:paraId="4EE47A56" w14:textId="77777777" w:rsidR="000C2652" w:rsidRPr="000C2652" w:rsidRDefault="00CB6460" w:rsidP="00D678DB">
      <w:pPr>
        <w:pStyle w:val="Ttulo1"/>
        <w:rPr>
          <w:rFonts w:eastAsiaTheme="minorHAnsi" w:cs="Times New Roman"/>
          <w:sz w:val="24"/>
          <w:szCs w:val="24"/>
        </w:rPr>
      </w:pPr>
      <w:bookmarkStart w:id="9" w:name="_Toc164442514"/>
      <w:r>
        <w:lastRenderedPageBreak/>
        <w:t>En qué consiste el paradigma de la POO.</w:t>
      </w:r>
      <w:bookmarkEnd w:id="9"/>
    </w:p>
    <w:p w14:paraId="2E3603B2" w14:textId="77777777" w:rsidR="000C2652" w:rsidRPr="000C2652" w:rsidRDefault="000C2652" w:rsidP="000C2652">
      <w:pPr>
        <w:pStyle w:val="Texto"/>
      </w:pPr>
      <w:r w:rsidRPr="000C2652">
        <w:t xml:space="preserve">El paradigma de la Programación Orientada a Objetos (POO) es un enfoque fundamental en la construcción de software. A continuación, </w:t>
      </w:r>
      <w:r w:rsidR="00886F54">
        <w:t>mencionaré sus pilares</w:t>
      </w:r>
    </w:p>
    <w:p w14:paraId="69387DF5" w14:textId="77777777" w:rsidR="000C2652" w:rsidRPr="000C2652" w:rsidRDefault="000C2652" w:rsidP="00841BC0">
      <w:pPr>
        <w:pStyle w:val="Ttulo2"/>
        <w:rPr>
          <w:rFonts w:eastAsiaTheme="minorHAnsi"/>
        </w:rPr>
      </w:pPr>
      <w:bookmarkStart w:id="10" w:name="_Toc164442515"/>
      <w:r w:rsidRPr="000C2652">
        <w:rPr>
          <w:rFonts w:eastAsiaTheme="minorHAnsi"/>
        </w:rPr>
        <w:t>Abstracción</w:t>
      </w:r>
      <w:bookmarkEnd w:id="10"/>
    </w:p>
    <w:p w14:paraId="374505FB" w14:textId="77777777" w:rsidR="000C2652" w:rsidRPr="000C2652" w:rsidRDefault="000C2652" w:rsidP="000C2652">
      <w:pPr>
        <w:pStyle w:val="Texto"/>
      </w:pPr>
      <w:r w:rsidRPr="000C2652">
        <w:t xml:space="preserve">   - La abstracción es la capacidad de representar conceptos complejos mediante modelos más simples y manejables.</w:t>
      </w:r>
    </w:p>
    <w:p w14:paraId="6E035030" w14:textId="77777777" w:rsidR="000C2652" w:rsidRPr="000C2652" w:rsidRDefault="000C2652" w:rsidP="000C2652">
      <w:pPr>
        <w:pStyle w:val="Texto"/>
      </w:pPr>
      <w:r w:rsidRPr="000C2652">
        <w:t xml:space="preserve">   - En POO, se crea una clase para representar un objeto del mundo real. Esta clase define sus propiedades (atributos) y comportamientos (métodos).</w:t>
      </w:r>
    </w:p>
    <w:p w14:paraId="102831C2" w14:textId="77777777" w:rsidR="000C2652" w:rsidRPr="000C2652" w:rsidRDefault="000C2652" w:rsidP="000C2652">
      <w:pPr>
        <w:pStyle w:val="Texto"/>
      </w:pPr>
      <w:r w:rsidRPr="000C2652">
        <w:t xml:space="preserve">   - Por ejemplo, si estamos modelando un sistema de biblioteca, podríamos tener una clase llamada `Libro` con atributos como título, autor y año de publicación.</w:t>
      </w:r>
    </w:p>
    <w:p w14:paraId="71099DBD" w14:textId="77777777" w:rsidR="000C2652" w:rsidRPr="000C2652" w:rsidRDefault="000C2652" w:rsidP="00841BC0">
      <w:pPr>
        <w:pStyle w:val="Ttulo2"/>
        <w:rPr>
          <w:rFonts w:eastAsiaTheme="minorHAnsi"/>
        </w:rPr>
      </w:pPr>
      <w:bookmarkStart w:id="11" w:name="_Toc164442516"/>
      <w:r w:rsidRPr="000C2652">
        <w:rPr>
          <w:rFonts w:eastAsiaTheme="minorHAnsi"/>
        </w:rPr>
        <w:t>Encapsulación</w:t>
      </w:r>
      <w:bookmarkEnd w:id="11"/>
    </w:p>
    <w:p w14:paraId="18F559B1" w14:textId="77777777" w:rsidR="000C2652" w:rsidRPr="000C2652" w:rsidRDefault="000C2652" w:rsidP="000C2652">
      <w:pPr>
        <w:pStyle w:val="Texto"/>
      </w:pPr>
      <w:r w:rsidRPr="000C2652">
        <w:t xml:space="preserve">   - La encapsulación implica ocultar los detalles internos de una clase y exponer solo lo necesario para su uso externo.</w:t>
      </w:r>
    </w:p>
    <w:p w14:paraId="177EA2DC" w14:textId="77777777" w:rsidR="000C2652" w:rsidRPr="000C2652" w:rsidRDefault="000C2652" w:rsidP="000C2652">
      <w:pPr>
        <w:pStyle w:val="Texto"/>
      </w:pPr>
      <w:r w:rsidRPr="000C2652">
        <w:t xml:space="preserve">   - Se logra mediante el uso de métodos de acceso (como getters y setters) para interactuar con los atributos privados de una clase.</w:t>
      </w:r>
    </w:p>
    <w:p w14:paraId="703A974E" w14:textId="77777777" w:rsidR="000C2652" w:rsidRPr="000C2652" w:rsidRDefault="000C2652" w:rsidP="000C2652">
      <w:pPr>
        <w:pStyle w:val="Texto"/>
      </w:pPr>
      <w:r w:rsidRPr="000C2652">
        <w:t xml:space="preserve">   - Esto protege la integridad de los datos y facilita el mantenimiento y la evolución del código.</w:t>
      </w:r>
    </w:p>
    <w:p w14:paraId="12CB6CD2" w14:textId="77777777" w:rsidR="000C2652" w:rsidRPr="000C2652" w:rsidRDefault="000C2652" w:rsidP="00DF5F3D">
      <w:pPr>
        <w:pStyle w:val="Ttulo2"/>
        <w:rPr>
          <w:rFonts w:eastAsiaTheme="minorHAnsi"/>
        </w:rPr>
      </w:pPr>
      <w:bookmarkStart w:id="12" w:name="_Toc164442517"/>
      <w:r w:rsidRPr="000C2652">
        <w:rPr>
          <w:rFonts w:eastAsiaTheme="minorHAnsi"/>
        </w:rPr>
        <w:t>Herencia</w:t>
      </w:r>
      <w:bookmarkEnd w:id="12"/>
    </w:p>
    <w:p w14:paraId="211A73E8" w14:textId="77777777" w:rsidR="000C2652" w:rsidRPr="000C2652" w:rsidRDefault="000C2652" w:rsidP="000C2652">
      <w:pPr>
        <w:pStyle w:val="Texto"/>
      </w:pPr>
      <w:r w:rsidRPr="000C2652">
        <w:t xml:space="preserve">   - La herencia permite crear nuevas clases basadas en clases existentes.</w:t>
      </w:r>
    </w:p>
    <w:p w14:paraId="0EDD46ED" w14:textId="77777777" w:rsidR="000C2652" w:rsidRPr="000C2652" w:rsidRDefault="000C2652" w:rsidP="000C2652">
      <w:pPr>
        <w:pStyle w:val="Texto"/>
      </w:pPr>
      <w:r w:rsidRPr="000C2652">
        <w:t xml:space="preserve">   - Una clase derivada (o subclase) hereda atributos y métodos de su clase base (o superclase).</w:t>
      </w:r>
    </w:p>
    <w:p w14:paraId="59F6BC0D" w14:textId="77777777" w:rsidR="000C2652" w:rsidRPr="000C2652" w:rsidRDefault="000C2652" w:rsidP="000C2652">
      <w:pPr>
        <w:pStyle w:val="Texto"/>
      </w:pPr>
      <w:r w:rsidRPr="000C2652">
        <w:t xml:space="preserve">   - Por ejemplo, si tenemos una clase Vehículo, podemos crear subclases como Automóvil y Motocicleta, que heredan características comunes de la clase base.</w:t>
      </w:r>
    </w:p>
    <w:p w14:paraId="69992346" w14:textId="77777777" w:rsidR="000C2652" w:rsidRPr="000C2652" w:rsidRDefault="000C2652" w:rsidP="00F745CF">
      <w:pPr>
        <w:pStyle w:val="Ttulo2"/>
        <w:rPr>
          <w:rFonts w:eastAsiaTheme="minorHAnsi"/>
        </w:rPr>
      </w:pPr>
      <w:bookmarkStart w:id="13" w:name="_Toc164442518"/>
      <w:r w:rsidRPr="000C2652">
        <w:rPr>
          <w:rFonts w:eastAsiaTheme="minorHAnsi"/>
        </w:rPr>
        <w:t>Polimorfismo</w:t>
      </w:r>
      <w:bookmarkEnd w:id="13"/>
    </w:p>
    <w:p w14:paraId="32EB2B7E" w14:textId="77777777" w:rsidR="000C2652" w:rsidRPr="000C2652" w:rsidRDefault="000C2652" w:rsidP="000C2652">
      <w:pPr>
        <w:pStyle w:val="Texto"/>
      </w:pPr>
      <w:r w:rsidRPr="000C2652">
        <w:t xml:space="preserve">   - El polimorfismo permite que un objeto pueda presentarse de diferentes formas según el contexto en el que se utiliza.</w:t>
      </w:r>
    </w:p>
    <w:p w14:paraId="02F04C4E" w14:textId="77777777" w:rsidR="000C2652" w:rsidRPr="000C2652" w:rsidRDefault="000C2652" w:rsidP="000C2652">
      <w:pPr>
        <w:pStyle w:val="Texto"/>
      </w:pPr>
      <w:r w:rsidRPr="000C2652">
        <w:t xml:space="preserve">   - Se logra mediante la sobrecarga de </w:t>
      </w:r>
      <w:r w:rsidR="00BC0669" w:rsidRPr="000C2652">
        <w:t>métodos (</w:t>
      </w:r>
      <w:r w:rsidRPr="000C2652">
        <w:t xml:space="preserve">mismo nombre, diferentes parámetros) y la sustitución de </w:t>
      </w:r>
      <w:r w:rsidR="00DB614B" w:rsidRPr="000C2652">
        <w:t>métodos (</w:t>
      </w:r>
      <w:r w:rsidRPr="000C2652">
        <w:t>mismo nombre, diferentes implementaciones) en las subclases.</w:t>
      </w:r>
    </w:p>
    <w:p w14:paraId="57AC0368" w14:textId="77777777" w:rsidR="000C2652" w:rsidRPr="000271B8" w:rsidRDefault="000C2652" w:rsidP="000271B8">
      <w:pPr>
        <w:pStyle w:val="Texto"/>
      </w:pPr>
      <w:r w:rsidRPr="000C2652">
        <w:t xml:space="preserve">   - Por ejemplo, un método calcularPrecio() puede comportarse de manera diferente para un Automóvil y una Motocicleta.</w:t>
      </w:r>
      <w:r>
        <w:br w:type="page"/>
      </w:r>
    </w:p>
    <w:p w14:paraId="7D0B9A07" w14:textId="77777777" w:rsidR="00EA7F1D" w:rsidRDefault="00CB6460" w:rsidP="000C2652">
      <w:pPr>
        <w:pStyle w:val="Ttulo1"/>
      </w:pPr>
      <w:bookmarkStart w:id="14" w:name="_Toc164442519"/>
      <w:r>
        <w:lastRenderedPageBreak/>
        <w:t>Qué es OMG y UML</w:t>
      </w:r>
      <w:bookmarkEnd w:id="14"/>
    </w:p>
    <w:p w14:paraId="4120E8F1" w14:textId="77777777" w:rsidR="00967847" w:rsidRDefault="00967847" w:rsidP="00C65318">
      <w:pPr>
        <w:pStyle w:val="Ttulo2"/>
      </w:pPr>
      <w:bookmarkStart w:id="15" w:name="_Toc164442520"/>
      <w:r>
        <w:t>OMG (Object Management Group):</w:t>
      </w:r>
      <w:bookmarkEnd w:id="15"/>
    </w:p>
    <w:p w14:paraId="26953CB2" w14:textId="77777777" w:rsidR="00967847" w:rsidRDefault="00967847" w:rsidP="00967847">
      <w:pPr>
        <w:pStyle w:val="Texto"/>
      </w:pPr>
      <w:r>
        <w:t>OMG es un consorcio internacional sin fines de lucro que se dedica a promover y desarrollar estándares para sistemas orientados a objetos.</w:t>
      </w:r>
    </w:p>
    <w:p w14:paraId="464635A8" w14:textId="77777777" w:rsidR="00967847" w:rsidRDefault="00967847" w:rsidP="00967847">
      <w:pPr>
        <w:pStyle w:val="Texto"/>
      </w:pPr>
      <w:r>
        <w:t>Fundado en 1989, OMG reúne a expertos de la industria, académicos y proveedores de tecnología para definir y estandarizar modelos y especificaciones.</w:t>
      </w:r>
    </w:p>
    <w:p w14:paraId="0E854254" w14:textId="77777777" w:rsidR="00967847" w:rsidRDefault="00967847" w:rsidP="00967847">
      <w:pPr>
        <w:pStyle w:val="Texto"/>
      </w:pPr>
      <w:r>
        <w:t>Su objetivo es mejorar la interoperabilidad y la calidad del software mediante la adopción de estándares comunes.</w:t>
      </w:r>
    </w:p>
    <w:p w14:paraId="294E5141" w14:textId="77777777" w:rsidR="00967847" w:rsidRDefault="00967847" w:rsidP="00967847">
      <w:pPr>
        <w:pStyle w:val="Texto"/>
      </w:pPr>
      <w:r>
        <w:t>Entre sus contribuciones más destacadas se encuentra el desarrollo y mantenimiento de UML.</w:t>
      </w:r>
    </w:p>
    <w:p w14:paraId="3C90020E" w14:textId="77777777" w:rsidR="00967847" w:rsidRDefault="00967847" w:rsidP="00C65318">
      <w:pPr>
        <w:pStyle w:val="Ttulo2"/>
      </w:pPr>
      <w:bookmarkStart w:id="16" w:name="_Toc164442521"/>
      <w:r>
        <w:t>UML (Unified Modeling Language):</w:t>
      </w:r>
      <w:bookmarkEnd w:id="16"/>
    </w:p>
    <w:p w14:paraId="7BABABF3" w14:textId="77777777" w:rsidR="00967847" w:rsidRDefault="00967847" w:rsidP="00967847">
      <w:pPr>
        <w:pStyle w:val="Texto"/>
      </w:pPr>
      <w:r>
        <w:t>UML es un lenguaje estándar de modelado utilizado en ingeniería de software.</w:t>
      </w:r>
    </w:p>
    <w:p w14:paraId="03F07374" w14:textId="77777777" w:rsidR="00967847" w:rsidRDefault="00967847" w:rsidP="00967847">
      <w:pPr>
        <w:pStyle w:val="Texto"/>
      </w:pPr>
      <w:r>
        <w:t>Proporciona una notación gráfica para visualizar, especificar, construir y documentar los artefactos de un sistema software.</w:t>
      </w:r>
    </w:p>
    <w:p w14:paraId="3A89EB74" w14:textId="77777777" w:rsidR="00967847" w:rsidRDefault="00967847" w:rsidP="00967847">
      <w:pPr>
        <w:pStyle w:val="Texto"/>
      </w:pPr>
      <w:r>
        <w:t>Algunos aspectos clave de UML son:</w:t>
      </w:r>
    </w:p>
    <w:p w14:paraId="581A9176" w14:textId="77777777" w:rsidR="00967847" w:rsidRDefault="00967847" w:rsidP="00722C8F">
      <w:pPr>
        <w:pStyle w:val="Ttulo3"/>
      </w:pPr>
      <w:bookmarkStart w:id="17" w:name="_Toc164442522"/>
      <w:r>
        <w:t>Diagramas estructurales:</w:t>
      </w:r>
      <w:bookmarkEnd w:id="17"/>
    </w:p>
    <w:p w14:paraId="0E4B5148" w14:textId="77777777" w:rsidR="00967847" w:rsidRDefault="00967847" w:rsidP="00722C8F">
      <w:pPr>
        <w:pStyle w:val="Texto"/>
        <w:numPr>
          <w:ilvl w:val="0"/>
          <w:numId w:val="4"/>
        </w:numPr>
      </w:pPr>
      <w:r>
        <w:t>Diagrama de clases: Representa las clases, sus atributos, relaciones y métodos.</w:t>
      </w:r>
    </w:p>
    <w:p w14:paraId="7A7A02D5" w14:textId="77777777" w:rsidR="00967847" w:rsidRDefault="00967847" w:rsidP="00722C8F">
      <w:pPr>
        <w:pStyle w:val="Texto"/>
        <w:numPr>
          <w:ilvl w:val="0"/>
          <w:numId w:val="4"/>
        </w:numPr>
      </w:pPr>
      <w:r>
        <w:t>Diagrama de objetos: Muestra instancias específicas de clases y sus relaciones.</w:t>
      </w:r>
    </w:p>
    <w:p w14:paraId="35CB90C1" w14:textId="77777777" w:rsidR="00967847" w:rsidRDefault="00967847" w:rsidP="00722C8F">
      <w:pPr>
        <w:pStyle w:val="Texto"/>
        <w:numPr>
          <w:ilvl w:val="0"/>
          <w:numId w:val="4"/>
        </w:numPr>
      </w:pPr>
      <w:r>
        <w:t>Diagrama de componentes: Ilustra la estructura de componentes y sus interacciones.</w:t>
      </w:r>
    </w:p>
    <w:p w14:paraId="5D7CFAD4" w14:textId="77777777" w:rsidR="00967847" w:rsidRDefault="00967847" w:rsidP="00667B2D">
      <w:pPr>
        <w:pStyle w:val="Ttulo3"/>
      </w:pPr>
      <w:bookmarkStart w:id="18" w:name="_Toc164442523"/>
      <w:r>
        <w:t>Diagramas de comportamiento:</w:t>
      </w:r>
      <w:bookmarkEnd w:id="18"/>
    </w:p>
    <w:p w14:paraId="1EAF7221" w14:textId="77777777" w:rsidR="00967847" w:rsidRDefault="00967847" w:rsidP="00667B2D">
      <w:pPr>
        <w:pStyle w:val="Texto"/>
        <w:numPr>
          <w:ilvl w:val="0"/>
          <w:numId w:val="4"/>
        </w:numPr>
      </w:pPr>
      <w:r>
        <w:t>Diagrama de secuencia: Describe la interacción entre objetos a lo largo del tiempo.</w:t>
      </w:r>
    </w:p>
    <w:p w14:paraId="4BBA3108" w14:textId="77777777" w:rsidR="00967847" w:rsidRDefault="00967847" w:rsidP="00667B2D">
      <w:pPr>
        <w:pStyle w:val="Texto"/>
        <w:numPr>
          <w:ilvl w:val="0"/>
          <w:numId w:val="4"/>
        </w:numPr>
      </w:pPr>
      <w:r>
        <w:t>Diagrama de actividades: Modela flujos de trabajo y procesos.</w:t>
      </w:r>
    </w:p>
    <w:p w14:paraId="40F7DFF7" w14:textId="77777777" w:rsidR="00967847" w:rsidRDefault="00967847" w:rsidP="00667B2D">
      <w:pPr>
        <w:pStyle w:val="Texto"/>
        <w:numPr>
          <w:ilvl w:val="0"/>
          <w:numId w:val="4"/>
        </w:numPr>
      </w:pPr>
      <w:r>
        <w:t>Diagrama de estados: Representa los estados y transiciones de un objeto.</w:t>
      </w:r>
    </w:p>
    <w:p w14:paraId="0057DB54" w14:textId="77777777" w:rsidR="00967847" w:rsidRDefault="00967847" w:rsidP="00DD435B">
      <w:pPr>
        <w:pStyle w:val="Ttulo3"/>
      </w:pPr>
      <w:bookmarkStart w:id="19" w:name="_Toc164442524"/>
      <w:r>
        <w:t>Diagramas de interacción:</w:t>
      </w:r>
      <w:bookmarkEnd w:id="19"/>
    </w:p>
    <w:p w14:paraId="4585DBC4" w14:textId="77777777" w:rsidR="00967847" w:rsidRDefault="00967847" w:rsidP="009A7812">
      <w:pPr>
        <w:pStyle w:val="Texto"/>
        <w:numPr>
          <w:ilvl w:val="0"/>
          <w:numId w:val="4"/>
        </w:numPr>
      </w:pPr>
      <w:r>
        <w:t>Diagrama de colaboración: Muestra cómo los objetos colaboran en un escenario específico.</w:t>
      </w:r>
    </w:p>
    <w:p w14:paraId="3B4CB52A" w14:textId="77777777" w:rsidR="00967847" w:rsidRDefault="00967847" w:rsidP="009A7812">
      <w:pPr>
        <w:pStyle w:val="Texto"/>
        <w:numPr>
          <w:ilvl w:val="0"/>
          <w:numId w:val="4"/>
        </w:numPr>
      </w:pPr>
      <w:r>
        <w:t>Diagrama de comunicación: Enfoca en las interacciones entre objetos.</w:t>
      </w:r>
    </w:p>
    <w:p w14:paraId="08CECEA6" w14:textId="77777777" w:rsidR="00967847" w:rsidRDefault="00967847" w:rsidP="00967847">
      <w:pPr>
        <w:pStyle w:val="Texto"/>
      </w:pPr>
      <w:r>
        <w:t>UML proporciona una herramienta visual poderosa para comunicar y diseñar sistemas de software complejos de manera clara y precisa.</w:t>
      </w:r>
    </w:p>
    <w:p w14:paraId="00DA673D" w14:textId="77777777" w:rsidR="00CB6460" w:rsidRPr="00CB6460" w:rsidRDefault="00967847" w:rsidP="00967847">
      <w:pPr>
        <w:pStyle w:val="Texto"/>
      </w:pPr>
      <w:r>
        <w:t>En resumen, OMG y UML desempeñan un papel crucial en la estandarización y la mejora de la ingeniería de software, permitiendo una comunicación efectiva entre los desarrolladores y facilitando el diseño y la documentación de sistemas.</w:t>
      </w:r>
    </w:p>
    <w:sectPr w:rsidR="00CB6460" w:rsidRPr="00CB6460" w:rsidSect="002E7155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55B84" w14:textId="77777777" w:rsidR="00D57D7C" w:rsidRDefault="00D57D7C" w:rsidP="00906D29">
      <w:pPr>
        <w:spacing w:after="0" w:line="240" w:lineRule="auto"/>
      </w:pPr>
      <w:r>
        <w:separator/>
      </w:r>
    </w:p>
  </w:endnote>
  <w:endnote w:type="continuationSeparator" w:id="0">
    <w:p w14:paraId="42543F32" w14:textId="77777777" w:rsidR="00D57D7C" w:rsidRDefault="00D57D7C" w:rsidP="00906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254A0" w14:textId="77777777" w:rsidR="00A877C8" w:rsidRDefault="00A877C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5928B" w14:textId="77777777" w:rsidR="003211DF" w:rsidRDefault="003211DF">
    <w:pPr>
      <w:pStyle w:val="Piedepgina"/>
      <w:jc w:val="center"/>
      <w:rPr>
        <w:caps/>
        <w:color w:val="4472C4" w:themeColor="accent1"/>
      </w:rPr>
    </w:pPr>
  </w:p>
  <w:p w14:paraId="64B3C5AC" w14:textId="77777777" w:rsidR="00906D29" w:rsidRDefault="00906D29" w:rsidP="00906D29">
    <w:pPr>
      <w:pStyle w:val="Piedepgina"/>
      <w:tabs>
        <w:tab w:val="clear" w:pos="4252"/>
        <w:tab w:val="clear" w:pos="8504"/>
        <w:tab w:val="left" w:pos="3581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E26BE" w14:textId="77777777" w:rsidR="00906D29" w:rsidRDefault="00906D29">
    <w:pPr>
      <w:pStyle w:val="Encabezado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tab/>
    </w:r>
    <w:r>
      <w:rPr>
        <w:noProof/>
        <w:color w:val="4472C4" w:themeColor="accent1"/>
      </w:rPr>
      <w:tab/>
    </w:r>
    <w:r w:rsidRPr="00906D29">
      <w:rPr>
        <w:noProof/>
        <w:color w:val="4472C4" w:themeColor="accent1"/>
      </w:rPr>
      <w:t>1</w:t>
    </w:r>
  </w:p>
  <w:p w14:paraId="0AB109CA" w14:textId="77777777" w:rsidR="00906D29" w:rsidRDefault="00906D29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5F079" w14:textId="77777777" w:rsidR="003211DF" w:rsidRPr="00A877C8" w:rsidRDefault="003211DF" w:rsidP="00CA45C1">
    <w:pPr>
      <w:pStyle w:val="Piedepgina"/>
      <w:shd w:val="clear" w:color="auto" w:fill="4472C4" w:themeFill="accent1"/>
      <w:jc w:val="center"/>
      <w:rPr>
        <w:rFonts w:ascii="Times New Roman" w:hAnsi="Times New Roman" w:cs="Times New Roman"/>
        <w:b/>
        <w:caps/>
        <w:color w:val="FFFFFF" w:themeColor="background1"/>
        <w:sz w:val="24"/>
      </w:rPr>
    </w:pP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fldChar w:fldCharType="begin"/>
    </w: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instrText>PAGE   \* MERGEFORMAT</w:instrText>
    </w: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fldChar w:fldCharType="separate"/>
    </w: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t>2</w:t>
    </w: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07EB0" w14:textId="77777777" w:rsidR="00D57D7C" w:rsidRDefault="00D57D7C" w:rsidP="00906D29">
      <w:pPr>
        <w:spacing w:after="0" w:line="240" w:lineRule="auto"/>
      </w:pPr>
      <w:r>
        <w:separator/>
      </w:r>
    </w:p>
  </w:footnote>
  <w:footnote w:type="continuationSeparator" w:id="0">
    <w:p w14:paraId="6AB75572" w14:textId="77777777" w:rsidR="00D57D7C" w:rsidRDefault="00D57D7C" w:rsidP="00906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EE1C55" w14:textId="77777777" w:rsidR="00A877C8" w:rsidRDefault="00A877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52E69" w14:textId="77777777" w:rsidR="00A877C8" w:rsidRDefault="00A877C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766EF" w14:textId="77777777" w:rsidR="00906D29" w:rsidRDefault="00906D29">
    <w:pPr>
      <w:pStyle w:val="Encabezado"/>
    </w:pPr>
    <w:r>
      <w:t>1ºDAW</w:t>
    </w:r>
    <w:r>
      <w:tab/>
    </w:r>
    <w:r>
      <w:tab/>
      <w:t>Adrián Tirado Ramos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61D12" w14:textId="77777777" w:rsidR="00F52BCD" w:rsidRPr="00A877C8" w:rsidRDefault="00F52BCD" w:rsidP="00CA45C1">
    <w:pPr>
      <w:pStyle w:val="Encabezado"/>
      <w:shd w:val="clear" w:color="auto" w:fill="4472C4" w:themeFill="accent1"/>
      <w:rPr>
        <w:rFonts w:ascii="Times New Roman" w:hAnsi="Times New Roman" w:cs="Times New Roman"/>
        <w:b/>
        <w:color w:val="FFFFFF" w:themeColor="background1"/>
        <w:sz w:val="24"/>
      </w:rPr>
    </w:pPr>
    <w:r w:rsidRPr="00A877C8">
      <w:rPr>
        <w:rFonts w:ascii="Times New Roman" w:hAnsi="Times New Roman" w:cs="Times New Roman"/>
        <w:b/>
        <w:color w:val="FFFFFF" w:themeColor="background1"/>
        <w:sz w:val="24"/>
      </w:rPr>
      <w:t>1ºDAW</w:t>
    </w:r>
    <w:r w:rsidRPr="00A877C8">
      <w:rPr>
        <w:rFonts w:ascii="Times New Roman" w:hAnsi="Times New Roman" w:cs="Times New Roman"/>
        <w:b/>
        <w:color w:val="FFFFFF" w:themeColor="background1"/>
        <w:sz w:val="24"/>
      </w:rPr>
      <w:tab/>
    </w:r>
    <w:r w:rsidRPr="00A877C8">
      <w:rPr>
        <w:rFonts w:ascii="Times New Roman" w:hAnsi="Times New Roman" w:cs="Times New Roman"/>
        <w:b/>
        <w:color w:val="FFFFFF" w:themeColor="background1"/>
        <w:sz w:val="24"/>
      </w:rPr>
      <w:tab/>
      <w:t>Adrián Tirado Ramos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640FE"/>
    <w:multiLevelType w:val="hybridMultilevel"/>
    <w:tmpl w:val="2A6E25CE"/>
    <w:lvl w:ilvl="0" w:tplc="6C72B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778ED"/>
    <w:multiLevelType w:val="hybridMultilevel"/>
    <w:tmpl w:val="84B0D48C"/>
    <w:lvl w:ilvl="0" w:tplc="2FB0BD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C79E3"/>
    <w:multiLevelType w:val="hybridMultilevel"/>
    <w:tmpl w:val="9B6C2674"/>
    <w:lvl w:ilvl="0" w:tplc="EDA0B8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A3E30"/>
    <w:multiLevelType w:val="hybridMultilevel"/>
    <w:tmpl w:val="7948311C"/>
    <w:lvl w:ilvl="0" w:tplc="4F5A867A">
      <w:start w:val="1"/>
      <w:numFmt w:val="decimal"/>
      <w:pStyle w:val="Ttulo1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296"/>
    <w:rsid w:val="000271B8"/>
    <w:rsid w:val="00037321"/>
    <w:rsid w:val="0009586B"/>
    <w:rsid w:val="000C2652"/>
    <w:rsid w:val="000E4300"/>
    <w:rsid w:val="00131073"/>
    <w:rsid w:val="001F2A67"/>
    <w:rsid w:val="00263AC1"/>
    <w:rsid w:val="002726F4"/>
    <w:rsid w:val="00274C33"/>
    <w:rsid w:val="002D5BEB"/>
    <w:rsid w:val="002E7155"/>
    <w:rsid w:val="00317FAE"/>
    <w:rsid w:val="003211DF"/>
    <w:rsid w:val="003B6239"/>
    <w:rsid w:val="004D5AC2"/>
    <w:rsid w:val="004E3296"/>
    <w:rsid w:val="004F5820"/>
    <w:rsid w:val="004F7F79"/>
    <w:rsid w:val="00510F45"/>
    <w:rsid w:val="005272E4"/>
    <w:rsid w:val="00592280"/>
    <w:rsid w:val="00596A72"/>
    <w:rsid w:val="00603E28"/>
    <w:rsid w:val="0062761E"/>
    <w:rsid w:val="00632632"/>
    <w:rsid w:val="006532A8"/>
    <w:rsid w:val="00667B2D"/>
    <w:rsid w:val="006D3B0A"/>
    <w:rsid w:val="006F3827"/>
    <w:rsid w:val="00716F80"/>
    <w:rsid w:val="00722C8F"/>
    <w:rsid w:val="007B57AC"/>
    <w:rsid w:val="007B7819"/>
    <w:rsid w:val="008200A6"/>
    <w:rsid w:val="00835C01"/>
    <w:rsid w:val="00841BC0"/>
    <w:rsid w:val="00886F54"/>
    <w:rsid w:val="00891A07"/>
    <w:rsid w:val="00906D29"/>
    <w:rsid w:val="00911B6C"/>
    <w:rsid w:val="00967847"/>
    <w:rsid w:val="00977CDD"/>
    <w:rsid w:val="00991E7B"/>
    <w:rsid w:val="009A7812"/>
    <w:rsid w:val="009B17C0"/>
    <w:rsid w:val="00A877C8"/>
    <w:rsid w:val="00AA5AA9"/>
    <w:rsid w:val="00AB27F6"/>
    <w:rsid w:val="00AB6999"/>
    <w:rsid w:val="00AD63BA"/>
    <w:rsid w:val="00B73CFA"/>
    <w:rsid w:val="00B96335"/>
    <w:rsid w:val="00BC0669"/>
    <w:rsid w:val="00BC08D2"/>
    <w:rsid w:val="00BD2B88"/>
    <w:rsid w:val="00C03BA2"/>
    <w:rsid w:val="00C65318"/>
    <w:rsid w:val="00C71FE3"/>
    <w:rsid w:val="00CA45C1"/>
    <w:rsid w:val="00CB6460"/>
    <w:rsid w:val="00D15F99"/>
    <w:rsid w:val="00D57D7C"/>
    <w:rsid w:val="00D678DB"/>
    <w:rsid w:val="00D73296"/>
    <w:rsid w:val="00D92F16"/>
    <w:rsid w:val="00D97C44"/>
    <w:rsid w:val="00DB614B"/>
    <w:rsid w:val="00DD435B"/>
    <w:rsid w:val="00DE6CFB"/>
    <w:rsid w:val="00DF5F3D"/>
    <w:rsid w:val="00E564BA"/>
    <w:rsid w:val="00E7637D"/>
    <w:rsid w:val="00EA7F1D"/>
    <w:rsid w:val="00EC04F5"/>
    <w:rsid w:val="00ED6662"/>
    <w:rsid w:val="00F24305"/>
    <w:rsid w:val="00F25F00"/>
    <w:rsid w:val="00F27FD9"/>
    <w:rsid w:val="00F52BCD"/>
    <w:rsid w:val="00F745CF"/>
    <w:rsid w:val="00FA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A5CD1A"/>
  <w15:chartTrackingRefBased/>
  <w15:docId w15:val="{4500519C-E12A-434B-A3D2-A29A9036D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678DB"/>
    <w:pPr>
      <w:keepNext/>
      <w:keepLines/>
      <w:numPr>
        <w:numId w:val="1"/>
      </w:numPr>
      <w:spacing w:before="480" w:after="24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7F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603E28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06D2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06D29"/>
    <w:rPr>
      <w:rFonts w:eastAsiaTheme="minorEastAsia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906D2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06D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D29"/>
  </w:style>
  <w:style w:type="paragraph" w:styleId="Piedepgina">
    <w:name w:val="footer"/>
    <w:basedOn w:val="Normal"/>
    <w:link w:val="PiedepginaCar"/>
    <w:uiPriority w:val="99"/>
    <w:unhideWhenUsed/>
    <w:rsid w:val="00906D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6D29"/>
  </w:style>
  <w:style w:type="paragraph" w:customStyle="1" w:styleId="Texto">
    <w:name w:val="Texto"/>
    <w:basedOn w:val="Normal"/>
    <w:link w:val="TextoCar"/>
    <w:qFormat/>
    <w:rsid w:val="00ED6662"/>
    <w:rPr>
      <w:rFonts w:ascii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678DB"/>
    <w:rPr>
      <w:rFonts w:ascii="Times New Roman" w:eastAsiaTheme="majorEastAsia" w:hAnsi="Times New Roman" w:cstheme="majorBidi"/>
      <w:b/>
      <w:color w:val="2F5496" w:themeColor="accent1" w:themeShade="BF"/>
      <w:sz w:val="30"/>
      <w:szCs w:val="32"/>
    </w:rPr>
  </w:style>
  <w:style w:type="character" w:customStyle="1" w:styleId="TextoCar">
    <w:name w:val="Texto Car"/>
    <w:basedOn w:val="Fuentedeprrafopredeter"/>
    <w:link w:val="Texto"/>
    <w:rsid w:val="00ED6662"/>
    <w:rPr>
      <w:rFonts w:ascii="Times New Roman" w:hAnsi="Times New Roman" w:cs="Times New Roman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EA7F1D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EA7F1D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EA7F1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EA7F1D"/>
    <w:pPr>
      <w:spacing w:after="0"/>
      <w:ind w:left="440"/>
    </w:pPr>
    <w:rPr>
      <w:rFonts w:cstheme="minorHAnsi"/>
      <w:i/>
      <w:i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EA7F1D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EA7F1D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EA7F1D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EA7F1D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EA7F1D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EA7F1D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EA7F1D"/>
    <w:pPr>
      <w:spacing w:after="0"/>
      <w:ind w:left="1760"/>
    </w:pPr>
    <w:rPr>
      <w:rFonts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A7F1D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EA7F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7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603E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4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7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2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3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t\Desktop\modulo\daw1\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96792-630C-4B56-8C8E-51216E1DB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</Template>
  <TotalTime>49</TotalTime>
  <Pages>1</Pages>
  <Words>1091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Fundamentos de la poo</vt:lpstr>
    </vt:vector>
  </TitlesOfParts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de la poo</dc:title>
  <dc:subject/>
  <dc:creator>Adri Tira</dc:creator>
  <cp:keywords/>
  <dc:description/>
  <cp:lastModifiedBy>Adri Tira</cp:lastModifiedBy>
  <cp:revision>58</cp:revision>
  <cp:lastPrinted>2024-04-19T16:09:00Z</cp:lastPrinted>
  <dcterms:created xsi:type="dcterms:W3CDTF">2024-04-18T15:52:00Z</dcterms:created>
  <dcterms:modified xsi:type="dcterms:W3CDTF">2024-04-19T16:13:00Z</dcterms:modified>
</cp:coreProperties>
</file>