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B5157" w14:textId="77777777" w:rsidR="00906D29" w:rsidRDefault="00716F80" w:rsidP="00716F80"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D68BAB1" wp14:editId="15CF0CAB">
                <wp:simplePos x="0" y="0"/>
                <wp:positionH relativeFrom="margin">
                  <wp:posOffset>2763672</wp:posOffset>
                </wp:positionH>
                <wp:positionV relativeFrom="paragraph">
                  <wp:posOffset>-6824</wp:posOffset>
                </wp:positionV>
                <wp:extent cx="3126105" cy="5435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AA05E" w14:textId="77777777" w:rsidR="00716F80" w:rsidRPr="003211DF" w:rsidRDefault="00716F80" w:rsidP="00716F8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Adrián Tirado Ramos</w:t>
                            </w:r>
                          </w:p>
                          <w:p w14:paraId="5CA727F7" w14:textId="77777777" w:rsidR="00716F80" w:rsidRDefault="00716F80" w:rsidP="00716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8BAB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7.6pt;margin-top:-.55pt;width:246.15pt;height:42.8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" filled="f" stroked="f">
                <v:textbox>
                  <w:txbxContent>
                    <w:p w14:paraId="52BAA05E" w14:textId="77777777" w:rsidR="00716F80" w:rsidRPr="003211DF" w:rsidRDefault="00716F80" w:rsidP="00716F8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Adrián Tirado Ramos</w:t>
                      </w:r>
                    </w:p>
                    <w:p w14:paraId="5CA727F7" w14:textId="77777777" w:rsidR="00716F80" w:rsidRDefault="00716F80" w:rsidP="00716F80"/>
                  </w:txbxContent>
                </v:textbox>
                <w10:wrap anchorx="margin"/>
              </v:shape>
            </w:pict>
          </mc:Fallback>
        </mc:AlternateContent>
      </w:r>
      <w:r w:rsidR="00F52BCD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25B2F8" wp14:editId="184FAC70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54088" w14:textId="77777777" w:rsidR="00F52BCD" w:rsidRPr="003211DF" w:rsidRDefault="003B7C61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Entorno Desarrollo</w:t>
                            </w:r>
                          </w:p>
                          <w:p w14:paraId="52D9746D" w14:textId="77777777"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5B2F8" id="Cuadro de texto 3" o:spid="_x0000_s1027" type="#_x0000_t202" style="position:absolute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" filled="f" stroked="f">
                <v:textbox>
                  <w:txbxContent>
                    <w:p w14:paraId="22954088" w14:textId="77777777" w:rsidR="00F52BCD" w:rsidRPr="003211DF" w:rsidRDefault="003B7C61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Entorno Desarrollo</w:t>
                      </w:r>
                    </w:p>
                    <w:p w14:paraId="52D9746D" w14:textId="77777777"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396FE15" wp14:editId="129E4AB7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3049" w14:textId="77777777"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14:paraId="39825988" w14:textId="77777777"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6FE15" id="Cuadro de texto 2" o:spid="_x0000_s1028" type="#_x0000_t202" style="position:absolute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eyoN&#10;8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14:paraId="6E8D3049" w14:textId="77777777"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14:paraId="39825988" w14:textId="77777777"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A51536" wp14:editId="212BA4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3D3D7F" w14:textId="77777777"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14:paraId="676CFDA3" w14:textId="77777777"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1D1C9F" w14:textId="77777777" w:rsidR="00906D29" w:rsidRDefault="003B7C6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5.3 Diagrama de clases</w:t>
                                      </w:r>
                                    </w:p>
                                  </w:sdtContent>
                                </w:sdt>
                                <w:p w14:paraId="04DFFE65" w14:textId="77777777"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A51536" id="Grupo 48" o:spid="_x0000_s1029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AyRwagHwkAACYxAAAOAAAAAAAAAAAAAAAA&#10;AC4CAABkcnMvZTJvRG9jLnhtbFBLAQItABQABgAIAAAAIQCQ+IEL2gAAAAcBAAAPAAAAAAAAAAAA&#10;AAAAAHkLAABkcnMvZG93bnJldi54bWxQSwUGAAAAAAQABADzAAAAgAwAAAAA&#10;">
                    <v:group id="Grupo 49" o:spid="_x0000_s1030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1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B3D3D7F" w14:textId="77777777"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14:paraId="676CFDA3" w14:textId="77777777"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2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11D1C9F" w14:textId="77777777" w:rsidR="00906D29" w:rsidRDefault="003B7C6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5.3 Diagrama de clases</w:t>
                                </w:r>
                              </w:p>
                            </w:sdtContent>
                          </w:sdt>
                          <w:p w14:paraId="04DFFE65" w14:textId="77777777"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14:paraId="5D5C3312" w14:textId="77777777" w:rsidR="00906D29" w:rsidRDefault="00906D29"/>
    <w:p w14:paraId="352029C8" w14:textId="77777777" w:rsidR="00906D29" w:rsidRDefault="00906D29">
      <w:pPr>
        <w:sectPr w:rsidR="00906D29" w:rsidSect="00906D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DEFBB3E" w14:textId="77777777"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14:paraId="60EF0E57" w14:textId="77777777"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bookmarkStart w:id="0" w:name="_GoBack"/>
    <w:bookmarkEnd w:id="0"/>
    <w:p w14:paraId="62393F79" w14:textId="7D56DE91" w:rsidR="00756D16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65472485" w:history="1">
        <w:r w:rsidR="00756D16" w:rsidRPr="00A155F7">
          <w:rPr>
            <w:rStyle w:val="Hipervnculo"/>
            <w:noProof/>
            <w:lang w:eastAsia="es-ES"/>
          </w:rPr>
          <w:t>Proyecto</w:t>
        </w:r>
        <w:r w:rsidR="00756D16">
          <w:rPr>
            <w:noProof/>
            <w:webHidden/>
          </w:rPr>
          <w:tab/>
        </w:r>
        <w:r w:rsidR="00756D16">
          <w:rPr>
            <w:noProof/>
            <w:webHidden/>
          </w:rPr>
          <w:fldChar w:fldCharType="begin"/>
        </w:r>
        <w:r w:rsidR="00756D16">
          <w:rPr>
            <w:noProof/>
            <w:webHidden/>
          </w:rPr>
          <w:instrText xml:space="preserve"> PAGEREF _Toc165472485 \h </w:instrText>
        </w:r>
        <w:r w:rsidR="00756D16">
          <w:rPr>
            <w:noProof/>
            <w:webHidden/>
          </w:rPr>
        </w:r>
        <w:r w:rsidR="00756D16">
          <w:rPr>
            <w:noProof/>
            <w:webHidden/>
          </w:rPr>
          <w:fldChar w:fldCharType="separate"/>
        </w:r>
        <w:r w:rsidR="00BA67D1">
          <w:rPr>
            <w:noProof/>
            <w:webHidden/>
          </w:rPr>
          <w:t>2</w:t>
        </w:r>
        <w:r w:rsidR="00756D16">
          <w:rPr>
            <w:noProof/>
            <w:webHidden/>
          </w:rPr>
          <w:fldChar w:fldCharType="end"/>
        </w:r>
      </w:hyperlink>
    </w:p>
    <w:p w14:paraId="4944E5B0" w14:textId="3A3E21C6" w:rsidR="00756D16" w:rsidRDefault="00756D16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5472486" w:history="1">
        <w:r w:rsidRPr="00A155F7">
          <w:rPr>
            <w:rStyle w:val="Hipervnculo"/>
            <w:noProof/>
          </w:rPr>
          <w:t>Plugin para crear Diagramas de clase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_Toc165472486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7D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2C7DE1" w14:textId="0068BDC9" w:rsidR="00756D16" w:rsidRDefault="00756D1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5472487" w:history="1">
        <w:r w:rsidRPr="00A155F7">
          <w:rPr>
            <w:rStyle w:val="Hipervnculo"/>
            <w:noProof/>
          </w:rPr>
          <w:t>Descarga e instalación del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_Toc165472487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67D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A746D4" w14:textId="668A49AC"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14:paraId="0A552AE8" w14:textId="77777777" w:rsidR="003B7C61" w:rsidRDefault="00EA7F1D" w:rsidP="003B7C61">
      <w:pPr>
        <w:pStyle w:val="Ttulo1"/>
        <w:rPr>
          <w:lang w:eastAsia="es-ES"/>
        </w:rPr>
      </w:pPr>
      <w:r w:rsidRPr="00EA7F1D">
        <w:rPr>
          <w:lang w:eastAsia="es-ES"/>
        </w:rPr>
        <w:br w:type="page"/>
      </w:r>
      <w:bookmarkStart w:id="1" w:name="_Toc165472485"/>
      <w:r w:rsidR="003B7C61">
        <w:rPr>
          <w:lang w:eastAsia="es-ES"/>
        </w:rPr>
        <w:lastRenderedPageBreak/>
        <w:t>Proyecto</w:t>
      </w:r>
      <w:bookmarkEnd w:id="1"/>
    </w:p>
    <w:p w14:paraId="005BAB60" w14:textId="77777777" w:rsidR="003B7C61" w:rsidRDefault="003B7C61" w:rsidP="003B7C61">
      <w:pPr>
        <w:pStyle w:val="Texto"/>
        <w:rPr>
          <w:lang w:eastAsia="es-ES"/>
        </w:rPr>
      </w:pPr>
      <w:r>
        <w:rPr>
          <w:lang w:eastAsia="es-ES"/>
        </w:rPr>
        <w:t>Para este diagrama, use el proyecto enviado en la tarea anterior (la 5.2) el de banco</w:t>
      </w:r>
    </w:p>
    <w:p w14:paraId="57CA31FA" w14:textId="77777777" w:rsidR="003B7C61" w:rsidRPr="003B7C61" w:rsidRDefault="003B7C61" w:rsidP="003B7C61">
      <w:pPr>
        <w:pStyle w:val="Texto"/>
        <w:rPr>
          <w:lang w:eastAsia="es-ES"/>
        </w:rPr>
      </w:pPr>
      <w:r>
        <w:rPr>
          <w:lang w:eastAsia="es-ES"/>
        </w:rPr>
        <w:t>En esa tarea, lo realicé con draw.io</w:t>
      </w:r>
    </w:p>
    <w:p w14:paraId="02EC3531" w14:textId="77777777" w:rsidR="00EA7F1D" w:rsidRDefault="003B7C61" w:rsidP="003B7C61">
      <w:pPr>
        <w:pStyle w:val="Ttulo1"/>
      </w:pPr>
      <w:bookmarkStart w:id="2" w:name="_Toc165472486"/>
      <w:r>
        <w:t>Plugin para crear Diagramas de clase</w:t>
      </w:r>
      <w:bookmarkEnd w:id="2"/>
      <w:r w:rsidR="00EA7F1D">
        <w:t xml:space="preserve"> </w:t>
      </w:r>
    </w:p>
    <w:p w14:paraId="3AC153D8" w14:textId="77777777" w:rsidR="003B7C61" w:rsidRDefault="003B7C61" w:rsidP="003B7C61">
      <w:pPr>
        <w:pStyle w:val="Texto"/>
      </w:pPr>
      <w:r>
        <w:t xml:space="preserve">Para esta tarea, he decidido usar el plugin </w:t>
      </w:r>
      <w:proofErr w:type="spellStart"/>
      <w:r>
        <w:t>UMLet</w:t>
      </w:r>
      <w:proofErr w:type="spellEnd"/>
      <w:r>
        <w:t xml:space="preserve">, que me permite generar automáticamente las tablas, aunque tenga que hacer las relaciones y cardinalidades manualmente, no supone ningún problema, ya que es similar a </w:t>
      </w:r>
      <w:proofErr w:type="spellStart"/>
      <w:r>
        <w:t>drawio</w:t>
      </w:r>
      <w:proofErr w:type="spellEnd"/>
      <w:r>
        <w:t xml:space="preserve"> y me permite elegir como voy a representarlos.</w:t>
      </w:r>
    </w:p>
    <w:p w14:paraId="25BA6468" w14:textId="77777777" w:rsidR="003B7C61" w:rsidRDefault="003B7C61" w:rsidP="003B7C61">
      <w:pPr>
        <w:pStyle w:val="Ttulo2"/>
      </w:pPr>
      <w:bookmarkStart w:id="3" w:name="_Toc165472487"/>
      <w:r>
        <w:t>Descarga e instalación del plugin</w:t>
      </w:r>
      <w:bookmarkEnd w:id="3"/>
    </w:p>
    <w:p w14:paraId="7AAAB994" w14:textId="77777777" w:rsidR="003B7C61" w:rsidRDefault="003B7C61" w:rsidP="003B7C61">
      <w:pPr>
        <w:pStyle w:val="Texto"/>
      </w:pPr>
      <w:r>
        <w:t>Para empezar, me dirijo al centro de software de eclipse</w:t>
      </w:r>
    </w:p>
    <w:p w14:paraId="029E4DC4" w14:textId="77777777" w:rsidR="005D0FFD" w:rsidRDefault="005D0FFD" w:rsidP="00AF5715">
      <w:pPr>
        <w:pStyle w:val="Texto"/>
        <w:jc w:val="center"/>
      </w:pPr>
      <w:r>
        <w:rPr>
          <w:noProof/>
        </w:rPr>
        <w:drawing>
          <wp:inline distT="0" distB="0" distL="0" distR="0" wp14:anchorId="22504524" wp14:editId="7C79317E">
            <wp:extent cx="5398770" cy="2438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99"/>
                    <a:stretch/>
                  </pic:blipFill>
                  <pic:spPr bwMode="auto">
                    <a:xfrm>
                      <a:off x="0" y="0"/>
                      <a:ext cx="539877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A1A5E" w14:textId="77777777" w:rsidR="00AF5715" w:rsidRDefault="00AF5715" w:rsidP="00AF5715">
      <w:pPr>
        <w:pStyle w:val="Texto"/>
      </w:pPr>
      <w:r>
        <w:t xml:space="preserve">Y buscamos </w:t>
      </w:r>
      <w:proofErr w:type="spellStart"/>
      <w:r>
        <w:t>UMLet</w:t>
      </w:r>
      <w:proofErr w:type="spellEnd"/>
      <w:r>
        <w:t xml:space="preserve"> en este apartado</w:t>
      </w:r>
    </w:p>
    <w:p w14:paraId="1A724A8A" w14:textId="77777777" w:rsidR="000D6B92" w:rsidRDefault="000D6B92">
      <w:r w:rsidRPr="000D6B92">
        <w:drawing>
          <wp:inline distT="0" distB="0" distL="0" distR="0" wp14:anchorId="506CB08C" wp14:editId="74BDDBC6">
            <wp:extent cx="5400040" cy="14630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5811" w14:textId="77777777" w:rsidR="00AF5715" w:rsidRDefault="000D6B92" w:rsidP="000D6B92">
      <w:pPr>
        <w:pStyle w:val="Texto"/>
      </w:pPr>
      <w:r>
        <w:t xml:space="preserve">Donde pone </w:t>
      </w:r>
      <w:proofErr w:type="spellStart"/>
      <w:r>
        <w:t>installed</w:t>
      </w:r>
      <w:proofErr w:type="spellEnd"/>
      <w:r>
        <w:t xml:space="preserve">, debería de aparecer instalar, cuando le demos, debería de aparecer una ventana para dar permisos para poder instalarlo, de damos a todo que </w:t>
      </w:r>
      <w:proofErr w:type="spellStart"/>
      <w:r>
        <w:t>si</w:t>
      </w:r>
      <w:proofErr w:type="spellEnd"/>
      <w:r>
        <w:t xml:space="preserve"> y debemos de reiniciar eclipse</w:t>
      </w:r>
      <w:r w:rsidR="00AF5715">
        <w:br w:type="page"/>
      </w:r>
    </w:p>
    <w:p w14:paraId="4819460A" w14:textId="77777777" w:rsidR="003B7C61" w:rsidRDefault="003B7C61" w:rsidP="003B7C61">
      <w:pPr>
        <w:pStyle w:val="Texto"/>
      </w:pPr>
      <w:r>
        <w:lastRenderedPageBreak/>
        <w:t xml:space="preserve">Luego cuando esté instalado, nos </w:t>
      </w:r>
      <w:proofErr w:type="spellStart"/>
      <w:r>
        <w:t>dirijimos</w:t>
      </w:r>
      <w:proofErr w:type="spellEnd"/>
      <w:r>
        <w:t xml:space="preserve"> al proyecto del que queremos generar el diagrama, y le damos click derecho sobre el proyecto</w:t>
      </w:r>
    </w:p>
    <w:p w14:paraId="0CA0BA83" w14:textId="77777777" w:rsidR="003B7C61" w:rsidRDefault="003B7C61" w:rsidP="003B7C61">
      <w:pPr>
        <w:pStyle w:val="Texto"/>
        <w:jc w:val="center"/>
      </w:pPr>
      <w:r w:rsidRPr="003B7C61">
        <w:drawing>
          <wp:inline distT="0" distB="0" distL="0" distR="0" wp14:anchorId="32A530DE" wp14:editId="06508AE5">
            <wp:extent cx="2781541" cy="21033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F501" w14:textId="77777777" w:rsidR="003B7C61" w:rsidRDefault="003B7C61" w:rsidP="003B7C61">
      <w:pPr>
        <w:pStyle w:val="Texto"/>
      </w:pPr>
      <w:r>
        <w:t>Y le damos a la opción “new&gt;</w:t>
      </w:r>
      <w:proofErr w:type="spellStart"/>
      <w:r>
        <w:t>other</w:t>
      </w:r>
      <w:proofErr w:type="spellEnd"/>
      <w:r>
        <w:t>”</w:t>
      </w:r>
    </w:p>
    <w:p w14:paraId="1E06F0CC" w14:textId="77777777" w:rsidR="003B7C61" w:rsidRDefault="003B7C61" w:rsidP="003B7C61">
      <w:pPr>
        <w:pStyle w:val="Texto"/>
        <w:jc w:val="center"/>
      </w:pPr>
      <w:r w:rsidRPr="003B7C61">
        <w:drawing>
          <wp:inline distT="0" distB="0" distL="0" distR="0" wp14:anchorId="5AED294A" wp14:editId="5755DB44">
            <wp:extent cx="3676650" cy="2663146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922" cy="26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75E3" w14:textId="77777777" w:rsidR="003B7C61" w:rsidRDefault="003B7C61" w:rsidP="003B7C61">
      <w:pPr>
        <w:pStyle w:val="Texto"/>
      </w:pPr>
      <w:r>
        <w:br w:type="page"/>
      </w:r>
      <w:r>
        <w:lastRenderedPageBreak/>
        <w:t>Y nos debería de aparecer la siguiente ventana</w:t>
      </w:r>
    </w:p>
    <w:p w14:paraId="28C74CA6" w14:textId="77777777" w:rsidR="003B7C61" w:rsidRDefault="003B7C61" w:rsidP="003B7C61">
      <w:pPr>
        <w:pStyle w:val="Texto"/>
        <w:jc w:val="center"/>
      </w:pPr>
      <w:r w:rsidRPr="003B7C61">
        <w:drawing>
          <wp:inline distT="0" distB="0" distL="0" distR="0" wp14:anchorId="13C9A250" wp14:editId="39648C0A">
            <wp:extent cx="4629150" cy="33796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1847" cy="338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4537" w14:textId="77777777" w:rsidR="003B7C61" w:rsidRDefault="003B7C61" w:rsidP="003B7C61">
      <w:pPr>
        <w:pStyle w:val="Texto"/>
      </w:pPr>
      <w:r>
        <w:t>Donde pone “Container”, elegimos el proyecto y donde pone “</w:t>
      </w:r>
      <w:proofErr w:type="spellStart"/>
      <w:r>
        <w:t>Diagram</w:t>
      </w:r>
      <w:proofErr w:type="spellEnd"/>
      <w:r>
        <w:t xml:space="preserve"> name” elegimos el nombre que tendrá el diagrama</w:t>
      </w:r>
    </w:p>
    <w:p w14:paraId="6A6FF857" w14:textId="77777777" w:rsidR="003B7C61" w:rsidRDefault="003B7C61" w:rsidP="003B7C61">
      <w:pPr>
        <w:pStyle w:val="Texto"/>
      </w:pPr>
      <w:r>
        <w:t>Ahora nos debería de haber creado el archivo</w:t>
      </w:r>
    </w:p>
    <w:p w14:paraId="649705A2" w14:textId="77777777" w:rsidR="003B7C61" w:rsidRDefault="003B7C61" w:rsidP="003B7C61">
      <w:pPr>
        <w:pStyle w:val="Texto"/>
        <w:jc w:val="center"/>
      </w:pPr>
      <w:r w:rsidRPr="003B7C61">
        <w:drawing>
          <wp:inline distT="0" distB="0" distL="0" distR="0" wp14:anchorId="615D1F37" wp14:editId="4C837B0A">
            <wp:extent cx="3017782" cy="23090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0FF7" w14:textId="77777777" w:rsidR="003B7C61" w:rsidRDefault="003B7C6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33130BA" w14:textId="77777777" w:rsidR="003B7C61" w:rsidRDefault="003B7C61" w:rsidP="003B7C61">
      <w:pPr>
        <w:pStyle w:val="Texto"/>
      </w:pPr>
      <w:r>
        <w:lastRenderedPageBreak/>
        <w:t>Ahora que tenemos el archivo, nos dirigimos a la opción de arriba para poder generar los elementos, ya que el diagrama estará vacío</w:t>
      </w:r>
    </w:p>
    <w:p w14:paraId="012719AE" w14:textId="77777777" w:rsidR="003B7C61" w:rsidRDefault="003B7C61" w:rsidP="003B7C61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40459" wp14:editId="79F7C2BD">
                <wp:simplePos x="0" y="0"/>
                <wp:positionH relativeFrom="column">
                  <wp:posOffset>1431078</wp:posOffset>
                </wp:positionH>
                <wp:positionV relativeFrom="paragraph">
                  <wp:posOffset>78105</wp:posOffset>
                </wp:positionV>
                <wp:extent cx="137160" cy="71120"/>
                <wp:effectExtent l="0" t="0" r="15240" b="241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7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9D023" id="Rectángulo 9" o:spid="_x0000_s1026" style="position:absolute;margin-left:112.7pt;margin-top:6.15pt;width:10.8pt;height: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" filled="f" strokecolor="red" strokeweight="1pt"/>
            </w:pict>
          </mc:Fallback>
        </mc:AlternateContent>
      </w:r>
      <w:r w:rsidRPr="003B7C61">
        <w:drawing>
          <wp:inline distT="0" distB="0" distL="0" distR="0" wp14:anchorId="30F6C8F8" wp14:editId="068892C3">
            <wp:extent cx="5400040" cy="17354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CDF9" w14:textId="77777777" w:rsidR="003B7C61" w:rsidRDefault="003B7C61" w:rsidP="003B7C61">
      <w:pPr>
        <w:pStyle w:val="Texto"/>
      </w:pPr>
      <w:r>
        <w:t>Y se abrirá lo siguiente</w:t>
      </w:r>
    </w:p>
    <w:p w14:paraId="23BAB847" w14:textId="77777777" w:rsidR="003B7C61" w:rsidRDefault="003B7C61" w:rsidP="003B7C61">
      <w:pPr>
        <w:pStyle w:val="Texto"/>
        <w:jc w:val="center"/>
      </w:pPr>
      <w:r w:rsidRPr="003B7C61">
        <w:drawing>
          <wp:inline distT="0" distB="0" distL="0" distR="0" wp14:anchorId="4072ECF3" wp14:editId="13F90344">
            <wp:extent cx="3276884" cy="210330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5389" w14:textId="77777777" w:rsidR="003B7C61" w:rsidRDefault="003B7C61" w:rsidP="003B7C61">
      <w:pPr>
        <w:pStyle w:val="Texto"/>
      </w:pPr>
      <w:r>
        <w:t>De aquí lo que nos importa es la primera opción</w:t>
      </w:r>
    </w:p>
    <w:p w14:paraId="1E5D7D26" w14:textId="77777777" w:rsidR="003B7C61" w:rsidRDefault="003B7C61" w:rsidP="003B7C61">
      <w:pPr>
        <w:pStyle w:val="Texto"/>
      </w:pPr>
      <w:r>
        <w:t>Y cuando elijamos la carpeta del proyecto, nos saldrá el siguiente mensaje</w:t>
      </w:r>
    </w:p>
    <w:p w14:paraId="0396CE22" w14:textId="77777777" w:rsidR="003B7C61" w:rsidRDefault="003B7C61" w:rsidP="003B7C61">
      <w:pPr>
        <w:pStyle w:val="Texto"/>
        <w:jc w:val="center"/>
      </w:pPr>
      <w:r w:rsidRPr="003B7C61">
        <w:drawing>
          <wp:inline distT="0" distB="0" distL="0" distR="0" wp14:anchorId="52FF0B23" wp14:editId="1D5B29D7">
            <wp:extent cx="4526672" cy="1104996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B216" w14:textId="77777777" w:rsidR="003B7C61" w:rsidRDefault="003B7C61" w:rsidP="003B7C61">
      <w:pPr>
        <w:pStyle w:val="Texto"/>
      </w:pPr>
      <w:r>
        <w:t>Y cuando le demos a aceptar, generará todas las tablas</w:t>
      </w:r>
    </w:p>
    <w:p w14:paraId="70B2D79F" w14:textId="77777777" w:rsidR="004D4052" w:rsidRDefault="003B7C61" w:rsidP="003B7C61">
      <w:pPr>
        <w:pStyle w:val="Texto"/>
      </w:pPr>
      <w:r w:rsidRPr="003B7C61">
        <w:drawing>
          <wp:inline distT="0" distB="0" distL="0" distR="0" wp14:anchorId="4D60D4B4" wp14:editId="16CCCEB1">
            <wp:extent cx="5400040" cy="15481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29B" w14:textId="77777777" w:rsidR="003B7C61" w:rsidRDefault="004D4052" w:rsidP="004D4052">
      <w:pPr>
        <w:pStyle w:val="Texto"/>
      </w:pPr>
      <w:r>
        <w:br w:type="page"/>
      </w:r>
      <w:r>
        <w:lastRenderedPageBreak/>
        <w:t>Ahora tan solo queda generar las relaciones de las tablas, jerarquías y tal</w:t>
      </w:r>
    </w:p>
    <w:p w14:paraId="5B3000E4" w14:textId="77777777" w:rsidR="004D4052" w:rsidRDefault="004D4052" w:rsidP="004D4052">
      <w:pPr>
        <w:pStyle w:val="Texto"/>
      </w:pPr>
      <w:r>
        <w:t>Y con esta barra podremos colocar lo que necesitemos</w:t>
      </w:r>
    </w:p>
    <w:p w14:paraId="5B9F0797" w14:textId="77777777" w:rsidR="0082743D" w:rsidRDefault="004D4052" w:rsidP="00BD2404">
      <w:pPr>
        <w:pStyle w:val="Texto"/>
        <w:jc w:val="center"/>
      </w:pPr>
      <w:r w:rsidRPr="004D4052">
        <w:drawing>
          <wp:inline distT="0" distB="0" distL="0" distR="0" wp14:anchorId="4A2212D9" wp14:editId="1839F1AA">
            <wp:extent cx="2049958" cy="6744284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00BF" w14:textId="77777777" w:rsidR="0082743D" w:rsidRDefault="0082743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B7097DF" w14:textId="77777777" w:rsidR="004D4052" w:rsidRDefault="005857BF" w:rsidP="005857BF">
      <w:pPr>
        <w:pStyle w:val="Texto"/>
        <w:jc w:val="center"/>
      </w:pPr>
      <w:r w:rsidRPr="005857BF">
        <w:lastRenderedPageBreak/>
        <w:drawing>
          <wp:inline distT="0" distB="0" distL="0" distR="0" wp14:anchorId="01F8D0A4" wp14:editId="4168DACD">
            <wp:extent cx="5400040" cy="34728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22D9" w14:textId="77777777" w:rsidR="005857BF" w:rsidRPr="004D4052" w:rsidRDefault="00993434" w:rsidP="005857BF">
      <w:pPr>
        <w:pStyle w:val="Texto"/>
      </w:pPr>
      <w:r>
        <w:t xml:space="preserve">Y he conseguido introducir las </w:t>
      </w:r>
      <w:proofErr w:type="gramStart"/>
      <w:r>
        <w:t>flechas</w:t>
      </w:r>
      <w:proofErr w:type="gramEnd"/>
      <w:r>
        <w:t xml:space="preserve"> pero no las cardinalidades</w:t>
      </w:r>
    </w:p>
    <w:sectPr w:rsidR="005857BF" w:rsidRPr="004D4052" w:rsidSect="002E7155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5F237" w14:textId="77777777" w:rsidR="00E06817" w:rsidRDefault="00E06817" w:rsidP="00906D29">
      <w:pPr>
        <w:spacing w:after="0" w:line="240" w:lineRule="auto"/>
      </w:pPr>
      <w:r>
        <w:separator/>
      </w:r>
    </w:p>
  </w:endnote>
  <w:endnote w:type="continuationSeparator" w:id="0">
    <w:p w14:paraId="43BA2663" w14:textId="77777777" w:rsidR="00E06817" w:rsidRDefault="00E06817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DC41D" w14:textId="77777777" w:rsidR="00A877C8" w:rsidRDefault="00A877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CFA1" w14:textId="77777777" w:rsidR="003211DF" w:rsidRDefault="003211DF">
    <w:pPr>
      <w:pStyle w:val="Piedepgina"/>
      <w:jc w:val="center"/>
      <w:rPr>
        <w:caps/>
        <w:color w:val="4472C4" w:themeColor="accent1"/>
      </w:rPr>
    </w:pPr>
  </w:p>
  <w:p w14:paraId="49202B40" w14:textId="77777777"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8FBCE" w14:textId="77777777"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14:paraId="34E0F0AB" w14:textId="77777777"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D0237" w14:textId="77777777" w:rsidR="003211DF" w:rsidRPr="00A877C8" w:rsidRDefault="003211DF" w:rsidP="00CA45C1">
    <w:pPr>
      <w:pStyle w:val="Piedepgina"/>
      <w:shd w:val="clear" w:color="auto" w:fill="4472C4" w:themeFill="accent1"/>
      <w:jc w:val="center"/>
      <w:rPr>
        <w:rFonts w:ascii="Times New Roman" w:hAnsi="Times New Roman" w:cs="Times New Roman"/>
        <w:b/>
        <w:caps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1BF21" w14:textId="77777777" w:rsidR="00E06817" w:rsidRDefault="00E06817" w:rsidP="00906D29">
      <w:pPr>
        <w:spacing w:after="0" w:line="240" w:lineRule="auto"/>
      </w:pPr>
      <w:r>
        <w:separator/>
      </w:r>
    </w:p>
  </w:footnote>
  <w:footnote w:type="continuationSeparator" w:id="0">
    <w:p w14:paraId="0B42797B" w14:textId="77777777" w:rsidR="00E06817" w:rsidRDefault="00E06817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7176E" w14:textId="77777777" w:rsidR="00A877C8" w:rsidRDefault="00A877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0B730" w14:textId="77777777" w:rsidR="00A877C8" w:rsidRDefault="00A877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1B195" w14:textId="77777777"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9CF96" w14:textId="77777777" w:rsidR="00F52BCD" w:rsidRPr="00A877C8" w:rsidRDefault="00F52BCD" w:rsidP="00CA45C1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80"/>
    <w:rsid w:val="0009586B"/>
    <w:rsid w:val="000D6B92"/>
    <w:rsid w:val="001F2A67"/>
    <w:rsid w:val="00263AC1"/>
    <w:rsid w:val="002E7155"/>
    <w:rsid w:val="003211DF"/>
    <w:rsid w:val="003B7C61"/>
    <w:rsid w:val="004D4052"/>
    <w:rsid w:val="00510F45"/>
    <w:rsid w:val="005857BF"/>
    <w:rsid w:val="005D0FFD"/>
    <w:rsid w:val="006F3827"/>
    <w:rsid w:val="00716F80"/>
    <w:rsid w:val="00756D16"/>
    <w:rsid w:val="007B7819"/>
    <w:rsid w:val="00805CD6"/>
    <w:rsid w:val="0082743D"/>
    <w:rsid w:val="00906D29"/>
    <w:rsid w:val="00977CDD"/>
    <w:rsid w:val="00990A1A"/>
    <w:rsid w:val="00993434"/>
    <w:rsid w:val="00A877C8"/>
    <w:rsid w:val="00AA5AA9"/>
    <w:rsid w:val="00AB6999"/>
    <w:rsid w:val="00AF5715"/>
    <w:rsid w:val="00BA67D1"/>
    <w:rsid w:val="00BD2404"/>
    <w:rsid w:val="00C03BA2"/>
    <w:rsid w:val="00C71FE3"/>
    <w:rsid w:val="00CA45C1"/>
    <w:rsid w:val="00D92F16"/>
    <w:rsid w:val="00DE6CFB"/>
    <w:rsid w:val="00E06817"/>
    <w:rsid w:val="00E564BA"/>
    <w:rsid w:val="00E7637D"/>
    <w:rsid w:val="00EA7F1D"/>
    <w:rsid w:val="00ED6662"/>
    <w:rsid w:val="00F24305"/>
    <w:rsid w:val="00F25F00"/>
    <w:rsid w:val="00F5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79E01"/>
  <w15:chartTrackingRefBased/>
  <w15:docId w15:val="{5B1A97C0-5B5C-42BA-8175-EC851A38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9586B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09586B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86B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5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AE4F-23B2-4E06-A771-2B5B3E5B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Tarea 5.3_AdriánTirado</Template>
  <TotalTime>1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5.3 Diagrama de clases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5.3 Diagrama de clases</dc:title>
  <dc:subject/>
  <dc:creator>1DAW</dc:creator>
  <cp:keywords/>
  <dc:description/>
  <cp:lastModifiedBy>Adri Tira</cp:lastModifiedBy>
  <cp:revision>5</cp:revision>
  <cp:lastPrinted>2024-05-01T14:14:00Z</cp:lastPrinted>
  <dcterms:created xsi:type="dcterms:W3CDTF">2024-05-01T14:14:00Z</dcterms:created>
  <dcterms:modified xsi:type="dcterms:W3CDTF">2024-05-01T14:14:00Z</dcterms:modified>
</cp:coreProperties>
</file>