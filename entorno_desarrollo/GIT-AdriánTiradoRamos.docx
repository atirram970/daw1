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D29" w:rsidRDefault="00716F80" w:rsidP="00716F80">
      <w:r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934EC10" wp14:editId="6E50E818">
                <wp:simplePos x="0" y="0"/>
                <wp:positionH relativeFrom="margin">
                  <wp:posOffset>2763672</wp:posOffset>
                </wp:positionH>
                <wp:positionV relativeFrom="paragraph">
                  <wp:posOffset>-6824</wp:posOffset>
                </wp:positionV>
                <wp:extent cx="3126105" cy="543560"/>
                <wp:effectExtent l="0" t="0" r="0" b="889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F80" w:rsidRPr="003211DF" w:rsidRDefault="00716F80" w:rsidP="00716F80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Adrián Tirado Ramos</w:t>
                            </w:r>
                          </w:p>
                          <w:p w:rsidR="00716F80" w:rsidRDefault="00716F80" w:rsidP="00716F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34EC1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17.6pt;margin-top:-.55pt;width:246.15pt;height:42.8pt;z-index:-251650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" filled="f" stroked="f">
                <v:textbox>
                  <w:txbxContent>
                    <w:p w:rsidR="00716F80" w:rsidRPr="003211DF" w:rsidRDefault="00716F80" w:rsidP="00716F80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Adrián Tirado Ramos</w:t>
                      </w:r>
                    </w:p>
                    <w:p w:rsidR="00716F80" w:rsidRDefault="00716F80" w:rsidP="00716F80"/>
                  </w:txbxContent>
                </v:textbox>
                <w10:wrap anchorx="margin"/>
              </v:shape>
            </w:pict>
          </mc:Fallback>
        </mc:AlternateContent>
      </w:r>
      <w:r w:rsidR="00F52BCD"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32A3BAC" wp14:editId="2D86327E">
                <wp:simplePos x="0" y="0"/>
                <wp:positionH relativeFrom="margin">
                  <wp:align>left</wp:align>
                </wp:positionH>
                <wp:positionV relativeFrom="paragraph">
                  <wp:posOffset>7135598</wp:posOffset>
                </wp:positionV>
                <wp:extent cx="3126105" cy="543560"/>
                <wp:effectExtent l="0" t="0" r="0" b="889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BCD" w:rsidRPr="003211DF" w:rsidRDefault="000C3796" w:rsidP="00F52BCD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Entorno Desarrollo</w:t>
                            </w:r>
                          </w:p>
                          <w:p w:rsidR="00F52BCD" w:rsidRDefault="00F52BCD" w:rsidP="00F52B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A3BAC" id="Cuadro de texto 3" o:spid="_x0000_s1027" type="#_x0000_t202" style="position:absolute;margin-left:0;margin-top:561.85pt;width:246.15pt;height:42.8pt;z-index:-251652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" filled="f" stroked="f">
                <v:textbox>
                  <w:txbxContent>
                    <w:p w:rsidR="00F52BCD" w:rsidRPr="003211DF" w:rsidRDefault="000C3796" w:rsidP="00F52BCD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Entorno Desarrollo</w:t>
                      </w:r>
                    </w:p>
                    <w:p w:rsidR="00F52BCD" w:rsidRDefault="00F52BCD" w:rsidP="00F52BCD"/>
                  </w:txbxContent>
                </v:textbox>
                <w10:wrap anchorx="margin"/>
              </v:shape>
            </w:pict>
          </mc:Fallback>
        </mc:AlternateContent>
      </w:r>
      <w:r w:rsidR="003211DF"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640182A" wp14:editId="7BE22592">
                <wp:simplePos x="0" y="0"/>
                <wp:positionH relativeFrom="margin">
                  <wp:posOffset>2717851</wp:posOffset>
                </wp:positionH>
                <wp:positionV relativeFrom="paragraph">
                  <wp:posOffset>586105</wp:posOffset>
                </wp:positionV>
                <wp:extent cx="3126105" cy="543560"/>
                <wp:effectExtent l="0" t="0" r="0" b="889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1DF" w:rsidRPr="003211DF" w:rsidRDefault="003211DF" w:rsidP="003211D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3211DF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1º De DAW</w:t>
                            </w:r>
                          </w:p>
                          <w:p w:rsidR="003211DF" w:rsidRDefault="003211DF" w:rsidP="003211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0182A" id="Cuadro de texto 2" o:spid="_x0000_s1028" type="#_x0000_t202" style="position:absolute;margin-left:214pt;margin-top:46.15pt;width:246.15pt;height:42.8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" filled="f" stroked="f">
                <v:textbox>
                  <w:txbxContent>
                    <w:p w:rsidR="003211DF" w:rsidRPr="003211DF" w:rsidRDefault="003211DF" w:rsidP="003211DF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 w:rsidRPr="003211DF"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1º De DAW</w:t>
                      </w:r>
                    </w:p>
                    <w:p w:rsidR="003211DF" w:rsidRDefault="003211DF" w:rsidP="003211DF"/>
                  </w:txbxContent>
                </v:textbox>
                <w10:wrap anchorx="margin"/>
              </v:shape>
            </w:pict>
          </mc:Fallback>
        </mc:AlternateContent>
      </w:r>
      <w:sdt>
        <w:sdtPr>
          <w:id w:val="-39901394"/>
          <w:docPartObj>
            <w:docPartGallery w:val="Cover Pages"/>
            <w:docPartUnique/>
          </w:docPartObj>
        </w:sdtPr>
        <w:sdtEndPr/>
        <w:sdtContent>
          <w:r w:rsidR="00906D2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EBE59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211DF" w:rsidRDefault="003211DF" w:rsidP="003211DF">
                                    <w:pPr>
                                      <w:pStyle w:val="Sinespaciado"/>
                                      <w:rPr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:u w:val="single"/>
                                      </w:rPr>
                                    </w:pPr>
                                  </w:p>
                                  <w:p w:rsidR="003211DF" w:rsidRPr="003211DF" w:rsidRDefault="003211DF" w:rsidP="003211DF">
                                    <w:pPr>
                                      <w:pStyle w:val="Sinespaciado"/>
                                      <w:ind w:left="4248"/>
                                      <w:rPr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:u w:val="singl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06D29" w:rsidRDefault="000C3796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Git</w:t>
                                      </w:r>
                                    </w:p>
                                  </w:sdtContent>
                                </w:sdt>
                                <w:p w:rsidR="00906D29" w:rsidRDefault="00906D29">
                                  <w:pPr>
                                    <w:pStyle w:val="Sinespaciado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3EBE590" id="Grupo 48" o:spid="_x0000_s1029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">
                    <v:group id="Grupo 49" o:spid="_x0000_s1030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31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3211DF" w:rsidRDefault="003211DF" w:rsidP="003211DF">
                              <w:pPr>
                                <w:pStyle w:val="Sinespaciado"/>
                                <w:rPr>
                                  <w:b/>
                                  <w:color w:val="FFFFFF" w:themeColor="background1"/>
                                  <w:sz w:val="48"/>
                                  <w:szCs w:val="48"/>
                                  <w:u w:val="single"/>
                                </w:rPr>
                              </w:pPr>
                            </w:p>
                            <w:p w:rsidR="003211DF" w:rsidRPr="003211DF" w:rsidRDefault="003211DF" w:rsidP="003211DF">
                              <w:pPr>
                                <w:pStyle w:val="Sinespaciado"/>
                                <w:ind w:left="4248"/>
                                <w:rPr>
                                  <w:b/>
                                  <w:color w:val="FFFFFF" w:themeColor="background1"/>
                                  <w:sz w:val="48"/>
                                  <w:szCs w:val="48"/>
                                  <w:u w:val="single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32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3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4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5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6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7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 id="Cuadro de texto 61" o:spid="_x0000_s1038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06D29" w:rsidRDefault="000C3796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Git</w:t>
                                </w:r>
                              </w:p>
                            </w:sdtContent>
                          </w:sdt>
                          <w:p w:rsidR="00906D29" w:rsidRDefault="00906D29">
                            <w:pPr>
                              <w:pStyle w:val="Sinespaciado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906D29">
            <w:br w:type="page"/>
          </w:r>
        </w:sdtContent>
      </w:sdt>
    </w:p>
    <w:p w:rsidR="00906D29" w:rsidRDefault="00906D29"/>
    <w:p w:rsidR="00906D29" w:rsidRDefault="00906D29">
      <w:pPr>
        <w:sectPr w:rsidR="00906D29" w:rsidSect="00906D2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EA7F1D" w:rsidRDefault="00EA7F1D" w:rsidP="00EA7F1D">
      <w:pPr>
        <w:pStyle w:val="TDC3"/>
        <w:tabs>
          <w:tab w:val="left" w:pos="1946"/>
        </w:tabs>
        <w:ind w:left="0"/>
        <w:rPr>
          <w:rFonts w:cstheme="minorBidi"/>
          <w:i w:val="0"/>
          <w:iCs w:val="0"/>
          <w:sz w:val="22"/>
          <w:szCs w:val="22"/>
          <w:lang w:eastAsia="es-ES"/>
        </w:rPr>
      </w:pPr>
    </w:p>
    <w:p w:rsidR="00EA7F1D" w:rsidRPr="00EA7F1D" w:rsidRDefault="00EA7F1D" w:rsidP="00EA7F1D">
      <w:pPr>
        <w:pStyle w:val="Ttulo"/>
        <w:rPr>
          <w:lang w:eastAsia="es-ES"/>
        </w:rPr>
      </w:pPr>
      <w:r>
        <w:rPr>
          <w:lang w:eastAsia="es-ES"/>
        </w:rPr>
        <w:t>ÍNDICE</w:t>
      </w:r>
    </w:p>
    <w:bookmarkStart w:id="0" w:name="_GoBack"/>
    <w:bookmarkEnd w:id="0"/>
    <w:p w:rsidR="00083590" w:rsidRDefault="00EA7F1D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lang w:eastAsia="es-ES"/>
        </w:rPr>
        <w:fldChar w:fldCharType="begin"/>
      </w:r>
      <w:r>
        <w:rPr>
          <w:lang w:eastAsia="es-ES"/>
        </w:rPr>
        <w:instrText xml:space="preserve"> TOC \o "1-3" \h \z \u </w:instrText>
      </w:r>
      <w:r>
        <w:rPr>
          <w:lang w:eastAsia="es-ES"/>
        </w:rPr>
        <w:fldChar w:fldCharType="separate"/>
      </w:r>
      <w:hyperlink w:anchor="_Toc160478403" w:history="1">
        <w:r w:rsidR="00083590" w:rsidRPr="009F413B">
          <w:rPr>
            <w:rStyle w:val="Hipervnculo"/>
            <w:noProof/>
          </w:rPr>
          <w:t>Instalación GIT</w:t>
        </w:r>
        <w:r w:rsidR="00083590">
          <w:rPr>
            <w:noProof/>
            <w:webHidden/>
          </w:rPr>
          <w:tab/>
        </w:r>
        <w:r w:rsidR="00083590">
          <w:rPr>
            <w:noProof/>
            <w:webHidden/>
          </w:rPr>
          <w:fldChar w:fldCharType="begin"/>
        </w:r>
        <w:r w:rsidR="00083590">
          <w:rPr>
            <w:noProof/>
            <w:webHidden/>
          </w:rPr>
          <w:instrText xml:space="preserve"> PAGEREF _Toc160478403 \h </w:instrText>
        </w:r>
        <w:r w:rsidR="00083590">
          <w:rPr>
            <w:noProof/>
            <w:webHidden/>
          </w:rPr>
        </w:r>
        <w:r w:rsidR="00083590">
          <w:rPr>
            <w:noProof/>
            <w:webHidden/>
          </w:rPr>
          <w:fldChar w:fldCharType="separate"/>
        </w:r>
        <w:r w:rsidR="00083590">
          <w:rPr>
            <w:noProof/>
            <w:webHidden/>
          </w:rPr>
          <w:t>2</w:t>
        </w:r>
        <w:r w:rsidR="00083590">
          <w:rPr>
            <w:noProof/>
            <w:webHidden/>
          </w:rPr>
          <w:fldChar w:fldCharType="end"/>
        </w:r>
      </w:hyperlink>
    </w:p>
    <w:p w:rsidR="00083590" w:rsidRDefault="00083590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60478404" w:history="1">
        <w:r w:rsidRPr="009F413B">
          <w:rPr>
            <w:rStyle w:val="Hipervnculo"/>
            <w:noProof/>
          </w:rPr>
          <w:t>Descargar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_Toc160478404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3590" w:rsidRDefault="00083590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60478405" w:history="1">
        <w:r w:rsidRPr="009F413B">
          <w:rPr>
            <w:rStyle w:val="Hipervnculo"/>
            <w:noProof/>
          </w:rPr>
          <w:t>Instalación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_Toc160478405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83590" w:rsidRDefault="0008359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60478406" w:history="1">
        <w:r w:rsidRPr="009F413B">
          <w:rPr>
            <w:rStyle w:val="Hipervnculo"/>
            <w:noProof/>
          </w:rPr>
          <w:t>Crear Directorio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_Toc160478406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83590" w:rsidRDefault="00083590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60478407" w:history="1">
        <w:r w:rsidRPr="009F413B">
          <w:rPr>
            <w:rStyle w:val="Hipervnculo"/>
            <w:noProof/>
          </w:rPr>
          <w:t>Crea un nuevo repositorio de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_Toc160478407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83590" w:rsidRDefault="00083590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60478408" w:history="1">
        <w:r w:rsidRPr="009F413B">
          <w:rPr>
            <w:rStyle w:val="Hipervnculo"/>
            <w:noProof/>
          </w:rPr>
          <w:t>Utiliza un proyecto ya existente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_Toc160478408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A7F1D" w:rsidRPr="00EA7F1D" w:rsidRDefault="00EA7F1D" w:rsidP="00EA7F1D">
      <w:pPr>
        <w:rPr>
          <w:lang w:eastAsia="es-ES"/>
        </w:rPr>
      </w:pPr>
      <w:r>
        <w:rPr>
          <w:lang w:eastAsia="es-ES"/>
        </w:rPr>
        <w:fldChar w:fldCharType="end"/>
      </w:r>
    </w:p>
    <w:p w:rsidR="00EA7F1D" w:rsidRDefault="00EA7F1D" w:rsidP="000C3796">
      <w:pPr>
        <w:pStyle w:val="Ttulo1"/>
      </w:pPr>
      <w:r w:rsidRPr="00EA7F1D">
        <w:rPr>
          <w:lang w:eastAsia="es-ES"/>
        </w:rPr>
        <w:br w:type="page"/>
      </w:r>
      <w:bookmarkStart w:id="1" w:name="_Toc160478403"/>
      <w:r w:rsidR="000C3796">
        <w:lastRenderedPageBreak/>
        <w:t>Instalación GIT</w:t>
      </w:r>
      <w:bookmarkEnd w:id="1"/>
    </w:p>
    <w:p w:rsidR="000C3796" w:rsidRDefault="000C3796" w:rsidP="000C3796">
      <w:pPr>
        <w:pStyle w:val="Texto"/>
      </w:pPr>
      <w:r>
        <w:t xml:space="preserve">Para instalar GIT, nos dirigimos al navegador y </w:t>
      </w:r>
      <w:r w:rsidR="00522846">
        <w:t>buscamos,</w:t>
      </w:r>
      <w:r>
        <w:t xml:space="preserve"> por ejemplo: “git descargar”</w:t>
      </w:r>
    </w:p>
    <w:p w:rsidR="00AE01CC" w:rsidRDefault="00AE01CC" w:rsidP="00AE01CC">
      <w:pPr>
        <w:pStyle w:val="Ttulo2"/>
      </w:pPr>
      <w:bookmarkStart w:id="2" w:name="_Toc160478404"/>
      <w:r>
        <w:t>Descargar git</w:t>
      </w:r>
      <w:bookmarkEnd w:id="2"/>
    </w:p>
    <w:p w:rsidR="000C3796" w:rsidRDefault="000C3796" w:rsidP="000C3796">
      <w:pPr>
        <w:pStyle w:val="Texto"/>
      </w:pPr>
      <w:r w:rsidRPr="000C3796">
        <w:drawing>
          <wp:inline distT="0" distB="0" distL="0" distR="0" wp14:anchorId="094CDB8D" wp14:editId="6F1DB7F1">
            <wp:extent cx="5400040" cy="24390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796" w:rsidRDefault="000C3796" w:rsidP="000C3796">
      <w:pPr>
        <w:pStyle w:val="Texto"/>
      </w:pPr>
      <w:r>
        <w:t>Si tenemos windows 10, lo recomendable es usar la versión de 64 bits y si queremos una versión portable para instalarla en algún disco duro a parte o usb, si tienes Ubuntu coloca el siguiente comando</w:t>
      </w:r>
    </w:p>
    <w:p w:rsidR="000C3796" w:rsidRDefault="000C3796" w:rsidP="000C3796">
      <w:pPr>
        <w:pStyle w:val="Texto"/>
      </w:pPr>
      <w:r w:rsidRPr="000C3796">
        <w:drawing>
          <wp:inline distT="0" distB="0" distL="0" distR="0" wp14:anchorId="601462EC" wp14:editId="3260A177">
            <wp:extent cx="5400040" cy="8432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796" w:rsidRDefault="000C3796" w:rsidP="000C3796">
      <w:pPr>
        <w:pStyle w:val="Texto"/>
      </w:pPr>
    </w:p>
    <w:p w:rsidR="000C3796" w:rsidRDefault="000C3796" w:rsidP="000C3796">
      <w:pPr>
        <w:pStyle w:val="Ttulo2"/>
      </w:pPr>
      <w:bookmarkStart w:id="3" w:name="_Toc160478405"/>
      <w:r>
        <w:t>Instalación</w:t>
      </w:r>
      <w:bookmarkEnd w:id="3"/>
    </w:p>
    <w:p w:rsidR="000C3796" w:rsidRDefault="000C3796" w:rsidP="000C3796">
      <w:pPr>
        <w:pStyle w:val="Texto"/>
      </w:pPr>
      <w:r>
        <w:t xml:space="preserve">Abrimos el instalador de Ubuntu, el único cambio que en mi opinión es el más importante es el de colocar nano como editor por defecto, </w:t>
      </w:r>
      <w:r w:rsidR="00522846">
        <w:t>ya que,</w:t>
      </w:r>
      <w:r>
        <w:t xml:space="preserve"> si no estás acostumbrado a ningún otro o eres nuevo en Ubuntu, algunas tareas se podrían complicar</w:t>
      </w:r>
    </w:p>
    <w:p w:rsidR="000C3796" w:rsidRDefault="000C3796" w:rsidP="000C3796">
      <w:pPr>
        <w:pStyle w:val="Texto"/>
        <w:jc w:val="center"/>
      </w:pPr>
      <w:r w:rsidRPr="000C3796">
        <w:drawing>
          <wp:inline distT="0" distB="0" distL="0" distR="0" wp14:anchorId="3E9F2B1F" wp14:editId="4CFA91BC">
            <wp:extent cx="3061792" cy="2540863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4750" cy="25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796" w:rsidRDefault="00AE01CC" w:rsidP="00AE01CC">
      <w:pPr>
        <w:pStyle w:val="Ttulo1"/>
      </w:pPr>
      <w:bookmarkStart w:id="4" w:name="_Toc160478406"/>
      <w:r>
        <w:lastRenderedPageBreak/>
        <w:t>Crear Directorio</w:t>
      </w:r>
      <w:bookmarkEnd w:id="4"/>
    </w:p>
    <w:p w:rsidR="00AE01CC" w:rsidRDefault="00AE01CC" w:rsidP="000C3796">
      <w:r>
        <w:t>Para crear un directorio, lo más simple es darle a este botón en la web de github</w:t>
      </w:r>
    </w:p>
    <w:p w:rsidR="00AE01CC" w:rsidRDefault="00AE01CC" w:rsidP="00AE01C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3317442</wp:posOffset>
                </wp:positionH>
                <wp:positionV relativeFrom="paragraph">
                  <wp:posOffset>623743</wp:posOffset>
                </wp:positionV>
                <wp:extent cx="946113" cy="491556"/>
                <wp:effectExtent l="0" t="0" r="26035" b="2286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3" cy="49155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5E611" id="Rectángulo 9" o:spid="_x0000_s1026" style="position:absolute;margin-left:261.2pt;margin-top:49.1pt;width:74.5pt;height:38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" filled="f" strokecolor="#ffc000 [3207]">
                <v:stroke joinstyle="round"/>
              </v:rect>
            </w:pict>
          </mc:Fallback>
        </mc:AlternateContent>
      </w:r>
      <w:r w:rsidRPr="00AE01CC">
        <w:drawing>
          <wp:inline distT="0" distB="0" distL="0" distR="0" wp14:anchorId="207EC0B2" wp14:editId="7518A411">
            <wp:extent cx="3063505" cy="1089754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CC" w:rsidRDefault="00AE01CC" w:rsidP="000C3796">
      <w:r>
        <w:t>Luego colocamos por ejemplo esto</w:t>
      </w:r>
    </w:p>
    <w:p w:rsidR="00AE01CC" w:rsidRDefault="00AE01CC" w:rsidP="000C3796">
      <w:r w:rsidRPr="00AE01CC">
        <w:drawing>
          <wp:inline distT="0" distB="0" distL="0" distR="0" wp14:anchorId="0795046E" wp14:editId="409281F7">
            <wp:extent cx="5400040" cy="32848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CC" w:rsidRDefault="00AE01CC">
      <w:r>
        <w:br w:type="page"/>
      </w:r>
    </w:p>
    <w:p w:rsidR="00AE01CC" w:rsidRDefault="00A04CB0" w:rsidP="00511030">
      <w:pPr>
        <w:pStyle w:val="Ttulo2"/>
      </w:pPr>
      <w:bookmarkStart w:id="5" w:name="_Toc160478407"/>
      <w:r>
        <w:lastRenderedPageBreak/>
        <w:t>Crea un nuevo repositorio de GIT</w:t>
      </w:r>
      <w:bookmarkEnd w:id="5"/>
    </w:p>
    <w:p w:rsidR="00AE01CC" w:rsidRDefault="00AE01CC" w:rsidP="00A04CB0">
      <w:pPr>
        <w:pStyle w:val="Texto"/>
      </w:pPr>
      <w:r>
        <w:t xml:space="preserve">Para usar el directorio que creamos anteriormente, </w:t>
      </w:r>
      <w:r w:rsidR="00D34102">
        <w:t>primero creamos una carpeta donde usaremos el directorio y luego lo marcamos como activo para que se pueda usar para los repositorios</w:t>
      </w:r>
    </w:p>
    <w:p w:rsidR="00D34102" w:rsidRDefault="00A04CB0" w:rsidP="000C3796">
      <w:r w:rsidRPr="00A04CB0">
        <w:drawing>
          <wp:inline distT="0" distB="0" distL="0" distR="0" wp14:anchorId="3AB7F367" wp14:editId="0DAF84D8">
            <wp:extent cx="406987" cy="51890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083" cy="53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B0" w:rsidRDefault="00A04CB0" w:rsidP="00A04CB0">
      <w:pPr>
        <w:pStyle w:val="Texto"/>
      </w:pPr>
      <w:r>
        <w:t>Después de crear la carpeta, creamos una rama en nuestro repositorio y la llamamos main</w:t>
      </w:r>
    </w:p>
    <w:p w:rsidR="00A04CB0" w:rsidRDefault="00A04CB0" w:rsidP="00A04CB0">
      <w:pPr>
        <w:pStyle w:val="Texto"/>
        <w:rPr>
          <w:b/>
        </w:rPr>
      </w:pPr>
      <w:r>
        <w:t xml:space="preserve">Ahora hacemos un readme con un </w:t>
      </w:r>
      <w:r w:rsidRPr="00A04CB0">
        <w:rPr>
          <w:b/>
        </w:rPr>
        <w:t>echo "# tareaGit" &gt;&gt; README.md</w:t>
      </w:r>
      <w:r>
        <w:rPr>
          <w:b/>
        </w:rPr>
        <w:t xml:space="preserve"> </w:t>
      </w:r>
      <w:r>
        <w:t xml:space="preserve">y luego hacemos un </w:t>
      </w:r>
      <w:r w:rsidRPr="00A04CB0">
        <w:rPr>
          <w:b/>
        </w:rPr>
        <w:t>git add README.md</w:t>
      </w:r>
    </w:p>
    <w:p w:rsidR="00A04CB0" w:rsidRPr="00A04CB0" w:rsidRDefault="00A04CB0" w:rsidP="00A04CB0">
      <w:pPr>
        <w:pStyle w:val="Texto"/>
      </w:pPr>
      <w:r>
        <w:t>Por último, hacemos un commit y un push para subir el archivo a nuestro repositorio</w:t>
      </w:r>
    </w:p>
    <w:p w:rsidR="00A04CB0" w:rsidRDefault="00A04CB0" w:rsidP="00022588">
      <w:pPr>
        <w:jc w:val="center"/>
      </w:pPr>
      <w:r w:rsidRPr="00A04CB0">
        <w:drawing>
          <wp:inline distT="0" distB="0" distL="0" distR="0" wp14:anchorId="6A970C5C" wp14:editId="440524E0">
            <wp:extent cx="4422213" cy="2356711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0716" cy="236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B0" w:rsidRDefault="00A04CB0" w:rsidP="00A04CB0">
      <w:pPr>
        <w:jc w:val="center"/>
      </w:pPr>
      <w:r w:rsidRPr="00A04CB0">
        <w:drawing>
          <wp:inline distT="0" distB="0" distL="0" distR="0" wp14:anchorId="3A6CB8BA" wp14:editId="70C8ACD9">
            <wp:extent cx="4442845" cy="126503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B0" w:rsidRDefault="00A04CB0" w:rsidP="00022588">
      <w:pPr>
        <w:pStyle w:val="Texto"/>
      </w:pPr>
      <w:r>
        <w:t>Y ahora tendremos el archivo en el repositorio</w:t>
      </w:r>
    </w:p>
    <w:p w:rsidR="00022588" w:rsidRDefault="00A04CB0" w:rsidP="00A04CB0">
      <w:pPr>
        <w:pStyle w:val="Texto"/>
      </w:pPr>
      <w:r w:rsidRPr="00A04CB0">
        <w:drawing>
          <wp:inline distT="0" distB="0" distL="0" distR="0" wp14:anchorId="2B219B7D" wp14:editId="716F08FA">
            <wp:extent cx="5400040" cy="13525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588" w:rsidRDefault="00022588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A04CB0" w:rsidRDefault="00022588" w:rsidP="00511030">
      <w:pPr>
        <w:pStyle w:val="Ttulo1"/>
      </w:pPr>
      <w:bookmarkStart w:id="6" w:name="_Toc160478408"/>
      <w:r>
        <w:lastRenderedPageBreak/>
        <w:t>Utiliza un proyecto ya existente</w:t>
      </w:r>
      <w:bookmarkEnd w:id="6"/>
    </w:p>
    <w:p w:rsidR="00022588" w:rsidRDefault="00022588" w:rsidP="00A04CB0">
      <w:pPr>
        <w:pStyle w:val="Texto"/>
      </w:pPr>
      <w:r>
        <w:t xml:space="preserve">Yo tenía planeado usar un repositorio </w:t>
      </w:r>
      <w:r w:rsidR="00511030">
        <w:t>mío</w:t>
      </w:r>
      <w:r>
        <w:t xml:space="preserve">, pero éste cuando </w:t>
      </w:r>
      <w:r w:rsidR="00511030">
        <w:t>me compre el nuevo portátil me empezó a fallar y a hacer cosas que no debería de hacer.</w:t>
      </w:r>
    </w:p>
    <w:p w:rsidR="00511030" w:rsidRDefault="00511030" w:rsidP="00A04CB0">
      <w:pPr>
        <w:pStyle w:val="Texto"/>
      </w:pPr>
      <w:r>
        <w:t>Pero lo que se debería de hacer es, crear una carpeta como hice anteriormente y nos dirigimos con github a esa carpeta donde deseemos el directorio y hacemos un git clone:</w:t>
      </w:r>
    </w:p>
    <w:p w:rsidR="00511030" w:rsidRDefault="00511030" w:rsidP="00A04CB0">
      <w:pPr>
        <w:pStyle w:val="Texto"/>
      </w:pPr>
      <w:r>
        <w:t>Por ejemplo, en mi caso haría</w:t>
      </w:r>
    </w:p>
    <w:p w:rsidR="00511030" w:rsidRDefault="00511030" w:rsidP="00A04CB0">
      <w:pPr>
        <w:pStyle w:val="Texto"/>
      </w:pPr>
      <w:r w:rsidRPr="00511030">
        <w:drawing>
          <wp:inline distT="0" distB="0" distL="0" distR="0" wp14:anchorId="69D5E110" wp14:editId="6770FAD9">
            <wp:extent cx="5400040" cy="284162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30" w:rsidRPr="00511030" w:rsidRDefault="00511030" w:rsidP="00A04CB0">
      <w:pPr>
        <w:pStyle w:val="Texto"/>
        <w:rPr>
          <w:b/>
        </w:rPr>
      </w:pPr>
      <w:r w:rsidRPr="00511030">
        <w:rPr>
          <w:b/>
        </w:rPr>
        <w:t>git clone git@github.com:atirram970/</w:t>
      </w:r>
      <w:r w:rsidR="00522846" w:rsidRPr="00511030">
        <w:rPr>
          <w:b/>
        </w:rPr>
        <w:t>tareaGit</w:t>
      </w:r>
      <w:r w:rsidR="00522846">
        <w:rPr>
          <w:b/>
        </w:rPr>
        <w:t>. Git</w:t>
      </w:r>
    </w:p>
    <w:sectPr w:rsidR="00511030" w:rsidRPr="00511030" w:rsidSect="002E7155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23E7" w:rsidRDefault="003D23E7" w:rsidP="00906D29">
      <w:pPr>
        <w:spacing w:after="0" w:line="240" w:lineRule="auto"/>
      </w:pPr>
      <w:r>
        <w:separator/>
      </w:r>
    </w:p>
  </w:endnote>
  <w:endnote w:type="continuationSeparator" w:id="0">
    <w:p w:rsidR="003D23E7" w:rsidRDefault="003D23E7" w:rsidP="00906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7C8" w:rsidRDefault="00A877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1DF" w:rsidRDefault="003211DF">
    <w:pPr>
      <w:pStyle w:val="Piedepgina"/>
      <w:jc w:val="center"/>
      <w:rPr>
        <w:caps/>
        <w:color w:val="4472C4" w:themeColor="accent1"/>
      </w:rPr>
    </w:pPr>
  </w:p>
  <w:p w:rsidR="00906D29" w:rsidRDefault="00906D29" w:rsidP="00906D29">
    <w:pPr>
      <w:pStyle w:val="Piedepgina"/>
      <w:tabs>
        <w:tab w:val="clear" w:pos="4252"/>
        <w:tab w:val="clear" w:pos="8504"/>
        <w:tab w:val="left" w:pos="3581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D29" w:rsidRDefault="00906D29">
    <w:pPr>
      <w:pStyle w:val="Encabezado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tab/>
    </w:r>
    <w:r>
      <w:rPr>
        <w:noProof/>
        <w:color w:val="4472C4" w:themeColor="accent1"/>
      </w:rPr>
      <w:tab/>
    </w:r>
    <w:r w:rsidRPr="00906D29">
      <w:rPr>
        <w:noProof/>
        <w:color w:val="4472C4" w:themeColor="accent1"/>
      </w:rPr>
      <w:t>1</w:t>
    </w:r>
  </w:p>
  <w:p w:rsidR="00906D29" w:rsidRDefault="00906D29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1DF" w:rsidRPr="00A877C8" w:rsidRDefault="003211DF" w:rsidP="00CA45C1">
    <w:pPr>
      <w:pStyle w:val="Piedepgina"/>
      <w:shd w:val="clear" w:color="auto" w:fill="4472C4" w:themeFill="accent1"/>
      <w:jc w:val="center"/>
      <w:rPr>
        <w:rFonts w:ascii="Times New Roman" w:hAnsi="Times New Roman" w:cs="Times New Roman"/>
        <w:b/>
        <w:caps/>
        <w:color w:val="FFFFFF" w:themeColor="background1"/>
        <w:sz w:val="24"/>
      </w:rPr>
    </w:pP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begin"/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instrText>PAGE   \* MERGEFORMAT</w:instrText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separate"/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t>2</w:t>
    </w:r>
    <w:r w:rsidRPr="00A877C8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23E7" w:rsidRDefault="003D23E7" w:rsidP="00906D29">
      <w:pPr>
        <w:spacing w:after="0" w:line="240" w:lineRule="auto"/>
      </w:pPr>
      <w:r>
        <w:separator/>
      </w:r>
    </w:p>
  </w:footnote>
  <w:footnote w:type="continuationSeparator" w:id="0">
    <w:p w:rsidR="003D23E7" w:rsidRDefault="003D23E7" w:rsidP="00906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7C8" w:rsidRDefault="00A877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7C8" w:rsidRDefault="00A877C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D29" w:rsidRDefault="00906D29">
    <w:pPr>
      <w:pStyle w:val="Encabezado"/>
    </w:pPr>
    <w:r>
      <w:t>1ºDAW</w:t>
    </w:r>
    <w:r>
      <w:tab/>
    </w:r>
    <w:r>
      <w:tab/>
      <w:t>Adrián Tirado Ramos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BCD" w:rsidRPr="00A877C8" w:rsidRDefault="00F52BCD" w:rsidP="00CA45C1">
    <w:pPr>
      <w:pStyle w:val="Encabezado"/>
      <w:shd w:val="clear" w:color="auto" w:fill="4472C4" w:themeFill="accent1"/>
      <w:rPr>
        <w:rFonts w:ascii="Times New Roman" w:hAnsi="Times New Roman" w:cs="Times New Roman"/>
        <w:b/>
        <w:color w:val="FFFFFF" w:themeColor="background1"/>
        <w:sz w:val="24"/>
      </w:rPr>
    </w:pPr>
    <w:r w:rsidRPr="00A877C8">
      <w:rPr>
        <w:rFonts w:ascii="Times New Roman" w:hAnsi="Times New Roman" w:cs="Times New Roman"/>
        <w:b/>
        <w:color w:val="FFFFFF" w:themeColor="background1"/>
        <w:sz w:val="24"/>
      </w:rPr>
      <w:t>1ºDAW</w:t>
    </w:r>
    <w:r w:rsidRPr="00A877C8">
      <w:rPr>
        <w:rFonts w:ascii="Times New Roman" w:hAnsi="Times New Roman" w:cs="Times New Roman"/>
        <w:b/>
        <w:color w:val="FFFFFF" w:themeColor="background1"/>
        <w:sz w:val="24"/>
      </w:rPr>
      <w:tab/>
    </w:r>
    <w:r w:rsidRPr="00A877C8">
      <w:rPr>
        <w:rFonts w:ascii="Times New Roman" w:hAnsi="Times New Roman" w:cs="Times New Roman"/>
        <w:b/>
        <w:color w:val="FFFFFF" w:themeColor="background1"/>
        <w:sz w:val="24"/>
      </w:rPr>
      <w:tab/>
      <w:t>Adrián Tirado Ramos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96"/>
    <w:rsid w:val="00022588"/>
    <w:rsid w:val="00083590"/>
    <w:rsid w:val="000C3796"/>
    <w:rsid w:val="001F2A67"/>
    <w:rsid w:val="002141D3"/>
    <w:rsid w:val="00263AC1"/>
    <w:rsid w:val="002E7155"/>
    <w:rsid w:val="003211DF"/>
    <w:rsid w:val="003D23E7"/>
    <w:rsid w:val="00510F45"/>
    <w:rsid w:val="00511030"/>
    <w:rsid w:val="00522846"/>
    <w:rsid w:val="005D5C29"/>
    <w:rsid w:val="006F3827"/>
    <w:rsid w:val="00716F80"/>
    <w:rsid w:val="007B7819"/>
    <w:rsid w:val="00906D29"/>
    <w:rsid w:val="00977CDD"/>
    <w:rsid w:val="00A04CB0"/>
    <w:rsid w:val="00A877C8"/>
    <w:rsid w:val="00AA5AA9"/>
    <w:rsid w:val="00AB6999"/>
    <w:rsid w:val="00AE01CC"/>
    <w:rsid w:val="00C03BA2"/>
    <w:rsid w:val="00C574CB"/>
    <w:rsid w:val="00CA45C1"/>
    <w:rsid w:val="00D34102"/>
    <w:rsid w:val="00DE6CFB"/>
    <w:rsid w:val="00E7637D"/>
    <w:rsid w:val="00EA7F1D"/>
    <w:rsid w:val="00ED6662"/>
    <w:rsid w:val="00F24305"/>
    <w:rsid w:val="00F25F00"/>
    <w:rsid w:val="00F5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D0AC0A"/>
  <w15:chartTrackingRefBased/>
  <w15:docId w15:val="{64C919CB-46E3-467D-A312-DBC6788B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rsid w:val="00EA7F1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7F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06D2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6D29"/>
    <w:rPr>
      <w:rFonts w:eastAsiaTheme="minorEastAsia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906D2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06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D29"/>
  </w:style>
  <w:style w:type="paragraph" w:styleId="Piedepgina">
    <w:name w:val="footer"/>
    <w:basedOn w:val="Normal"/>
    <w:link w:val="PiedepginaCar"/>
    <w:uiPriority w:val="99"/>
    <w:unhideWhenUsed/>
    <w:rsid w:val="00906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6D29"/>
  </w:style>
  <w:style w:type="paragraph" w:customStyle="1" w:styleId="Texto">
    <w:name w:val="Texto"/>
    <w:basedOn w:val="Normal"/>
    <w:link w:val="TextoCar"/>
    <w:qFormat/>
    <w:rsid w:val="00ED6662"/>
    <w:rPr>
      <w:rFonts w:ascii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A7F1D"/>
    <w:rPr>
      <w:rFonts w:ascii="Times New Roman" w:eastAsiaTheme="majorEastAsia" w:hAnsi="Times New Roman" w:cstheme="majorBidi"/>
      <w:b/>
      <w:color w:val="2F5496" w:themeColor="accent1" w:themeShade="BF"/>
      <w:sz w:val="30"/>
      <w:szCs w:val="32"/>
    </w:rPr>
  </w:style>
  <w:style w:type="character" w:customStyle="1" w:styleId="TextoCar">
    <w:name w:val="Texto Car"/>
    <w:basedOn w:val="Fuentedeprrafopredeter"/>
    <w:link w:val="Texto"/>
    <w:rsid w:val="00ED6662"/>
    <w:rPr>
      <w:rFonts w:ascii="Times New Roman" w:hAnsi="Times New Roman" w:cs="Times New Roman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A7F1D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EA7F1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EA7F1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EA7F1D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A7F1D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EA7F1D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EA7F1D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EA7F1D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EA7F1D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EA7F1D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EA7F1D"/>
    <w:pPr>
      <w:spacing w:after="0"/>
      <w:ind w:left="1760"/>
    </w:pPr>
    <w:rPr>
      <w:rFonts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A7F1D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EA7F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7F1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t\Desktop\modulo\daw1\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1AA02-BA6D-4EA6-9548-822CEACA0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</Template>
  <TotalTime>51</TotalTime>
  <Pages>7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Git</vt:lpstr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</dc:title>
  <dc:subject/>
  <dc:creator>Adri Tira</dc:creator>
  <cp:keywords/>
  <dc:description/>
  <cp:lastModifiedBy>Adri Tira</cp:lastModifiedBy>
  <cp:revision>7</cp:revision>
  <dcterms:created xsi:type="dcterms:W3CDTF">2024-03-04T19:08:00Z</dcterms:created>
  <dcterms:modified xsi:type="dcterms:W3CDTF">2024-03-04T19:59:00Z</dcterms:modified>
</cp:coreProperties>
</file>