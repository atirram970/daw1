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AA745" w14:textId="77777777" w:rsidR="00906D29" w:rsidRDefault="00F52BCD" w:rsidP="003211DF">
      <w:pPr>
        <w:jc w:val="right"/>
      </w:pPr>
      <w:r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16D3B99" wp14:editId="6694342C">
                <wp:simplePos x="0" y="0"/>
                <wp:positionH relativeFrom="margin">
                  <wp:align>left</wp:align>
                </wp:positionH>
                <wp:positionV relativeFrom="paragraph">
                  <wp:posOffset>7135598</wp:posOffset>
                </wp:positionV>
                <wp:extent cx="3126105" cy="543560"/>
                <wp:effectExtent l="0" t="0" r="0" b="889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A89468" w14:textId="77777777" w:rsidR="00F52BCD" w:rsidRPr="003211DF" w:rsidRDefault="00456958" w:rsidP="00F52BCD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Lenguaje de Marcas</w:t>
                            </w:r>
                          </w:p>
                          <w:p w14:paraId="50520F81" w14:textId="77777777" w:rsidR="00F52BCD" w:rsidRDefault="00F52BCD" w:rsidP="00F52B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6D3B99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0;margin-top:561.85pt;width:246.15pt;height:42.8pt;z-index:-2516520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" filled="f" stroked="f">
                <v:textbox>
                  <w:txbxContent>
                    <w:p w14:paraId="1AA89468" w14:textId="77777777" w:rsidR="00F52BCD" w:rsidRPr="003211DF" w:rsidRDefault="00456958" w:rsidP="00F52BCD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Lenguaje de Marcas</w:t>
                      </w:r>
                    </w:p>
                    <w:p w14:paraId="50520F81" w14:textId="77777777" w:rsidR="00F52BCD" w:rsidRDefault="00F52BCD" w:rsidP="00F52BCD"/>
                  </w:txbxContent>
                </v:textbox>
                <w10:wrap anchorx="margin"/>
              </v:shape>
            </w:pict>
          </mc:Fallback>
        </mc:AlternateContent>
      </w:r>
      <w:r w:rsidR="003211DF">
        <w:rPr>
          <w:b/>
          <w:noProof/>
          <w:color w:val="FFFFFF" w:themeColor="background1"/>
          <w:sz w:val="48"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EA262C9" wp14:editId="16B49AF4">
                <wp:simplePos x="0" y="0"/>
                <wp:positionH relativeFrom="margin">
                  <wp:posOffset>2717851</wp:posOffset>
                </wp:positionH>
                <wp:positionV relativeFrom="paragraph">
                  <wp:posOffset>586105</wp:posOffset>
                </wp:positionV>
                <wp:extent cx="3126105" cy="543560"/>
                <wp:effectExtent l="0" t="0" r="0" b="889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105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9186B" w14:textId="77777777" w:rsidR="003211DF" w:rsidRPr="003211DF" w:rsidRDefault="003211DF" w:rsidP="003211D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</w:pPr>
                            <w:r w:rsidRPr="003211DF">
                              <w:rPr>
                                <w:b/>
                                <w:color w:val="FFFFFF" w:themeColor="background1"/>
                                <w:sz w:val="48"/>
                                <w:szCs w:val="48"/>
                                <w:u w:val="single"/>
                              </w:rPr>
                              <w:t>1º De DAW</w:t>
                            </w:r>
                          </w:p>
                          <w:p w14:paraId="6A7A740B" w14:textId="77777777" w:rsidR="003211DF" w:rsidRDefault="003211DF" w:rsidP="003211D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262C9" id="Cuadro de texto 2" o:spid="_x0000_s1027" type="#_x0000_t202" style="position:absolute;left:0;text-align:left;margin-left:214pt;margin-top:46.15pt;width:246.15pt;height:42.8pt;z-index:-251654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" filled="f" stroked="f">
                <v:textbox>
                  <w:txbxContent>
                    <w:p w14:paraId="1489186B" w14:textId="77777777" w:rsidR="003211DF" w:rsidRPr="003211DF" w:rsidRDefault="003211DF" w:rsidP="003211DF">
                      <w:pPr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</w:pPr>
                      <w:r w:rsidRPr="003211DF">
                        <w:rPr>
                          <w:b/>
                          <w:color w:val="FFFFFF" w:themeColor="background1"/>
                          <w:sz w:val="48"/>
                          <w:szCs w:val="48"/>
                          <w:u w:val="single"/>
                        </w:rPr>
                        <w:t>1º De DAW</w:t>
                      </w:r>
                    </w:p>
                    <w:p w14:paraId="6A7A740B" w14:textId="77777777" w:rsidR="003211DF" w:rsidRDefault="003211DF" w:rsidP="003211DF"/>
                  </w:txbxContent>
                </v:textbox>
                <w10:wrap anchorx="margin"/>
              </v:shape>
            </w:pict>
          </mc:Fallback>
        </mc:AlternateContent>
      </w:r>
      <w:sdt>
        <w:sdtPr>
          <w:id w:val="-39901394"/>
          <w:docPartObj>
            <w:docPartGallery w:val="Cover Pages"/>
            <w:docPartUnique/>
          </w:docPartObj>
        </w:sdtPr>
        <w:sdtEndPr/>
        <w:sdtContent>
          <w:sdt>
            <w:sdtPr>
              <w:rPr>
                <w:b/>
                <w:color w:val="FFFFFF" w:themeColor="background1"/>
                <w:sz w:val="48"/>
                <w:u w:val="single"/>
              </w:rPr>
              <w:alias w:val="Autor"/>
              <w:tag w:val=""/>
              <w:id w:val="693896888"/>
              <w:placeholder>
                <w:docPart w:val="1208FB49BC544E418229FA755BAD227F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456958">
                <w:rPr>
                  <w:b/>
                  <w:color w:val="FFFFFF" w:themeColor="background1"/>
                  <w:sz w:val="48"/>
                  <w:u w:val="single"/>
                </w:rPr>
                <w:t>Adrián Tirado Ramos</w:t>
              </w:r>
            </w:sdtContent>
          </w:sdt>
          <w:r w:rsidR="00906D29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9A945A1" wp14:editId="5DE0F3C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2CF431" w14:textId="77777777" w:rsidR="003211DF" w:rsidRDefault="003211DF" w:rsidP="003211DF">
                                    <w:pPr>
                                      <w:pStyle w:val="Sinespaciado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  <w:p w14:paraId="19A0C89B" w14:textId="77777777" w:rsidR="003211DF" w:rsidRPr="003211DF" w:rsidRDefault="003211DF" w:rsidP="003211DF">
                                    <w:pPr>
                                      <w:pStyle w:val="Sinespaciado"/>
                                      <w:ind w:left="4248"/>
                                      <w:rPr>
                                        <w:b/>
                                        <w:color w:val="FFFFFF" w:themeColor="background1"/>
                                        <w:sz w:val="48"/>
                                        <w:szCs w:val="48"/>
                                        <w:u w:val="singl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56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5665AA" w14:textId="77777777" w:rsidR="00906D29" w:rsidRDefault="00456958" w:rsidP="00456958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 w:rsidRPr="00456958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56"/>
                                          <w:szCs w:val="64"/>
                                        </w:rPr>
                                        <w:t>Sistemas empresariales de gestió n de infórmación</w:t>
                                      </w:r>
                                    </w:p>
                                  </w:sdtContent>
                                </w:sdt>
                                <w:p w14:paraId="05870487" w14:textId="77777777" w:rsidR="00906D29" w:rsidRDefault="00906D29">
                                  <w:pPr>
                                    <w:pStyle w:val="Sinespaciado"/>
                                    <w:spacing w:before="120"/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9A945A1" id="Grupo 48" o:spid="_x0000_s1028" style="position:absolute;left:0;text-align:left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">
                    <v:group id="Grupo 49" o:spid="_x0000_s1029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30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2A2CF431" w14:textId="77777777" w:rsidR="003211DF" w:rsidRDefault="003211DF" w:rsidP="003211DF">
                              <w:pPr>
                                <w:pStyle w:val="Sinespaciado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  <w:p w14:paraId="19A0C89B" w14:textId="77777777" w:rsidR="003211DF" w:rsidRPr="003211DF" w:rsidRDefault="003211DF" w:rsidP="003211DF">
                              <w:pPr>
                                <w:pStyle w:val="Sinespaciado"/>
                                <w:ind w:left="4248"/>
                                <w:rPr>
                                  <w:b/>
                                  <w:color w:val="FFFFFF" w:themeColor="background1"/>
                                  <w:sz w:val="48"/>
                                  <w:szCs w:val="48"/>
                                  <w:u w:val="single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31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2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3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4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5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6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 id="Cuadro de texto 61" o:spid="_x0000_s1037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56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85665AA" w14:textId="77777777" w:rsidR="00906D29" w:rsidRDefault="00456958" w:rsidP="0045695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 w:rsidRPr="00456958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56"/>
                                    <w:szCs w:val="64"/>
                                  </w:rPr>
                                  <w:t>Sistemas empresariales de gestió n de infórmación</w:t>
                                </w:r>
                              </w:p>
                            </w:sdtContent>
                          </w:sdt>
                          <w:p w14:paraId="05870487" w14:textId="77777777" w:rsidR="00906D29" w:rsidRDefault="00906D29">
                            <w:pPr>
                              <w:pStyle w:val="Sinespaciado"/>
                              <w:spacing w:before="120"/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906D29">
            <w:br w:type="page"/>
          </w:r>
        </w:sdtContent>
      </w:sdt>
    </w:p>
    <w:p w14:paraId="1DEFB2D9" w14:textId="77777777" w:rsidR="00906D29" w:rsidRDefault="00906D29"/>
    <w:p w14:paraId="0FACEBD4" w14:textId="77777777" w:rsidR="00906D29" w:rsidRDefault="00906D29">
      <w:pPr>
        <w:sectPr w:rsidR="00906D29" w:rsidSect="00906D2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77DFD1F2" w14:textId="77777777" w:rsidR="00EA7F1D" w:rsidRDefault="00EA7F1D" w:rsidP="00EA7F1D">
      <w:pPr>
        <w:pStyle w:val="TDC3"/>
        <w:tabs>
          <w:tab w:val="left" w:pos="1946"/>
        </w:tabs>
        <w:ind w:left="0"/>
        <w:rPr>
          <w:rFonts w:cstheme="minorBidi"/>
          <w:i w:val="0"/>
          <w:iCs w:val="0"/>
          <w:sz w:val="22"/>
          <w:szCs w:val="22"/>
          <w:lang w:eastAsia="es-ES"/>
        </w:rPr>
      </w:pPr>
    </w:p>
    <w:p w14:paraId="60861804" w14:textId="77777777" w:rsidR="00EA7F1D" w:rsidRPr="00EA7F1D" w:rsidRDefault="00EA7F1D" w:rsidP="00EA7F1D">
      <w:pPr>
        <w:pStyle w:val="Ttulo"/>
        <w:rPr>
          <w:lang w:eastAsia="es-ES"/>
        </w:rPr>
      </w:pPr>
      <w:r>
        <w:rPr>
          <w:lang w:eastAsia="es-ES"/>
        </w:rPr>
        <w:t>ÍNDICE</w:t>
      </w:r>
    </w:p>
    <w:bookmarkStart w:id="0" w:name="_GoBack"/>
    <w:bookmarkEnd w:id="0"/>
    <w:p w14:paraId="57D5EFE8" w14:textId="355CDB82" w:rsidR="00C144F6" w:rsidRDefault="00EA7F1D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lang w:eastAsia="es-ES"/>
        </w:rPr>
        <w:fldChar w:fldCharType="begin"/>
      </w:r>
      <w:r>
        <w:rPr>
          <w:lang w:eastAsia="es-ES"/>
        </w:rPr>
        <w:instrText xml:space="preserve"> TOC \o "1-3" \h \z \u </w:instrText>
      </w:r>
      <w:r>
        <w:rPr>
          <w:lang w:eastAsia="es-ES"/>
        </w:rPr>
        <w:fldChar w:fldCharType="separate"/>
      </w:r>
      <w:hyperlink w:anchor="_Toc167793585" w:history="1">
        <w:r w:rsidR="00C144F6" w:rsidRPr="00C07696">
          <w:rPr>
            <w:rStyle w:val="Hipervnculo"/>
            <w:noProof/>
            <w:lang w:eastAsia="es-ES"/>
          </w:rPr>
          <w:t>¿Qué es un sistema empresarial de gestión de información?</w:t>
        </w:r>
        <w:r w:rsidR="00C144F6">
          <w:rPr>
            <w:noProof/>
            <w:webHidden/>
          </w:rPr>
          <w:tab/>
        </w:r>
        <w:r w:rsidR="00C144F6">
          <w:rPr>
            <w:noProof/>
            <w:webHidden/>
          </w:rPr>
          <w:fldChar w:fldCharType="begin"/>
        </w:r>
        <w:r w:rsidR="00C144F6">
          <w:rPr>
            <w:noProof/>
            <w:webHidden/>
          </w:rPr>
          <w:instrText xml:space="preserve"> PAGEREF _Toc167793585 \h </w:instrText>
        </w:r>
        <w:r w:rsidR="00C144F6">
          <w:rPr>
            <w:noProof/>
            <w:webHidden/>
          </w:rPr>
        </w:r>
        <w:r w:rsidR="00C144F6">
          <w:rPr>
            <w:noProof/>
            <w:webHidden/>
          </w:rPr>
          <w:fldChar w:fldCharType="separate"/>
        </w:r>
        <w:r w:rsidR="00C144F6">
          <w:rPr>
            <w:noProof/>
            <w:webHidden/>
          </w:rPr>
          <w:t>2</w:t>
        </w:r>
        <w:r w:rsidR="00C144F6">
          <w:rPr>
            <w:noProof/>
            <w:webHidden/>
          </w:rPr>
          <w:fldChar w:fldCharType="end"/>
        </w:r>
      </w:hyperlink>
    </w:p>
    <w:p w14:paraId="456174A4" w14:textId="0C20D5B6" w:rsidR="00C144F6" w:rsidRDefault="00C144F6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67793586" w:history="1">
        <w:r w:rsidRPr="00C07696">
          <w:rPr>
            <w:rStyle w:val="Hipervnculo"/>
            <w:noProof/>
            <w:lang w:eastAsia="es-ES"/>
          </w:rPr>
          <w:t>Conceptos de ERP y CRM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_Toc167793586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6C49DDB" w14:textId="2A0F8878" w:rsidR="00C144F6" w:rsidRDefault="00C144F6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7793587" w:history="1">
        <w:r w:rsidRPr="00C07696">
          <w:rPr>
            <w:rStyle w:val="Hipervnculo"/>
            <w:noProof/>
            <w:lang w:eastAsia="es-ES"/>
          </w:rPr>
          <w:t>ERP (Enterprise Resource Planning)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_Toc167793587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FE8B212" w14:textId="17BB43CB" w:rsidR="00C144F6" w:rsidRDefault="00C144F6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7793588" w:history="1">
        <w:r w:rsidRPr="00C07696">
          <w:rPr>
            <w:rStyle w:val="Hipervnculo"/>
            <w:noProof/>
            <w:lang w:eastAsia="es-ES"/>
          </w:rPr>
          <w:t>CRM (Customer Relationship Management)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_Toc167793588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0462BD" w14:textId="6A258D63" w:rsidR="00C144F6" w:rsidRDefault="00C144F6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67793589" w:history="1">
        <w:r w:rsidRPr="00C07696">
          <w:rPr>
            <w:rStyle w:val="Hipervnculo"/>
            <w:noProof/>
            <w:lang w:eastAsia="es-ES"/>
          </w:rPr>
          <w:t>Principales aplicaciones de gestión empresarial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_Toc167793589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C4CAC6C" w14:textId="1E4796DF" w:rsidR="00C144F6" w:rsidRDefault="00C144F6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7793590" w:history="1">
        <w:r w:rsidRPr="00C07696">
          <w:rPr>
            <w:rStyle w:val="Hipervnculo"/>
            <w:noProof/>
            <w:lang w:eastAsia="es-ES"/>
          </w:rPr>
          <w:t>Finanzas y Contabilidad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_Toc167793590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7F9B2E" w14:textId="0FDB8122" w:rsidR="00C144F6" w:rsidRDefault="00C144F6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7793591" w:history="1">
        <w:r w:rsidRPr="00C07696">
          <w:rPr>
            <w:rStyle w:val="Hipervnculo"/>
            <w:noProof/>
            <w:lang w:eastAsia="es-ES"/>
          </w:rPr>
          <w:t>Recursos Humanos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_Toc167793591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70F56D" w14:textId="45554C1F" w:rsidR="00C144F6" w:rsidRDefault="00C144F6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7793592" w:history="1">
        <w:r w:rsidRPr="00C07696">
          <w:rPr>
            <w:rStyle w:val="Hipervnculo"/>
            <w:noProof/>
            <w:lang w:eastAsia="es-ES"/>
          </w:rPr>
          <w:t>Gestión de la Cadena de Suministro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_Toc167793592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841589" w14:textId="759AF553" w:rsidR="00C144F6" w:rsidRDefault="00C144F6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7793593" w:history="1">
        <w:r w:rsidRPr="00C07696">
          <w:rPr>
            <w:rStyle w:val="Hipervnculo"/>
            <w:noProof/>
            <w:lang w:eastAsia="es-ES"/>
          </w:rPr>
          <w:t>Ventas y Marketing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_Toc167793593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3B18C9" w14:textId="762F4E5B" w:rsidR="00C144F6" w:rsidRDefault="00C144F6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7793594" w:history="1">
        <w:r w:rsidRPr="00C07696">
          <w:rPr>
            <w:rStyle w:val="Hipervnculo"/>
            <w:noProof/>
            <w:lang w:eastAsia="es-ES"/>
          </w:rPr>
          <w:t>Producción y Fabricación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_Toc167793594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232C623" w14:textId="51AED2C9" w:rsidR="00C144F6" w:rsidRDefault="00C144F6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7793595" w:history="1">
        <w:r w:rsidRPr="00C07696">
          <w:rPr>
            <w:rStyle w:val="Hipervnculo"/>
            <w:noProof/>
            <w:lang w:eastAsia="es-ES"/>
          </w:rPr>
          <w:t>Atención al Cliente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_Toc167793595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0E814DD" w14:textId="2DA440E9" w:rsidR="00C144F6" w:rsidRDefault="00C144F6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67793596" w:history="1">
        <w:r w:rsidRPr="00C07696">
          <w:rPr>
            <w:rStyle w:val="Hipervnculo"/>
            <w:noProof/>
            <w:lang w:eastAsia="es-ES"/>
          </w:rPr>
          <w:t>¿Qué es la una consultoría?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_Toc167793596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2754E8E" w14:textId="2DAB0054" w:rsidR="00C144F6" w:rsidRDefault="00C144F6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67793597" w:history="1">
        <w:r w:rsidRPr="00C07696">
          <w:rPr>
            <w:rStyle w:val="Hipervnculo"/>
            <w:noProof/>
            <w:lang w:eastAsia="es-ES"/>
          </w:rPr>
          <w:t>Instalación, adaptación y 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_Toc167793597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953897C" w14:textId="0EEA33D5" w:rsidR="00C144F6" w:rsidRDefault="00C144F6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7793598" w:history="1">
        <w:r w:rsidRPr="00C07696">
          <w:rPr>
            <w:rStyle w:val="Hipervnculo"/>
            <w:noProof/>
            <w:lang w:eastAsia="es-ES"/>
          </w:rPr>
          <w:t>Instalación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4CE231A" w14:textId="3808C9E4" w:rsidR="00C144F6" w:rsidRDefault="00C144F6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7793599" w:history="1">
        <w:r w:rsidRPr="00C07696">
          <w:rPr>
            <w:rStyle w:val="Hipervnculo"/>
            <w:noProof/>
            <w:lang w:eastAsia="es-ES"/>
          </w:rPr>
          <w:t>Adaptación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3257A1B" w14:textId="4446441E" w:rsidR="00C144F6" w:rsidRDefault="00C144F6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7793600" w:history="1">
        <w:r w:rsidRPr="00C07696">
          <w:rPr>
            <w:rStyle w:val="Hipervnculo"/>
            <w:noProof/>
            <w:lang w:eastAsia="es-ES"/>
          </w:rPr>
          <w:t>Configuración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CA3999" w14:textId="1184979E" w:rsidR="00C144F6" w:rsidRDefault="00C144F6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67793601" w:history="1">
        <w:r w:rsidRPr="00C07696">
          <w:rPr>
            <w:rStyle w:val="Hipervnculo"/>
            <w:noProof/>
            <w:lang w:eastAsia="es-ES"/>
          </w:rPr>
          <w:t>Acceso seguro y verificación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C10699C" w14:textId="2F76E363" w:rsidR="00C144F6" w:rsidRDefault="00C144F6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7793602" w:history="1">
        <w:r w:rsidRPr="00C07696">
          <w:rPr>
            <w:rStyle w:val="Hipervnculo"/>
            <w:noProof/>
            <w:lang w:eastAsia="es-ES"/>
          </w:rPr>
          <w:t>Autenticación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CB08D5F" w14:textId="55A9451A" w:rsidR="00C144F6" w:rsidRDefault="00C144F6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7793603" w:history="1">
        <w:r w:rsidRPr="00C07696">
          <w:rPr>
            <w:rStyle w:val="Hipervnculo"/>
            <w:noProof/>
            <w:lang w:eastAsia="es-ES"/>
          </w:rPr>
          <w:t>Autorización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2C2731" w14:textId="745B0EF1" w:rsidR="00C144F6" w:rsidRDefault="00C144F6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7793604" w:history="1">
        <w:r w:rsidRPr="00C07696">
          <w:rPr>
            <w:rStyle w:val="Hipervnculo"/>
            <w:noProof/>
            <w:lang w:eastAsia="es-ES"/>
          </w:rPr>
          <w:t>Cifrado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4E846B1" w14:textId="07231283" w:rsidR="00C144F6" w:rsidRDefault="00C144F6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7793605" w:history="1">
        <w:r w:rsidRPr="00C07696">
          <w:rPr>
            <w:rStyle w:val="Hipervnculo"/>
            <w:noProof/>
            <w:lang w:eastAsia="es-ES"/>
          </w:rPr>
          <w:t>Monitoreo y auditoría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EC9724" w14:textId="6C795A04" w:rsidR="00C144F6" w:rsidRDefault="00C144F6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67793606" w:history="1">
        <w:r w:rsidRPr="00C07696">
          <w:rPr>
            <w:rStyle w:val="Hipervnculo"/>
            <w:noProof/>
            <w:lang w:eastAsia="es-ES"/>
          </w:rPr>
          <w:t>Integración de módulos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6F2BAD" w14:textId="2CE64649" w:rsidR="00C144F6" w:rsidRDefault="00C144F6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67793607" w:history="1">
        <w:r w:rsidRPr="00C07696">
          <w:rPr>
            <w:rStyle w:val="Hipervnculo"/>
            <w:noProof/>
            <w:lang w:eastAsia="es-ES"/>
          </w:rPr>
          <w:t>Elaboración de informes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BEB5F65" w14:textId="1D5D1D77" w:rsidR="00C144F6" w:rsidRDefault="00C144F6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67793608" w:history="1">
        <w:r w:rsidRPr="00C07696">
          <w:rPr>
            <w:rStyle w:val="Hipervnculo"/>
            <w:noProof/>
            <w:lang w:eastAsia="es-ES"/>
          </w:rPr>
          <w:t>Integración con aplicaciones Ofimáticas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B76D79" w14:textId="4BEA52AF" w:rsidR="00C144F6" w:rsidRDefault="00C144F6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67793609" w:history="1">
        <w:r w:rsidRPr="00C07696">
          <w:rPr>
            <w:rStyle w:val="Hipervnculo"/>
            <w:noProof/>
            <w:lang w:eastAsia="es-ES"/>
          </w:rPr>
          <w:t>Exportación de información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AEF953F" w14:textId="133D9C21" w:rsidR="00C144F6" w:rsidRDefault="00C144F6">
      <w:pPr>
        <w:pStyle w:val="TDC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167793610" w:history="1">
        <w:r w:rsidRPr="00C07696">
          <w:rPr>
            <w:rStyle w:val="Hipervnculo"/>
            <w:noProof/>
            <w:lang w:eastAsia="es-ES"/>
          </w:rPr>
          <w:t>Resolución de incidencias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3D6701" w14:textId="63648CF6" w:rsidR="00C144F6" w:rsidRDefault="00C144F6">
      <w:pPr>
        <w:pStyle w:val="TDC2"/>
        <w:tabs>
          <w:tab w:val="right" w:leader="dot" w:pos="8494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167793611" w:history="1">
        <w:r w:rsidRPr="00C07696">
          <w:rPr>
            <w:rStyle w:val="Hipervnculo"/>
            <w:noProof/>
            <w:lang w:eastAsia="es-ES"/>
          </w:rPr>
          <w:t>Ventajas y Desventajas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2A57864" w14:textId="3B251146" w:rsidR="00C144F6" w:rsidRDefault="00C144F6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67793612" w:history="1">
        <w:r w:rsidRPr="00C07696">
          <w:rPr>
            <w:rStyle w:val="Hipervnculo"/>
            <w:noProof/>
            <w:lang w:eastAsia="es-ES"/>
          </w:rPr>
          <w:t>Ventajas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10864CD" w14:textId="40DDC8BC" w:rsidR="00C144F6" w:rsidRDefault="00C144F6">
      <w:pPr>
        <w:pStyle w:val="TDC3"/>
        <w:tabs>
          <w:tab w:val="right" w:leader="dot" w:pos="8494"/>
        </w:tabs>
        <w:rPr>
          <w:rFonts w:eastAsiaTheme="minorEastAsia" w:cstheme="minorBidi"/>
          <w:i w:val="0"/>
          <w:iCs w:val="0"/>
          <w:noProof/>
          <w:sz w:val="22"/>
          <w:szCs w:val="22"/>
          <w:lang w:eastAsia="es-ES"/>
        </w:rPr>
      </w:pPr>
      <w:hyperlink w:anchor="_Toc167793613" w:history="1">
        <w:r w:rsidRPr="00C07696">
          <w:rPr>
            <w:rStyle w:val="Hipervnculo"/>
            <w:noProof/>
            <w:lang w:eastAsia="es-ES"/>
          </w:rPr>
          <w:t>Desventajas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_Toc167793613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4394847" w14:textId="19FE9CE6" w:rsidR="00EA7F1D" w:rsidRPr="00EA7F1D" w:rsidRDefault="00EA7F1D" w:rsidP="00EA7F1D">
      <w:pPr>
        <w:rPr>
          <w:lang w:eastAsia="es-ES"/>
        </w:rPr>
      </w:pPr>
      <w:r>
        <w:rPr>
          <w:lang w:eastAsia="es-ES"/>
        </w:rPr>
        <w:fldChar w:fldCharType="end"/>
      </w:r>
    </w:p>
    <w:p w14:paraId="3496BC1D" w14:textId="77777777" w:rsidR="00B32BF8" w:rsidRDefault="00EA7F1D" w:rsidP="00B32BF8">
      <w:pPr>
        <w:pStyle w:val="Ttulo1"/>
        <w:rPr>
          <w:lang w:eastAsia="es-ES"/>
        </w:rPr>
      </w:pPr>
      <w:r w:rsidRPr="00EA7F1D">
        <w:rPr>
          <w:lang w:eastAsia="es-ES"/>
        </w:rPr>
        <w:br w:type="page"/>
      </w:r>
      <w:bookmarkStart w:id="1" w:name="_Toc167793585"/>
      <w:r w:rsidR="00B32BF8">
        <w:rPr>
          <w:lang w:eastAsia="es-ES"/>
        </w:rPr>
        <w:lastRenderedPageBreak/>
        <w:t>¿Qué es un sistema empresarial de gestión de información?</w:t>
      </w:r>
      <w:bookmarkEnd w:id="1"/>
    </w:p>
    <w:p w14:paraId="15BB62BB" w14:textId="77777777" w:rsidR="00B32BF8" w:rsidRDefault="00B32BF8" w:rsidP="00B32BF8">
      <w:pPr>
        <w:pStyle w:val="Texto"/>
        <w:rPr>
          <w:lang w:eastAsia="es-ES"/>
        </w:rPr>
      </w:pPr>
      <w:r>
        <w:rPr>
          <w:lang w:eastAsia="es-ES"/>
        </w:rPr>
        <w:t xml:space="preserve">Un </w:t>
      </w:r>
      <w:r w:rsidR="00EA787F">
        <w:rPr>
          <w:lang w:eastAsia="es-ES"/>
        </w:rPr>
        <w:t>sistema de</w:t>
      </w:r>
      <w:r>
        <w:rPr>
          <w:lang w:eastAsia="es-ES"/>
        </w:rPr>
        <w:t xml:space="preserve"> gestión de información empresarial es una plataforma integrada que permite a las empresas gestionar, almacenar, procesar y analizar datos e información crítica de manera eficiente.</w:t>
      </w:r>
    </w:p>
    <w:p w14:paraId="50C74A44" w14:textId="77777777" w:rsidR="00B32BF8" w:rsidRDefault="00B32BF8" w:rsidP="00B32BF8">
      <w:pPr>
        <w:pStyle w:val="Texto"/>
        <w:rPr>
          <w:lang w:eastAsia="es-ES"/>
        </w:rPr>
      </w:pPr>
      <w:r>
        <w:rPr>
          <w:lang w:eastAsia="es-ES"/>
        </w:rPr>
        <w:t>Estos sistemas están diseñados para mejorar la toma de decisiones, optimizar los procesos operativos y aumentar la productividad al proporcionar una vista unificada y en tiempo real de las operaciones comerciales.</w:t>
      </w:r>
    </w:p>
    <w:p w14:paraId="08790499" w14:textId="77777777" w:rsidR="00E572A5" w:rsidRDefault="00B32BF8" w:rsidP="00B32BF8">
      <w:pPr>
        <w:pStyle w:val="Texto"/>
        <w:rPr>
          <w:lang w:eastAsia="es-ES"/>
        </w:rPr>
      </w:pPr>
      <w:r>
        <w:rPr>
          <w:lang w:eastAsia="es-ES"/>
        </w:rPr>
        <w:t xml:space="preserve">Los </w:t>
      </w:r>
      <w:r w:rsidR="000D7D87">
        <w:rPr>
          <w:lang w:eastAsia="es-ES"/>
        </w:rPr>
        <w:t>sistemas de</w:t>
      </w:r>
      <w:r>
        <w:rPr>
          <w:lang w:eastAsia="es-ES"/>
        </w:rPr>
        <w:t xml:space="preserve"> gestión de información empresarial incluyen una variedad de aplicaciones y tecnologías que respaldan la planificación, el control y el análisis de las actividades comerciales.</w:t>
      </w:r>
    </w:p>
    <w:p w14:paraId="25B218A8" w14:textId="77777777" w:rsidR="00403BF9" w:rsidRDefault="00E572A5" w:rsidP="00403BF9">
      <w:pPr>
        <w:pStyle w:val="Ttulo1"/>
        <w:rPr>
          <w:lang w:eastAsia="es-ES"/>
        </w:rPr>
      </w:pPr>
      <w:bookmarkStart w:id="2" w:name="_Toc167793586"/>
      <w:r>
        <w:rPr>
          <w:lang w:eastAsia="es-ES"/>
        </w:rPr>
        <w:t>Conceptos de ERP y CRM</w:t>
      </w:r>
      <w:bookmarkEnd w:id="2"/>
      <w:r>
        <w:rPr>
          <w:lang w:eastAsia="es-ES"/>
        </w:rPr>
        <w:t xml:space="preserve"> </w:t>
      </w:r>
    </w:p>
    <w:p w14:paraId="3C68ABEA" w14:textId="77777777" w:rsidR="00403BF9" w:rsidRDefault="00E572A5" w:rsidP="00E815BA">
      <w:pPr>
        <w:pStyle w:val="Ttulo2"/>
        <w:rPr>
          <w:lang w:eastAsia="es-ES"/>
        </w:rPr>
      </w:pPr>
      <w:bookmarkStart w:id="3" w:name="_Toc167793587"/>
      <w:r>
        <w:rPr>
          <w:lang w:eastAsia="es-ES"/>
        </w:rPr>
        <w:t>ERP (</w:t>
      </w:r>
      <w:r w:rsidR="00403BF9" w:rsidRPr="00403BF9">
        <w:rPr>
          <w:lang w:eastAsia="es-ES"/>
        </w:rPr>
        <w:t>Enterprise Resource Planning</w:t>
      </w:r>
      <w:r>
        <w:rPr>
          <w:lang w:eastAsia="es-ES"/>
        </w:rPr>
        <w:t>)</w:t>
      </w:r>
      <w:bookmarkEnd w:id="3"/>
    </w:p>
    <w:p w14:paraId="16980368" w14:textId="77777777" w:rsidR="00E572A5" w:rsidRDefault="00403BF9" w:rsidP="00E572A5">
      <w:pPr>
        <w:pStyle w:val="Texto"/>
        <w:rPr>
          <w:lang w:eastAsia="es-ES"/>
        </w:rPr>
      </w:pPr>
      <w:r>
        <w:rPr>
          <w:lang w:eastAsia="es-ES"/>
        </w:rPr>
        <w:t xml:space="preserve">En español significa Planificación de recursos empresariales, </w:t>
      </w:r>
      <w:r w:rsidR="00585B6B" w:rsidRPr="00585B6B">
        <w:rPr>
          <w:lang w:eastAsia="es-ES"/>
        </w:rPr>
        <w:t>l</w:t>
      </w:r>
      <w:r w:rsidR="00E572A5" w:rsidRPr="00585B6B">
        <w:rPr>
          <w:lang w:eastAsia="es-ES"/>
        </w:rPr>
        <w:t>os</w:t>
      </w:r>
      <w:r w:rsidR="00E572A5">
        <w:rPr>
          <w:lang w:eastAsia="es-ES"/>
        </w:rPr>
        <w:t xml:space="preserve"> </w:t>
      </w:r>
      <w:r w:rsidR="00514DE0">
        <w:rPr>
          <w:lang w:eastAsia="es-ES"/>
        </w:rPr>
        <w:t>sistemas ERP</w:t>
      </w:r>
      <w:r w:rsidR="00E572A5">
        <w:rPr>
          <w:lang w:eastAsia="es-ES"/>
        </w:rPr>
        <w:t xml:space="preserve"> son soluciones de software que integran varias funciones comerciales en una sola plataforma, lo que permite a las empresas gestionar sus operaciones de manera más eficiente.</w:t>
      </w:r>
    </w:p>
    <w:p w14:paraId="60C766A0" w14:textId="77777777" w:rsidR="00E572A5" w:rsidRDefault="00E572A5" w:rsidP="00E572A5">
      <w:pPr>
        <w:pStyle w:val="Texto"/>
        <w:rPr>
          <w:lang w:eastAsia="es-ES"/>
        </w:rPr>
      </w:pPr>
      <w:r>
        <w:rPr>
          <w:lang w:eastAsia="es-ES"/>
        </w:rPr>
        <w:t xml:space="preserve">Los módulos comunes </w:t>
      </w:r>
      <w:r w:rsidR="004A3775">
        <w:rPr>
          <w:lang w:eastAsia="es-ES"/>
        </w:rPr>
        <w:t>de ERP</w:t>
      </w:r>
      <w:r>
        <w:rPr>
          <w:lang w:eastAsia="es-ES"/>
        </w:rPr>
        <w:t xml:space="preserve"> incluyen finanzas, recursos humanos, fabricación, cadena de suministro, servicios, compras y ventas.</w:t>
      </w:r>
    </w:p>
    <w:p w14:paraId="5CB8EAA7" w14:textId="77777777" w:rsidR="00E572A5" w:rsidRDefault="00E572A5" w:rsidP="00E572A5">
      <w:pPr>
        <w:pStyle w:val="Texto"/>
        <w:rPr>
          <w:lang w:eastAsia="es-ES"/>
        </w:rPr>
      </w:pPr>
      <w:r>
        <w:rPr>
          <w:lang w:eastAsia="es-ES"/>
        </w:rPr>
        <w:t>Los sistemas ERP ayudan a centralizar la información, reducir la duplicación de datos y mejorar la colaboración entre departamentos.</w:t>
      </w:r>
    </w:p>
    <w:p w14:paraId="3D0F0367" w14:textId="77777777" w:rsidR="001E2F0A" w:rsidRDefault="00E572A5" w:rsidP="00802D0C">
      <w:pPr>
        <w:pStyle w:val="Ttulo2"/>
        <w:rPr>
          <w:lang w:eastAsia="es-ES"/>
        </w:rPr>
      </w:pPr>
      <w:bookmarkStart w:id="4" w:name="_Toc167793588"/>
      <w:r>
        <w:rPr>
          <w:lang w:eastAsia="es-ES"/>
        </w:rPr>
        <w:t>CRM (</w:t>
      </w:r>
      <w:r w:rsidR="00E32D40" w:rsidRPr="00E32D40">
        <w:rPr>
          <w:lang w:eastAsia="es-ES"/>
        </w:rPr>
        <w:t>Customer Relationship Management</w:t>
      </w:r>
      <w:r>
        <w:rPr>
          <w:lang w:eastAsia="es-ES"/>
        </w:rPr>
        <w:t>)</w:t>
      </w:r>
      <w:bookmarkEnd w:id="4"/>
    </w:p>
    <w:p w14:paraId="04024E21" w14:textId="77777777" w:rsidR="00667E04" w:rsidRDefault="001E2F0A" w:rsidP="00E572A5">
      <w:pPr>
        <w:pStyle w:val="Texto"/>
        <w:rPr>
          <w:lang w:eastAsia="es-ES"/>
        </w:rPr>
      </w:pPr>
      <w:r>
        <w:rPr>
          <w:lang w:eastAsia="es-ES"/>
        </w:rPr>
        <w:t>En español significa Gestión de relaciones con el cliente, l</w:t>
      </w:r>
      <w:r w:rsidR="00E572A5">
        <w:rPr>
          <w:lang w:eastAsia="es-ES"/>
        </w:rPr>
        <w:t xml:space="preserve">os </w:t>
      </w:r>
      <w:r w:rsidR="00061B73">
        <w:rPr>
          <w:lang w:eastAsia="es-ES"/>
        </w:rPr>
        <w:t>sistemas CRM</w:t>
      </w:r>
      <w:r w:rsidR="00E572A5">
        <w:rPr>
          <w:lang w:eastAsia="es-ES"/>
        </w:rPr>
        <w:t xml:space="preserve"> se centran en gestionar las relaciones e interacciones entre una empresa y sus clientes actuales y potenciales.</w:t>
      </w:r>
    </w:p>
    <w:p w14:paraId="677BF4F1" w14:textId="77777777" w:rsidR="00667E04" w:rsidRDefault="00E572A5" w:rsidP="00E572A5">
      <w:pPr>
        <w:pStyle w:val="Texto"/>
        <w:rPr>
          <w:lang w:eastAsia="es-ES"/>
        </w:rPr>
      </w:pPr>
      <w:r>
        <w:rPr>
          <w:lang w:eastAsia="es-ES"/>
        </w:rPr>
        <w:t xml:space="preserve">La funcionalidad </w:t>
      </w:r>
      <w:r w:rsidR="00667E04">
        <w:rPr>
          <w:lang w:eastAsia="es-ES"/>
        </w:rPr>
        <w:t>de CRM</w:t>
      </w:r>
      <w:r>
        <w:rPr>
          <w:lang w:eastAsia="es-ES"/>
        </w:rPr>
        <w:t xml:space="preserve"> incluye gestión de contactos, seguimiento de ventas, marketing, servicio al cliente y soporte.</w:t>
      </w:r>
    </w:p>
    <w:p w14:paraId="1970C128" w14:textId="77777777" w:rsidR="005151A4" w:rsidRDefault="00E572A5" w:rsidP="00E572A5">
      <w:pPr>
        <w:pStyle w:val="Texto"/>
        <w:rPr>
          <w:lang w:eastAsia="es-ES"/>
        </w:rPr>
      </w:pPr>
      <w:r>
        <w:rPr>
          <w:lang w:eastAsia="es-ES"/>
        </w:rPr>
        <w:t xml:space="preserve">El objetivo </w:t>
      </w:r>
      <w:r w:rsidR="00467BFC">
        <w:rPr>
          <w:lang w:eastAsia="es-ES"/>
        </w:rPr>
        <w:t>de CRM</w:t>
      </w:r>
      <w:r>
        <w:rPr>
          <w:lang w:eastAsia="es-ES"/>
        </w:rPr>
        <w:t xml:space="preserve"> es mejorar la satisfacción del cliente, aumentar las ventas y optimizar las campañas de marketing a través de </w:t>
      </w:r>
      <w:r w:rsidR="00637ACF">
        <w:rPr>
          <w:lang w:eastAsia="es-ES"/>
        </w:rPr>
        <w:t>una comprensión</w:t>
      </w:r>
      <w:r>
        <w:rPr>
          <w:lang w:eastAsia="es-ES"/>
        </w:rPr>
        <w:t xml:space="preserve"> más profunda de las necesidades y el comportamiento del cliente.</w:t>
      </w:r>
    </w:p>
    <w:p w14:paraId="15AEDBD3" w14:textId="77777777" w:rsidR="005151A4" w:rsidRDefault="005151A4">
      <w:pPr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lang w:eastAsia="es-ES"/>
        </w:rPr>
        <w:br w:type="page"/>
      </w:r>
    </w:p>
    <w:p w14:paraId="7033DB48" w14:textId="77777777" w:rsidR="00E572A5" w:rsidRDefault="005151A4" w:rsidP="005151A4">
      <w:pPr>
        <w:pStyle w:val="Ttulo1"/>
        <w:rPr>
          <w:lang w:eastAsia="es-ES"/>
        </w:rPr>
      </w:pPr>
      <w:bookmarkStart w:id="5" w:name="_Toc167793589"/>
      <w:r w:rsidRPr="005151A4">
        <w:rPr>
          <w:lang w:eastAsia="es-ES"/>
        </w:rPr>
        <w:lastRenderedPageBreak/>
        <w:t>Principales aplicaciones de gestión empresarial</w:t>
      </w:r>
      <w:bookmarkEnd w:id="5"/>
    </w:p>
    <w:p w14:paraId="10704AC0" w14:textId="77777777" w:rsidR="005151A4" w:rsidRDefault="005151A4" w:rsidP="00313DEC">
      <w:pPr>
        <w:pStyle w:val="Ttulo2"/>
        <w:rPr>
          <w:lang w:eastAsia="es-ES"/>
        </w:rPr>
      </w:pPr>
      <w:bookmarkStart w:id="6" w:name="_Toc167793590"/>
      <w:r w:rsidRPr="005151A4">
        <w:rPr>
          <w:lang w:eastAsia="es-ES"/>
        </w:rPr>
        <w:t>Finanzas y Contabilidad</w:t>
      </w:r>
      <w:bookmarkEnd w:id="6"/>
    </w:p>
    <w:p w14:paraId="3EF06950" w14:textId="77777777" w:rsidR="005151A4" w:rsidRDefault="005151A4" w:rsidP="009D50ED">
      <w:pPr>
        <w:pStyle w:val="Texto"/>
        <w:rPr>
          <w:lang w:eastAsia="es-ES"/>
        </w:rPr>
      </w:pPr>
      <w:r w:rsidRPr="005151A4">
        <w:rPr>
          <w:lang w:eastAsia="es-ES"/>
        </w:rPr>
        <w:t>Control presupuestario, libro mayor, cuentas por cobrar y por pagar, gestión de activos y cierre financiero.</w:t>
      </w:r>
    </w:p>
    <w:p w14:paraId="2804F96E" w14:textId="77777777" w:rsidR="005151A4" w:rsidRDefault="005151A4" w:rsidP="00313DEC">
      <w:pPr>
        <w:pStyle w:val="Ttulo2"/>
        <w:rPr>
          <w:lang w:eastAsia="es-ES"/>
        </w:rPr>
      </w:pPr>
      <w:bookmarkStart w:id="7" w:name="_Toc167793591"/>
      <w:r>
        <w:rPr>
          <w:lang w:eastAsia="es-ES"/>
        </w:rPr>
        <w:t>Recursos Humanos</w:t>
      </w:r>
      <w:bookmarkEnd w:id="7"/>
    </w:p>
    <w:p w14:paraId="61E1C2DB" w14:textId="77777777" w:rsidR="005151A4" w:rsidRDefault="005151A4" w:rsidP="009D50ED">
      <w:pPr>
        <w:pStyle w:val="Texto"/>
        <w:rPr>
          <w:lang w:eastAsia="es-ES"/>
        </w:rPr>
      </w:pPr>
      <w:r>
        <w:rPr>
          <w:lang w:eastAsia="es-ES"/>
        </w:rPr>
        <w:t>Salarios, Beneficios, Horas y Asistencia, Reclutamiento y Capacitación de Empleados.</w:t>
      </w:r>
    </w:p>
    <w:p w14:paraId="2CFD39DB" w14:textId="77777777" w:rsidR="005151A4" w:rsidRDefault="005151A4" w:rsidP="00313DEC">
      <w:pPr>
        <w:pStyle w:val="Ttulo2"/>
        <w:rPr>
          <w:lang w:eastAsia="es-ES"/>
        </w:rPr>
      </w:pPr>
      <w:bookmarkStart w:id="8" w:name="_Toc167793592"/>
      <w:r>
        <w:rPr>
          <w:lang w:eastAsia="es-ES"/>
        </w:rPr>
        <w:t>Gestión de la Cadena de Suministro</w:t>
      </w:r>
      <w:bookmarkEnd w:id="8"/>
    </w:p>
    <w:p w14:paraId="09A1486D" w14:textId="77777777" w:rsidR="005151A4" w:rsidRDefault="005151A4" w:rsidP="009D50ED">
      <w:pPr>
        <w:pStyle w:val="Texto"/>
        <w:rPr>
          <w:lang w:eastAsia="es-ES"/>
        </w:rPr>
      </w:pPr>
      <w:r>
        <w:rPr>
          <w:lang w:eastAsia="es-ES"/>
        </w:rPr>
        <w:t>Gestión de Inventario, Compras, Logística y Ventas.</w:t>
      </w:r>
    </w:p>
    <w:p w14:paraId="0B64241D" w14:textId="77777777" w:rsidR="005151A4" w:rsidRDefault="005151A4" w:rsidP="00313DEC">
      <w:pPr>
        <w:pStyle w:val="Ttulo2"/>
        <w:rPr>
          <w:lang w:eastAsia="es-ES"/>
        </w:rPr>
      </w:pPr>
      <w:bookmarkStart w:id="9" w:name="_Toc167793593"/>
      <w:r>
        <w:rPr>
          <w:lang w:eastAsia="es-ES"/>
        </w:rPr>
        <w:t>Ventas y Marketing</w:t>
      </w:r>
      <w:bookmarkEnd w:id="9"/>
    </w:p>
    <w:p w14:paraId="1BCA2DF3" w14:textId="77777777" w:rsidR="005151A4" w:rsidRDefault="005151A4" w:rsidP="009D50ED">
      <w:pPr>
        <w:pStyle w:val="Texto"/>
        <w:rPr>
          <w:lang w:eastAsia="es-ES"/>
        </w:rPr>
      </w:pPr>
      <w:r>
        <w:rPr>
          <w:lang w:eastAsia="es-ES"/>
        </w:rPr>
        <w:t>Gestión de Ventas, Automatización de Marketing, Previsión y Análisis de Ventas.</w:t>
      </w:r>
    </w:p>
    <w:p w14:paraId="36518CB5" w14:textId="77777777" w:rsidR="005151A4" w:rsidRDefault="005151A4" w:rsidP="00313DEC">
      <w:pPr>
        <w:pStyle w:val="Ttulo2"/>
        <w:rPr>
          <w:lang w:eastAsia="es-ES"/>
        </w:rPr>
      </w:pPr>
      <w:bookmarkStart w:id="10" w:name="_Toc167793594"/>
      <w:r>
        <w:rPr>
          <w:lang w:eastAsia="es-ES"/>
        </w:rPr>
        <w:t>Producción y Fabricación</w:t>
      </w:r>
      <w:bookmarkEnd w:id="10"/>
    </w:p>
    <w:p w14:paraId="718FD5E4" w14:textId="77777777" w:rsidR="005151A4" w:rsidRDefault="005151A4" w:rsidP="009D50ED">
      <w:pPr>
        <w:pStyle w:val="Texto"/>
        <w:rPr>
          <w:lang w:eastAsia="es-ES"/>
        </w:rPr>
      </w:pPr>
      <w:r>
        <w:rPr>
          <w:lang w:eastAsia="es-ES"/>
        </w:rPr>
        <w:t>Planificación de la producción, control de calidad, gestión de órdenes de trabajo, mantenimiento de equipos.</w:t>
      </w:r>
    </w:p>
    <w:p w14:paraId="360D7960" w14:textId="77777777" w:rsidR="005151A4" w:rsidRDefault="005151A4" w:rsidP="00313DEC">
      <w:pPr>
        <w:pStyle w:val="Ttulo2"/>
        <w:rPr>
          <w:lang w:eastAsia="es-ES"/>
        </w:rPr>
      </w:pPr>
      <w:bookmarkStart w:id="11" w:name="_Toc167793595"/>
      <w:r>
        <w:rPr>
          <w:lang w:eastAsia="es-ES"/>
        </w:rPr>
        <w:t>Atención al Cliente</w:t>
      </w:r>
      <w:bookmarkEnd w:id="11"/>
    </w:p>
    <w:p w14:paraId="3DF620EE" w14:textId="77777777" w:rsidR="00F047A9" w:rsidRDefault="005151A4" w:rsidP="009D50ED">
      <w:pPr>
        <w:pStyle w:val="Texto"/>
        <w:rPr>
          <w:lang w:eastAsia="es-ES"/>
        </w:rPr>
      </w:pPr>
      <w:r>
        <w:rPr>
          <w:lang w:eastAsia="es-ES"/>
        </w:rPr>
        <w:t>Atención al Cliente, Gestión de Tickets, Servicio Postventa, Gestión de Contratos.</w:t>
      </w:r>
    </w:p>
    <w:p w14:paraId="265A2820" w14:textId="77777777" w:rsidR="00F047A9" w:rsidRDefault="00F047A9">
      <w:pPr>
        <w:rPr>
          <w:lang w:eastAsia="es-ES"/>
        </w:rPr>
      </w:pPr>
      <w:r>
        <w:rPr>
          <w:lang w:eastAsia="es-ES"/>
        </w:rPr>
        <w:br w:type="page"/>
      </w:r>
    </w:p>
    <w:p w14:paraId="6BC2090C" w14:textId="77777777" w:rsidR="00F047A9" w:rsidRDefault="00F047A9" w:rsidP="001A215C">
      <w:pPr>
        <w:pStyle w:val="Ttulo1"/>
        <w:rPr>
          <w:lang w:eastAsia="es-ES"/>
        </w:rPr>
      </w:pPr>
      <w:bookmarkStart w:id="12" w:name="_Toc167793596"/>
      <w:r>
        <w:rPr>
          <w:lang w:eastAsia="es-ES"/>
        </w:rPr>
        <w:lastRenderedPageBreak/>
        <w:t xml:space="preserve">¿Qué es la </w:t>
      </w:r>
      <w:r w:rsidR="001A215C">
        <w:rPr>
          <w:lang w:eastAsia="es-ES"/>
        </w:rPr>
        <w:t xml:space="preserve">una </w:t>
      </w:r>
      <w:r>
        <w:rPr>
          <w:lang w:eastAsia="es-ES"/>
        </w:rPr>
        <w:t>consult</w:t>
      </w:r>
      <w:r w:rsidR="001A215C">
        <w:rPr>
          <w:lang w:eastAsia="es-ES"/>
        </w:rPr>
        <w:t>oría</w:t>
      </w:r>
      <w:r>
        <w:rPr>
          <w:lang w:eastAsia="es-ES"/>
        </w:rPr>
        <w:t>?</w:t>
      </w:r>
      <w:bookmarkEnd w:id="12"/>
    </w:p>
    <w:p w14:paraId="0DE1FEC2" w14:textId="77777777" w:rsidR="00F047A9" w:rsidRDefault="00F047A9" w:rsidP="001705C9">
      <w:pPr>
        <w:pStyle w:val="Texto"/>
        <w:rPr>
          <w:lang w:eastAsia="es-ES"/>
        </w:rPr>
      </w:pPr>
      <w:r>
        <w:rPr>
          <w:lang w:eastAsia="es-ES"/>
        </w:rPr>
        <w:t>Es un servicio profesional que brinda asesoramiento y orientación profesional en un campo específico.</w:t>
      </w:r>
    </w:p>
    <w:p w14:paraId="31F71372" w14:textId="77777777" w:rsidR="00F047A9" w:rsidRDefault="00F047A9" w:rsidP="001705C9">
      <w:pPr>
        <w:pStyle w:val="Texto"/>
        <w:rPr>
          <w:lang w:eastAsia="es-ES"/>
        </w:rPr>
      </w:pPr>
      <w:r>
        <w:rPr>
          <w:lang w:eastAsia="es-ES"/>
        </w:rPr>
        <w:t xml:space="preserve">La consultoría apoya la selección, implementación y optimización </w:t>
      </w:r>
      <w:r w:rsidR="00194158">
        <w:rPr>
          <w:lang w:eastAsia="es-ES"/>
        </w:rPr>
        <w:t>de sistemas</w:t>
      </w:r>
      <w:r>
        <w:rPr>
          <w:lang w:eastAsia="es-ES"/>
        </w:rPr>
        <w:t xml:space="preserve"> de gestión de la información como ERP y CRM como parte de la gestión corporativa.</w:t>
      </w:r>
    </w:p>
    <w:p w14:paraId="6EB1D461" w14:textId="77777777" w:rsidR="00B40F06" w:rsidRDefault="00F047A9" w:rsidP="001705C9">
      <w:pPr>
        <w:pStyle w:val="Texto"/>
        <w:rPr>
          <w:lang w:eastAsia="es-ES"/>
        </w:rPr>
      </w:pPr>
      <w:r>
        <w:rPr>
          <w:lang w:eastAsia="es-ES"/>
        </w:rPr>
        <w:t>Los consultores analizan las necesidades comerciales, recomiendan soluciones adecuadas, planifican la implementación y brindan soporte continuo para garantizar que el sistema se utilice de manera efectiva y eficiente.</w:t>
      </w:r>
    </w:p>
    <w:p w14:paraId="372D7085" w14:textId="77777777" w:rsidR="00B40F06" w:rsidRDefault="00B40F06" w:rsidP="00B40F06">
      <w:pPr>
        <w:pStyle w:val="Ttulo1"/>
        <w:rPr>
          <w:lang w:eastAsia="es-ES"/>
        </w:rPr>
      </w:pPr>
      <w:bookmarkStart w:id="13" w:name="_Toc167793597"/>
      <w:r w:rsidRPr="00B40F06">
        <w:rPr>
          <w:lang w:eastAsia="es-ES"/>
        </w:rPr>
        <w:t>Instalación, adaptación y configuración</w:t>
      </w:r>
      <w:bookmarkEnd w:id="13"/>
    </w:p>
    <w:p w14:paraId="65426BB7" w14:textId="77777777" w:rsidR="00B40F06" w:rsidRDefault="00B40F06" w:rsidP="001705C9">
      <w:pPr>
        <w:pStyle w:val="Texto"/>
        <w:rPr>
          <w:lang w:eastAsia="es-ES"/>
        </w:rPr>
      </w:pPr>
      <w:r>
        <w:rPr>
          <w:lang w:eastAsia="es-ES"/>
        </w:rPr>
        <w:t xml:space="preserve">La instalación, </w:t>
      </w:r>
      <w:r w:rsidR="00165405">
        <w:rPr>
          <w:lang w:eastAsia="es-ES"/>
        </w:rPr>
        <w:t>adaptación</w:t>
      </w:r>
      <w:r>
        <w:rPr>
          <w:lang w:eastAsia="es-ES"/>
        </w:rPr>
        <w:t xml:space="preserve"> y configuración de un sistema de gestión de información empresarial implica varias etapas importantes.</w:t>
      </w:r>
    </w:p>
    <w:p w14:paraId="402B3DAC" w14:textId="77777777" w:rsidR="00BD6374" w:rsidRDefault="00B40F06" w:rsidP="00BD6374">
      <w:pPr>
        <w:pStyle w:val="Ttulo2"/>
        <w:rPr>
          <w:lang w:eastAsia="es-ES"/>
        </w:rPr>
      </w:pPr>
      <w:bookmarkStart w:id="14" w:name="_Toc167793598"/>
      <w:r>
        <w:rPr>
          <w:lang w:eastAsia="es-ES"/>
        </w:rPr>
        <w:t>Instalación</w:t>
      </w:r>
      <w:bookmarkEnd w:id="14"/>
    </w:p>
    <w:p w14:paraId="55E9C26E" w14:textId="77777777" w:rsidR="00B40F06" w:rsidRDefault="00B40F06" w:rsidP="004C3FA4">
      <w:pPr>
        <w:pStyle w:val="Texto"/>
        <w:rPr>
          <w:lang w:eastAsia="es-ES"/>
        </w:rPr>
      </w:pPr>
      <w:r>
        <w:rPr>
          <w:lang w:eastAsia="es-ES"/>
        </w:rPr>
        <w:t>El proceso de implementación técnica de software en los servidores y dispositivos de una empresa, incluida la configuración inicial del sistema.</w:t>
      </w:r>
    </w:p>
    <w:p w14:paraId="03D4D2BA" w14:textId="77777777" w:rsidR="004C3FA4" w:rsidRDefault="00B40F06" w:rsidP="004C3FA4">
      <w:pPr>
        <w:pStyle w:val="Ttulo2"/>
        <w:rPr>
          <w:lang w:eastAsia="es-ES"/>
        </w:rPr>
      </w:pPr>
      <w:bookmarkStart w:id="15" w:name="_Toc167793599"/>
      <w:r>
        <w:rPr>
          <w:lang w:eastAsia="es-ES"/>
        </w:rPr>
        <w:t>Adaptación</w:t>
      </w:r>
      <w:bookmarkEnd w:id="15"/>
    </w:p>
    <w:p w14:paraId="16A4D81B" w14:textId="77777777" w:rsidR="00B40F06" w:rsidRPr="004C3FA4" w:rsidRDefault="0094046C" w:rsidP="004C3FA4">
      <w:pPr>
        <w:pStyle w:val="Texto"/>
      </w:pPr>
      <w:r w:rsidRPr="004C3FA4">
        <w:t>personalización</w:t>
      </w:r>
      <w:r w:rsidR="00B40F06" w:rsidRPr="004C3FA4">
        <w:t xml:space="preserve"> del </w:t>
      </w:r>
      <w:r w:rsidR="004C3FA4" w:rsidRPr="004C3FA4">
        <w:t>software a</w:t>
      </w:r>
      <w:r w:rsidR="00B40F06" w:rsidRPr="004C3FA4">
        <w:t xml:space="preserve"> las </w:t>
      </w:r>
      <w:r w:rsidR="00897F91" w:rsidRPr="004C3FA4">
        <w:t xml:space="preserve">necesidades </w:t>
      </w:r>
      <w:r w:rsidR="00641240" w:rsidRPr="004C3FA4">
        <w:t>y procesos</w:t>
      </w:r>
      <w:r w:rsidR="00B40F06" w:rsidRPr="004C3FA4">
        <w:t xml:space="preserve"> comerciales específicos de una organización.</w:t>
      </w:r>
    </w:p>
    <w:p w14:paraId="4D032F91" w14:textId="77777777" w:rsidR="00B40F06" w:rsidRDefault="00B40F06" w:rsidP="004C3FA4">
      <w:pPr>
        <w:pStyle w:val="Texto"/>
        <w:rPr>
          <w:lang w:eastAsia="es-ES"/>
        </w:rPr>
      </w:pPr>
      <w:r w:rsidRPr="004C3FA4">
        <w:t>Esto puede incluir modificar módulos, crear nuevos campos de datos o configurar flujos de trabajo personalizados</w:t>
      </w:r>
      <w:r>
        <w:rPr>
          <w:lang w:eastAsia="es-ES"/>
        </w:rPr>
        <w:t>.</w:t>
      </w:r>
    </w:p>
    <w:p w14:paraId="0E44AA84" w14:textId="77777777" w:rsidR="00BF12B8" w:rsidRDefault="00B40F06" w:rsidP="00BF12B8">
      <w:pPr>
        <w:pStyle w:val="Ttulo2"/>
        <w:rPr>
          <w:lang w:eastAsia="es-ES"/>
        </w:rPr>
      </w:pPr>
      <w:bookmarkStart w:id="16" w:name="_Toc167793600"/>
      <w:r>
        <w:rPr>
          <w:lang w:eastAsia="es-ES"/>
        </w:rPr>
        <w:t>Configuración</w:t>
      </w:r>
      <w:bookmarkEnd w:id="16"/>
    </w:p>
    <w:p w14:paraId="7B4E3F73" w14:textId="77777777" w:rsidR="00CD6396" w:rsidRDefault="00B40F06" w:rsidP="00F925C0">
      <w:pPr>
        <w:pStyle w:val="Texto"/>
        <w:rPr>
          <w:lang w:eastAsia="es-ES"/>
        </w:rPr>
      </w:pPr>
      <w:r>
        <w:rPr>
          <w:lang w:eastAsia="es-ES"/>
        </w:rPr>
        <w:t>Personalización avanzada de las opciones del sistema para optimizar las operaciones, incluida la configuración de usuarios, roles y permisos, la integración con otros sistemas y la definición de parámetros operativos.</w:t>
      </w:r>
    </w:p>
    <w:p w14:paraId="03E51325" w14:textId="77777777" w:rsidR="00CD6396" w:rsidRDefault="00CD6396">
      <w:pPr>
        <w:rPr>
          <w:lang w:eastAsia="es-ES"/>
        </w:rPr>
      </w:pPr>
      <w:r>
        <w:rPr>
          <w:lang w:eastAsia="es-ES"/>
        </w:rPr>
        <w:br w:type="page"/>
      </w:r>
    </w:p>
    <w:p w14:paraId="061C295E" w14:textId="77777777" w:rsidR="00CD6396" w:rsidRDefault="00CD6396" w:rsidP="00CD6396">
      <w:pPr>
        <w:pStyle w:val="Ttulo1"/>
        <w:rPr>
          <w:lang w:eastAsia="es-ES"/>
        </w:rPr>
      </w:pPr>
      <w:bookmarkStart w:id="17" w:name="_Toc167793601"/>
      <w:r w:rsidRPr="00CD6396">
        <w:rPr>
          <w:lang w:eastAsia="es-ES"/>
        </w:rPr>
        <w:lastRenderedPageBreak/>
        <w:t>Acceso seguro y verificación</w:t>
      </w:r>
      <w:bookmarkEnd w:id="17"/>
      <w:r w:rsidRPr="00CD6396">
        <w:rPr>
          <w:lang w:eastAsia="es-ES"/>
        </w:rPr>
        <w:t xml:space="preserve"> </w:t>
      </w:r>
    </w:p>
    <w:p w14:paraId="016BB419" w14:textId="77777777" w:rsidR="00CD6396" w:rsidRDefault="00CD6396" w:rsidP="00857AC3">
      <w:pPr>
        <w:pStyle w:val="Texto"/>
        <w:rPr>
          <w:lang w:eastAsia="es-ES"/>
        </w:rPr>
      </w:pPr>
      <w:r>
        <w:rPr>
          <w:lang w:eastAsia="es-ES"/>
        </w:rPr>
        <w:t>El acceso seguro y la verificación son esenciales para proteger los datos confidenciales y garantizar que solo los usuarios autorizados tengan acceso al sistema.</w:t>
      </w:r>
    </w:p>
    <w:p w14:paraId="1BE8D85C" w14:textId="77777777" w:rsidR="00A7377E" w:rsidRDefault="00CD6396" w:rsidP="00D47CD6">
      <w:pPr>
        <w:pStyle w:val="Texto"/>
        <w:rPr>
          <w:lang w:eastAsia="es-ES"/>
        </w:rPr>
      </w:pPr>
      <w:r>
        <w:rPr>
          <w:lang w:eastAsia="es-ES"/>
        </w:rPr>
        <w:t xml:space="preserve">Estos incluyen: </w:t>
      </w:r>
    </w:p>
    <w:p w14:paraId="4EC0FA85" w14:textId="77777777" w:rsidR="00A7377E" w:rsidRDefault="00CD6396" w:rsidP="00A7377E">
      <w:pPr>
        <w:pStyle w:val="Ttulo2"/>
        <w:rPr>
          <w:lang w:eastAsia="es-ES"/>
        </w:rPr>
      </w:pPr>
      <w:bookmarkStart w:id="18" w:name="_Toc167793602"/>
      <w:r>
        <w:rPr>
          <w:lang w:eastAsia="es-ES"/>
        </w:rPr>
        <w:t>Autenticación</w:t>
      </w:r>
      <w:bookmarkEnd w:id="18"/>
    </w:p>
    <w:p w14:paraId="5C578F07" w14:textId="77777777" w:rsidR="00A7377E" w:rsidRDefault="00CD6396" w:rsidP="00CC49CF">
      <w:pPr>
        <w:pStyle w:val="Texto"/>
        <w:rPr>
          <w:lang w:eastAsia="es-ES"/>
        </w:rPr>
      </w:pPr>
      <w:r>
        <w:rPr>
          <w:lang w:eastAsia="es-ES"/>
        </w:rPr>
        <w:t>El proceso de verificar la identidad de un usuario mediante una contraseña, autenticación de dos factores (2FA) o datos biométricos.</w:t>
      </w:r>
    </w:p>
    <w:p w14:paraId="2616E573" w14:textId="77777777" w:rsidR="00A7377E" w:rsidRDefault="00CD6396" w:rsidP="00A7377E">
      <w:pPr>
        <w:pStyle w:val="Ttulo2"/>
        <w:rPr>
          <w:lang w:eastAsia="es-ES"/>
        </w:rPr>
      </w:pPr>
      <w:bookmarkStart w:id="19" w:name="_Toc167793603"/>
      <w:r>
        <w:rPr>
          <w:lang w:eastAsia="es-ES"/>
        </w:rPr>
        <w:t>Autorización</w:t>
      </w:r>
      <w:bookmarkEnd w:id="19"/>
    </w:p>
    <w:p w14:paraId="576D2173" w14:textId="77777777" w:rsidR="00C62677" w:rsidRDefault="00CD6396" w:rsidP="00CC5953">
      <w:pPr>
        <w:pStyle w:val="Texto"/>
        <w:rPr>
          <w:lang w:eastAsia="es-ES"/>
        </w:rPr>
      </w:pPr>
      <w:r>
        <w:rPr>
          <w:lang w:eastAsia="es-ES"/>
        </w:rPr>
        <w:t>Asigne permisos específicos a los usuarios para garantizar que solo tengan acceso a la información y funcionalidad requeridas para su función.</w:t>
      </w:r>
    </w:p>
    <w:p w14:paraId="10A92D38" w14:textId="77777777" w:rsidR="00C62677" w:rsidRDefault="00CD6396" w:rsidP="00C62677">
      <w:pPr>
        <w:pStyle w:val="Ttulo2"/>
        <w:rPr>
          <w:lang w:eastAsia="es-ES"/>
        </w:rPr>
      </w:pPr>
      <w:bookmarkStart w:id="20" w:name="_Toc167793604"/>
      <w:r>
        <w:rPr>
          <w:lang w:eastAsia="es-ES"/>
        </w:rPr>
        <w:t>Cifrado de datos</w:t>
      </w:r>
      <w:bookmarkEnd w:id="20"/>
    </w:p>
    <w:p w14:paraId="45387B29" w14:textId="77777777" w:rsidR="00CD6396" w:rsidRDefault="00CD6396" w:rsidP="00922363">
      <w:pPr>
        <w:pStyle w:val="Texto"/>
        <w:rPr>
          <w:lang w:eastAsia="es-ES"/>
        </w:rPr>
      </w:pPr>
      <w:r>
        <w:rPr>
          <w:lang w:eastAsia="es-ES"/>
        </w:rPr>
        <w:t>El uso de técnicas criptográficas para proteger la información durante la transmisión y el almacenamiento.</w:t>
      </w:r>
    </w:p>
    <w:p w14:paraId="22D9A81E" w14:textId="77777777" w:rsidR="00C62677" w:rsidRDefault="00CD6396" w:rsidP="00C62677">
      <w:pPr>
        <w:pStyle w:val="Ttulo2"/>
        <w:rPr>
          <w:lang w:eastAsia="es-ES"/>
        </w:rPr>
      </w:pPr>
      <w:bookmarkStart w:id="21" w:name="_Toc167793605"/>
      <w:r>
        <w:rPr>
          <w:lang w:eastAsia="es-ES"/>
        </w:rPr>
        <w:t>Monitoreo y auditoría</w:t>
      </w:r>
      <w:bookmarkEnd w:id="21"/>
    </w:p>
    <w:p w14:paraId="131340AC" w14:textId="77777777" w:rsidR="00557952" w:rsidRDefault="00C62677" w:rsidP="00B70B8A">
      <w:pPr>
        <w:pStyle w:val="Texto"/>
        <w:rPr>
          <w:lang w:eastAsia="es-ES"/>
        </w:rPr>
      </w:pPr>
      <w:r>
        <w:rPr>
          <w:lang w:eastAsia="es-ES"/>
        </w:rPr>
        <w:t xml:space="preserve">Es un </w:t>
      </w:r>
      <w:r w:rsidR="00CD6396">
        <w:rPr>
          <w:lang w:eastAsia="es-ES"/>
        </w:rPr>
        <w:t>registro y monitoreo continuo de la actividad del usuario  para detectar y responder a posibles amenazas a la seguridad.</w:t>
      </w:r>
    </w:p>
    <w:p w14:paraId="64A4BBAE" w14:textId="77777777" w:rsidR="00557952" w:rsidRDefault="00557952" w:rsidP="00557952">
      <w:pPr>
        <w:pStyle w:val="Ttulo1"/>
        <w:rPr>
          <w:lang w:eastAsia="es-ES"/>
        </w:rPr>
      </w:pPr>
      <w:bookmarkStart w:id="22" w:name="_Toc167793606"/>
      <w:r>
        <w:rPr>
          <w:lang w:eastAsia="es-ES"/>
        </w:rPr>
        <w:t>Integración de módulos</w:t>
      </w:r>
      <w:bookmarkEnd w:id="22"/>
      <w:r>
        <w:rPr>
          <w:lang w:eastAsia="es-ES"/>
        </w:rPr>
        <w:t xml:space="preserve"> </w:t>
      </w:r>
    </w:p>
    <w:p w14:paraId="1EC10111" w14:textId="77777777" w:rsidR="00557952" w:rsidRDefault="00557952" w:rsidP="00B70B8A">
      <w:pPr>
        <w:pStyle w:val="Texto"/>
        <w:rPr>
          <w:lang w:eastAsia="es-ES"/>
        </w:rPr>
      </w:pPr>
      <w:r>
        <w:rPr>
          <w:lang w:eastAsia="es-ES"/>
        </w:rPr>
        <w:t>La integración de módulos en un sistema ERP o CRM implica una conectividad y comunicación eficiente entre los diversos componentes del sistema, asegurando un flujo de información fluido y consistente.</w:t>
      </w:r>
    </w:p>
    <w:p w14:paraId="6D52B081" w14:textId="77777777" w:rsidR="00557952" w:rsidRDefault="00557952" w:rsidP="00B70B8A">
      <w:pPr>
        <w:pStyle w:val="Texto"/>
        <w:rPr>
          <w:lang w:eastAsia="es-ES"/>
        </w:rPr>
      </w:pPr>
      <w:r>
        <w:rPr>
          <w:lang w:eastAsia="es-ES"/>
        </w:rPr>
        <w:t>La integración se puede realizar internamente entre módulos del mismo sistema, o externamente con otros sistemas empresariales o aplicaciones de terceros.</w:t>
      </w:r>
    </w:p>
    <w:p w14:paraId="184A4212" w14:textId="77777777" w:rsidR="00557952" w:rsidRDefault="00557952" w:rsidP="00B70B8A">
      <w:pPr>
        <w:pStyle w:val="Texto"/>
        <w:rPr>
          <w:lang w:eastAsia="es-ES"/>
        </w:rPr>
      </w:pPr>
      <w:r>
        <w:rPr>
          <w:lang w:eastAsia="es-ES"/>
        </w:rPr>
        <w:t>Esto proporciona una visión holística de las operaciones y facilita la colaboración entre departamentos.</w:t>
      </w:r>
    </w:p>
    <w:p w14:paraId="73D57418" w14:textId="77777777" w:rsidR="00557952" w:rsidRDefault="00557952" w:rsidP="00557952">
      <w:pPr>
        <w:rPr>
          <w:lang w:eastAsia="es-ES"/>
        </w:rPr>
      </w:pPr>
      <w:r>
        <w:rPr>
          <w:lang w:eastAsia="es-ES"/>
        </w:rPr>
        <w:t xml:space="preserve"> </w:t>
      </w:r>
      <w:r>
        <w:rPr>
          <w:lang w:eastAsia="es-ES"/>
        </w:rPr>
        <w:br w:type="page"/>
      </w:r>
    </w:p>
    <w:p w14:paraId="5ED3A877" w14:textId="77777777" w:rsidR="00CD6396" w:rsidRDefault="009929FB" w:rsidP="009929FB">
      <w:pPr>
        <w:pStyle w:val="Ttulo1"/>
        <w:rPr>
          <w:lang w:eastAsia="es-ES"/>
        </w:rPr>
      </w:pPr>
      <w:bookmarkStart w:id="23" w:name="_Toc167793607"/>
      <w:r>
        <w:rPr>
          <w:lang w:eastAsia="es-ES"/>
        </w:rPr>
        <w:lastRenderedPageBreak/>
        <w:t>Elaboración de informes</w:t>
      </w:r>
      <w:bookmarkEnd w:id="23"/>
    </w:p>
    <w:p w14:paraId="78F2BEDC" w14:textId="77777777" w:rsidR="009929FB" w:rsidRDefault="009929FB" w:rsidP="009929FB">
      <w:pPr>
        <w:pStyle w:val="Texto"/>
        <w:rPr>
          <w:lang w:eastAsia="es-ES"/>
        </w:rPr>
      </w:pPr>
      <w:r>
        <w:rPr>
          <w:lang w:eastAsia="es-ES"/>
        </w:rPr>
        <w:t>Los informes son una característica importante de un sistema de gestión de información empresarial.</w:t>
      </w:r>
    </w:p>
    <w:p w14:paraId="1390F1C4" w14:textId="77777777" w:rsidR="009929FB" w:rsidRDefault="009929FB" w:rsidP="009929FB">
      <w:pPr>
        <w:pStyle w:val="Texto"/>
        <w:rPr>
          <w:lang w:eastAsia="es-ES"/>
        </w:rPr>
      </w:pPr>
      <w:r>
        <w:rPr>
          <w:lang w:eastAsia="es-ES"/>
        </w:rPr>
        <w:t>Los informes ayudan a las empresas a analizar datos y obtener información valiosa sobre el desempeño de su negocio.</w:t>
      </w:r>
    </w:p>
    <w:p w14:paraId="3A9798C9" w14:textId="77777777" w:rsidR="009929FB" w:rsidRDefault="009929FB" w:rsidP="009929FB">
      <w:pPr>
        <w:pStyle w:val="Texto"/>
        <w:rPr>
          <w:lang w:eastAsia="es-ES"/>
        </w:rPr>
      </w:pPr>
      <w:r>
        <w:rPr>
          <w:lang w:eastAsia="es-ES"/>
        </w:rPr>
        <w:t>Los sistemas ERP y CRM ofrecen herramientas avanzadas para crear informes personalizados, incluidos paneles interactivos, análisis en tiempo real y la capacidad de exportar datos a formatos como PDF, Excel y CSV.</w:t>
      </w:r>
    </w:p>
    <w:p w14:paraId="64CD33C7" w14:textId="77777777" w:rsidR="00070D16" w:rsidRDefault="00070D16" w:rsidP="003E09FC">
      <w:pPr>
        <w:pStyle w:val="Ttulo1"/>
        <w:rPr>
          <w:lang w:eastAsia="es-ES"/>
        </w:rPr>
      </w:pPr>
      <w:bookmarkStart w:id="24" w:name="_Toc167793608"/>
      <w:r>
        <w:rPr>
          <w:lang w:eastAsia="es-ES"/>
        </w:rPr>
        <w:t>Integración con aplicaciones Ofimáticas</w:t>
      </w:r>
      <w:bookmarkEnd w:id="24"/>
    </w:p>
    <w:p w14:paraId="2F48548D" w14:textId="77777777" w:rsidR="00070D16" w:rsidRDefault="00070D16" w:rsidP="00070D16">
      <w:pPr>
        <w:pStyle w:val="Texto"/>
        <w:rPr>
          <w:lang w:eastAsia="es-ES"/>
        </w:rPr>
      </w:pPr>
      <w:r>
        <w:rPr>
          <w:lang w:eastAsia="es-ES"/>
        </w:rPr>
        <w:t xml:space="preserve">La integración con aplicaciones de Office como Microsoft Office y Google Workspace permite a los usuarios exportar e importar datos fácilmente entre sistemas de gestión empresarial </w:t>
      </w:r>
      <w:r w:rsidR="00AF6665">
        <w:rPr>
          <w:lang w:eastAsia="es-ES"/>
        </w:rPr>
        <w:t>y herramientas</w:t>
      </w:r>
      <w:r>
        <w:rPr>
          <w:lang w:eastAsia="es-ES"/>
        </w:rPr>
        <w:t xml:space="preserve"> de productividad cotidianas.</w:t>
      </w:r>
    </w:p>
    <w:p w14:paraId="04E07759" w14:textId="77777777" w:rsidR="00F21DEB" w:rsidRDefault="00070D16" w:rsidP="00070D16">
      <w:pPr>
        <w:pStyle w:val="Texto"/>
        <w:rPr>
          <w:lang w:eastAsia="es-ES"/>
        </w:rPr>
      </w:pPr>
      <w:r>
        <w:rPr>
          <w:lang w:eastAsia="es-ES"/>
        </w:rPr>
        <w:t>Esto le permite crear fácilmente documentos, hojas de cálculo y presentaciones basadas en datos actualizados de su sistema ERP o CRM, lo que aumenta la eficiencia y la colaboración.</w:t>
      </w:r>
    </w:p>
    <w:p w14:paraId="324F47CE" w14:textId="77777777" w:rsidR="004A7BB4" w:rsidRDefault="004A7BB4" w:rsidP="004A7BB4">
      <w:pPr>
        <w:pStyle w:val="Ttulo1"/>
        <w:rPr>
          <w:lang w:eastAsia="es-ES"/>
        </w:rPr>
      </w:pPr>
      <w:bookmarkStart w:id="25" w:name="_Toc167793609"/>
      <w:r>
        <w:rPr>
          <w:lang w:eastAsia="es-ES"/>
        </w:rPr>
        <w:t>Exportación de información</w:t>
      </w:r>
      <w:bookmarkEnd w:id="25"/>
      <w:r>
        <w:rPr>
          <w:lang w:eastAsia="es-ES"/>
        </w:rPr>
        <w:t xml:space="preserve"> </w:t>
      </w:r>
    </w:p>
    <w:p w14:paraId="268285B3" w14:textId="77777777" w:rsidR="004A7BB4" w:rsidRDefault="004A7BB4" w:rsidP="001354E2">
      <w:pPr>
        <w:pStyle w:val="Texto"/>
        <w:rPr>
          <w:lang w:eastAsia="es-ES"/>
        </w:rPr>
      </w:pPr>
      <w:r>
        <w:rPr>
          <w:lang w:eastAsia="es-ES"/>
        </w:rPr>
        <w:t>La Exportación de información permite a las organizaciones transferir datos desde sistemas de gestión empresarial a otros formatos o sistemas.</w:t>
      </w:r>
    </w:p>
    <w:p w14:paraId="784FF206" w14:textId="77777777" w:rsidR="004A7BB4" w:rsidRDefault="004A7BB4" w:rsidP="001354E2">
      <w:pPr>
        <w:pStyle w:val="Texto"/>
        <w:rPr>
          <w:lang w:eastAsia="es-ES"/>
        </w:rPr>
      </w:pPr>
      <w:r>
        <w:rPr>
          <w:lang w:eastAsia="es-ES"/>
        </w:rPr>
        <w:t>Esto es útil si desea compartir información con partes externas, realizar análisis adicionales utilizando herramientas especializadas o archivar datos históricos.</w:t>
      </w:r>
    </w:p>
    <w:p w14:paraId="2E04D3C1" w14:textId="77777777" w:rsidR="002F7E40" w:rsidRDefault="004A7BB4" w:rsidP="001354E2">
      <w:pPr>
        <w:pStyle w:val="Texto"/>
        <w:rPr>
          <w:lang w:eastAsia="es-ES"/>
        </w:rPr>
      </w:pPr>
      <w:r>
        <w:rPr>
          <w:lang w:eastAsia="es-ES"/>
        </w:rPr>
        <w:t>Los sistemas ERP y CRM suelen ofrecer múltiples opciones de exportación, incluidos formatos estándar como CSV, XML y JSON.</w:t>
      </w:r>
    </w:p>
    <w:p w14:paraId="0A3C6B75" w14:textId="77777777" w:rsidR="002F7E40" w:rsidRDefault="002F7E40">
      <w:pPr>
        <w:rPr>
          <w:rFonts w:ascii="Times New Roman" w:hAnsi="Times New Roman" w:cs="Times New Roman"/>
          <w:sz w:val="24"/>
          <w:szCs w:val="24"/>
          <w:lang w:eastAsia="es-ES"/>
        </w:rPr>
      </w:pPr>
      <w:r>
        <w:rPr>
          <w:lang w:eastAsia="es-ES"/>
        </w:rPr>
        <w:br w:type="page"/>
      </w:r>
    </w:p>
    <w:p w14:paraId="4AF320E6" w14:textId="77777777" w:rsidR="00AB28A7" w:rsidRDefault="002F7E40" w:rsidP="008C015F">
      <w:pPr>
        <w:pStyle w:val="Ttulo1"/>
        <w:rPr>
          <w:lang w:eastAsia="es-ES"/>
        </w:rPr>
      </w:pPr>
      <w:bookmarkStart w:id="26" w:name="_Toc167793610"/>
      <w:r>
        <w:rPr>
          <w:lang w:eastAsia="es-ES"/>
        </w:rPr>
        <w:lastRenderedPageBreak/>
        <w:t xml:space="preserve">Resolución de </w:t>
      </w:r>
      <w:r w:rsidR="00680C5A">
        <w:rPr>
          <w:lang w:eastAsia="es-ES"/>
        </w:rPr>
        <w:t>incidencias</w:t>
      </w:r>
      <w:bookmarkEnd w:id="26"/>
      <w:r>
        <w:rPr>
          <w:lang w:eastAsia="es-ES"/>
        </w:rPr>
        <w:t xml:space="preserve"> </w:t>
      </w:r>
    </w:p>
    <w:p w14:paraId="6C41F6A3" w14:textId="77777777" w:rsidR="002F7E40" w:rsidRDefault="00AB28A7" w:rsidP="002F7E40">
      <w:pPr>
        <w:pStyle w:val="Texto"/>
        <w:rPr>
          <w:lang w:eastAsia="es-ES"/>
        </w:rPr>
      </w:pPr>
      <w:r>
        <w:rPr>
          <w:lang w:eastAsia="es-ES"/>
        </w:rPr>
        <w:t>Se</w:t>
      </w:r>
      <w:r w:rsidR="002F7E40">
        <w:rPr>
          <w:lang w:eastAsia="es-ES"/>
        </w:rPr>
        <w:t xml:space="preserve"> refiere al proceso de identificar, analizar y resolver problemas que ocurren en el uso diario de los </w:t>
      </w:r>
      <w:r w:rsidR="009E35F1">
        <w:rPr>
          <w:lang w:eastAsia="es-ES"/>
        </w:rPr>
        <w:t>sistemas de</w:t>
      </w:r>
      <w:r w:rsidR="002F7E40">
        <w:rPr>
          <w:lang w:eastAsia="es-ES"/>
        </w:rPr>
        <w:t xml:space="preserve"> gestión de información empresarial.</w:t>
      </w:r>
    </w:p>
    <w:p w14:paraId="399FB850" w14:textId="77777777" w:rsidR="002F7E40" w:rsidRDefault="002F7E40" w:rsidP="002F7E40">
      <w:pPr>
        <w:pStyle w:val="Texto"/>
        <w:rPr>
          <w:lang w:eastAsia="es-ES"/>
        </w:rPr>
      </w:pPr>
      <w:r>
        <w:rPr>
          <w:lang w:eastAsia="es-ES"/>
        </w:rPr>
        <w:t>Estos pueden incluir errores técnicos, problemas de rendimiento, errores de integración de módulos y problemas de seguridad.</w:t>
      </w:r>
    </w:p>
    <w:p w14:paraId="3F6E9A85" w14:textId="77777777" w:rsidR="002F7E40" w:rsidRDefault="002F7E40" w:rsidP="002F7E40">
      <w:pPr>
        <w:pStyle w:val="Texto"/>
        <w:rPr>
          <w:lang w:eastAsia="es-ES"/>
        </w:rPr>
      </w:pPr>
      <w:r>
        <w:rPr>
          <w:lang w:eastAsia="es-ES"/>
        </w:rPr>
        <w:t xml:space="preserve">Un soporte técnico eficiente y sistemas de gestión de </w:t>
      </w:r>
      <w:r w:rsidR="00680C5A">
        <w:rPr>
          <w:lang w:eastAsia="es-ES"/>
        </w:rPr>
        <w:t>incidencias</w:t>
      </w:r>
      <w:r>
        <w:rPr>
          <w:lang w:eastAsia="es-ES"/>
        </w:rPr>
        <w:t xml:space="preserve"> son esenciales para minimizar el tiempo de inactividad y garantizar la continuidad del negocio.</w:t>
      </w:r>
    </w:p>
    <w:p w14:paraId="112AC8C5" w14:textId="77777777" w:rsidR="001E5266" w:rsidRDefault="002F7E40" w:rsidP="000F4E77">
      <w:pPr>
        <w:pStyle w:val="Ttulo2"/>
        <w:rPr>
          <w:lang w:eastAsia="es-ES"/>
        </w:rPr>
      </w:pPr>
      <w:bookmarkStart w:id="27" w:name="_Toc167793611"/>
      <w:r>
        <w:rPr>
          <w:lang w:eastAsia="es-ES"/>
        </w:rPr>
        <w:t>Ventajas y Desventajas</w:t>
      </w:r>
      <w:bookmarkEnd w:id="27"/>
    </w:p>
    <w:p w14:paraId="3164E8FC" w14:textId="77777777" w:rsidR="001E5266" w:rsidRDefault="002F7E40" w:rsidP="000F4E77">
      <w:pPr>
        <w:pStyle w:val="Ttulo3"/>
        <w:rPr>
          <w:lang w:eastAsia="es-ES"/>
        </w:rPr>
      </w:pPr>
      <w:bookmarkStart w:id="28" w:name="_Toc167793612"/>
      <w:r>
        <w:rPr>
          <w:lang w:eastAsia="es-ES"/>
        </w:rPr>
        <w:t>Ventajas</w:t>
      </w:r>
      <w:bookmarkEnd w:id="28"/>
    </w:p>
    <w:p w14:paraId="074AE6F7" w14:textId="77777777" w:rsidR="00A20744" w:rsidRDefault="002F7E40" w:rsidP="00EA215A">
      <w:pPr>
        <w:pStyle w:val="Ttulo4"/>
        <w:rPr>
          <w:lang w:eastAsia="es-ES"/>
        </w:rPr>
      </w:pPr>
      <w:r>
        <w:rPr>
          <w:lang w:eastAsia="es-ES"/>
        </w:rPr>
        <w:t>Eficiencia Operacional</w:t>
      </w:r>
    </w:p>
    <w:p w14:paraId="5F8B35EB" w14:textId="77777777" w:rsidR="002F7E40" w:rsidRDefault="002F7E40" w:rsidP="002F7E40">
      <w:pPr>
        <w:pStyle w:val="Texto"/>
        <w:rPr>
          <w:lang w:eastAsia="es-ES"/>
        </w:rPr>
      </w:pPr>
      <w:r>
        <w:rPr>
          <w:lang w:eastAsia="es-ES"/>
        </w:rPr>
        <w:t xml:space="preserve">Consolidación de procesos y reducción </w:t>
      </w:r>
      <w:r w:rsidR="00A20744">
        <w:rPr>
          <w:lang w:eastAsia="es-ES"/>
        </w:rPr>
        <w:t>de duplicidad</w:t>
      </w:r>
      <w:r>
        <w:rPr>
          <w:lang w:eastAsia="es-ES"/>
        </w:rPr>
        <w:t xml:space="preserve"> de datos.</w:t>
      </w:r>
    </w:p>
    <w:p w14:paraId="7AA06E4E" w14:textId="77777777" w:rsidR="00A20744" w:rsidRDefault="002F7E40" w:rsidP="00943764">
      <w:pPr>
        <w:pStyle w:val="Ttulo4"/>
        <w:rPr>
          <w:lang w:eastAsia="es-ES"/>
        </w:rPr>
      </w:pPr>
      <w:r>
        <w:rPr>
          <w:lang w:eastAsia="es-ES"/>
        </w:rPr>
        <w:t>Mejora de la toma de decisiones</w:t>
      </w:r>
    </w:p>
    <w:p w14:paraId="77B4A2CA" w14:textId="77777777" w:rsidR="002F7E40" w:rsidRDefault="002F7E40" w:rsidP="002F7E40">
      <w:pPr>
        <w:pStyle w:val="Texto"/>
        <w:rPr>
          <w:lang w:eastAsia="es-ES"/>
        </w:rPr>
      </w:pPr>
      <w:r>
        <w:rPr>
          <w:lang w:eastAsia="es-ES"/>
        </w:rPr>
        <w:t xml:space="preserve">Acceso a información </w:t>
      </w:r>
      <w:r w:rsidR="00253166">
        <w:rPr>
          <w:lang w:eastAsia="es-ES"/>
        </w:rPr>
        <w:t>precisa en</w:t>
      </w:r>
      <w:r>
        <w:rPr>
          <w:lang w:eastAsia="es-ES"/>
        </w:rPr>
        <w:t xml:space="preserve"> tiempo real.</w:t>
      </w:r>
    </w:p>
    <w:p w14:paraId="67D61458" w14:textId="77777777" w:rsidR="00EB6561" w:rsidRDefault="002F7E40" w:rsidP="00EB6561">
      <w:pPr>
        <w:pStyle w:val="Ttulo4"/>
        <w:rPr>
          <w:lang w:eastAsia="es-ES"/>
        </w:rPr>
      </w:pPr>
      <w:r>
        <w:rPr>
          <w:lang w:eastAsia="es-ES"/>
        </w:rPr>
        <w:t>Mejora la productividad</w:t>
      </w:r>
    </w:p>
    <w:p w14:paraId="1AD762A4" w14:textId="77777777" w:rsidR="002F7E40" w:rsidRDefault="002F7E40" w:rsidP="002F7E40">
      <w:pPr>
        <w:pStyle w:val="Texto"/>
        <w:rPr>
          <w:lang w:eastAsia="es-ES"/>
        </w:rPr>
      </w:pPr>
      <w:r>
        <w:rPr>
          <w:lang w:eastAsia="es-ES"/>
        </w:rPr>
        <w:t>Automatiza tareas repetitivas y optimiza tu flujo de trabajo.</w:t>
      </w:r>
    </w:p>
    <w:p w14:paraId="53EFEBEB" w14:textId="77777777" w:rsidR="00EB6561" w:rsidRDefault="002F7E40" w:rsidP="00EB6561">
      <w:pPr>
        <w:pStyle w:val="Ttulo4"/>
        <w:rPr>
          <w:lang w:eastAsia="es-ES"/>
        </w:rPr>
      </w:pPr>
      <w:r>
        <w:rPr>
          <w:lang w:eastAsia="es-ES"/>
        </w:rPr>
        <w:t>Mejora de la satisfacción del cliente</w:t>
      </w:r>
    </w:p>
    <w:p w14:paraId="363A7502" w14:textId="77777777" w:rsidR="002F7E40" w:rsidRDefault="002F7E40" w:rsidP="002F7E40">
      <w:pPr>
        <w:pStyle w:val="Texto"/>
        <w:rPr>
          <w:lang w:eastAsia="es-ES"/>
        </w:rPr>
      </w:pPr>
      <w:r>
        <w:rPr>
          <w:lang w:eastAsia="es-ES"/>
        </w:rPr>
        <w:t>Gestión eficiente de las relaciones con los clientes y capacidad de respuesta.</w:t>
      </w:r>
    </w:p>
    <w:p w14:paraId="7BA79102" w14:textId="77777777" w:rsidR="004E4EC1" w:rsidRDefault="002F7E40" w:rsidP="004E4EC1">
      <w:pPr>
        <w:pStyle w:val="Ttulo4"/>
        <w:rPr>
          <w:lang w:eastAsia="es-ES"/>
        </w:rPr>
      </w:pPr>
      <w:r>
        <w:rPr>
          <w:lang w:eastAsia="es-ES"/>
        </w:rPr>
        <w:t>Escalabilidad</w:t>
      </w:r>
    </w:p>
    <w:p w14:paraId="6672FE46" w14:textId="77777777" w:rsidR="002F7E40" w:rsidRDefault="002F7E40" w:rsidP="002F7E40">
      <w:pPr>
        <w:pStyle w:val="Texto"/>
        <w:rPr>
          <w:lang w:eastAsia="es-ES"/>
        </w:rPr>
      </w:pPr>
      <w:r>
        <w:rPr>
          <w:lang w:eastAsia="es-ES"/>
        </w:rPr>
        <w:t>La capacidad de una organización para adaptarse al crecimiento y al cambio.</w:t>
      </w:r>
    </w:p>
    <w:p w14:paraId="6491A9B4" w14:textId="77777777" w:rsidR="00065D1A" w:rsidRDefault="002F7E40" w:rsidP="004E4EC1">
      <w:pPr>
        <w:pStyle w:val="Ttulo3"/>
        <w:rPr>
          <w:lang w:eastAsia="es-ES"/>
        </w:rPr>
      </w:pPr>
      <w:bookmarkStart w:id="29" w:name="_Toc167793613"/>
      <w:r>
        <w:rPr>
          <w:lang w:eastAsia="es-ES"/>
        </w:rPr>
        <w:t>Desventajas</w:t>
      </w:r>
      <w:bookmarkEnd w:id="29"/>
    </w:p>
    <w:p w14:paraId="43285C45" w14:textId="77777777" w:rsidR="00065D1A" w:rsidRDefault="002F7E40" w:rsidP="004E4EC1">
      <w:pPr>
        <w:pStyle w:val="Ttulo4"/>
        <w:rPr>
          <w:lang w:eastAsia="es-ES"/>
        </w:rPr>
      </w:pPr>
      <w:r>
        <w:rPr>
          <w:lang w:eastAsia="es-ES"/>
        </w:rPr>
        <w:t>Alto Costo</w:t>
      </w:r>
    </w:p>
    <w:p w14:paraId="7E68A2E5" w14:textId="77777777" w:rsidR="002F7E40" w:rsidRDefault="002F7E40" w:rsidP="002F7E40">
      <w:pPr>
        <w:pStyle w:val="Texto"/>
        <w:rPr>
          <w:lang w:eastAsia="es-ES"/>
        </w:rPr>
      </w:pPr>
      <w:r>
        <w:rPr>
          <w:lang w:eastAsia="es-ES"/>
        </w:rPr>
        <w:t xml:space="preserve">Requiere una gran inversión </w:t>
      </w:r>
      <w:r w:rsidR="00065D1A">
        <w:rPr>
          <w:lang w:eastAsia="es-ES"/>
        </w:rPr>
        <w:t>inicial en</w:t>
      </w:r>
      <w:r>
        <w:rPr>
          <w:lang w:eastAsia="es-ES"/>
        </w:rPr>
        <w:t xml:space="preserve"> software, hardware y capacitación.</w:t>
      </w:r>
    </w:p>
    <w:p w14:paraId="0F3E379C" w14:textId="77777777" w:rsidR="00065D1A" w:rsidRDefault="002F7E40" w:rsidP="004E4EC1">
      <w:pPr>
        <w:pStyle w:val="Ttulo4"/>
        <w:rPr>
          <w:lang w:eastAsia="es-ES"/>
        </w:rPr>
      </w:pPr>
      <w:r>
        <w:rPr>
          <w:lang w:eastAsia="es-ES"/>
        </w:rPr>
        <w:t>Complejidad de implementación</w:t>
      </w:r>
    </w:p>
    <w:p w14:paraId="60E81E6E" w14:textId="77777777" w:rsidR="002F7E40" w:rsidRDefault="002F7E40" w:rsidP="002F7E40">
      <w:pPr>
        <w:pStyle w:val="Texto"/>
        <w:rPr>
          <w:lang w:eastAsia="es-ES"/>
        </w:rPr>
      </w:pPr>
      <w:r>
        <w:rPr>
          <w:lang w:eastAsia="es-ES"/>
        </w:rPr>
        <w:t>El proceso de instalación y personalización puede ser largo y complejo.</w:t>
      </w:r>
    </w:p>
    <w:p w14:paraId="43E45C18" w14:textId="77777777" w:rsidR="00065D1A" w:rsidRDefault="002F7E40" w:rsidP="004E4EC1">
      <w:pPr>
        <w:pStyle w:val="Ttulo4"/>
        <w:rPr>
          <w:lang w:eastAsia="es-ES"/>
        </w:rPr>
      </w:pPr>
      <w:r>
        <w:rPr>
          <w:lang w:eastAsia="es-ES"/>
        </w:rPr>
        <w:t>Resistencia al cambio</w:t>
      </w:r>
    </w:p>
    <w:p w14:paraId="2AADE168" w14:textId="77777777" w:rsidR="002F7E40" w:rsidRDefault="002F7E40" w:rsidP="002F7E40">
      <w:pPr>
        <w:pStyle w:val="Texto"/>
        <w:rPr>
          <w:lang w:eastAsia="es-ES"/>
        </w:rPr>
      </w:pPr>
      <w:r>
        <w:rPr>
          <w:lang w:eastAsia="es-ES"/>
        </w:rPr>
        <w:t>Los empleados pueden negarse a implementar nuevos sistemas o procesos.</w:t>
      </w:r>
    </w:p>
    <w:p w14:paraId="6BAD20B4" w14:textId="77777777" w:rsidR="009E35F1" w:rsidRDefault="002F7E40" w:rsidP="004E4EC1">
      <w:pPr>
        <w:pStyle w:val="Ttulo4"/>
        <w:rPr>
          <w:lang w:eastAsia="es-ES"/>
        </w:rPr>
      </w:pPr>
      <w:r>
        <w:rPr>
          <w:lang w:eastAsia="es-ES"/>
        </w:rPr>
        <w:t>Dependencia del proveedor</w:t>
      </w:r>
    </w:p>
    <w:p w14:paraId="6BCC95FE" w14:textId="77777777" w:rsidR="002F7E40" w:rsidRDefault="002F7E40" w:rsidP="002F7E40">
      <w:pPr>
        <w:pStyle w:val="Texto"/>
        <w:rPr>
          <w:lang w:eastAsia="es-ES"/>
        </w:rPr>
      </w:pPr>
      <w:r>
        <w:rPr>
          <w:lang w:eastAsia="es-ES"/>
        </w:rPr>
        <w:t>Dependencia de los proveedores de software para soporte y actualizaciones.</w:t>
      </w:r>
    </w:p>
    <w:p w14:paraId="22A3342D" w14:textId="77777777" w:rsidR="009E35F1" w:rsidRDefault="002F7E40" w:rsidP="004E4EC1">
      <w:pPr>
        <w:pStyle w:val="Ttulo4"/>
        <w:rPr>
          <w:lang w:eastAsia="es-ES"/>
        </w:rPr>
      </w:pPr>
      <w:r>
        <w:rPr>
          <w:lang w:eastAsia="es-ES"/>
        </w:rPr>
        <w:t>Riesgo de seguridad</w:t>
      </w:r>
    </w:p>
    <w:p w14:paraId="6A156269" w14:textId="77777777" w:rsidR="00CD6396" w:rsidRPr="00B32639" w:rsidRDefault="002F7E40" w:rsidP="001E5266">
      <w:pPr>
        <w:pStyle w:val="Texto"/>
        <w:rPr>
          <w:lang w:eastAsia="es-ES"/>
        </w:rPr>
      </w:pPr>
      <w:r>
        <w:rPr>
          <w:lang w:eastAsia="es-ES"/>
        </w:rPr>
        <w:t xml:space="preserve">Los datos confidenciales deben protegerse </w:t>
      </w:r>
      <w:r w:rsidR="000E1247">
        <w:rPr>
          <w:lang w:eastAsia="es-ES"/>
        </w:rPr>
        <w:t>de posibles</w:t>
      </w:r>
      <w:r>
        <w:rPr>
          <w:lang w:eastAsia="es-ES"/>
        </w:rPr>
        <w:t xml:space="preserve"> violaciones de seguridad.</w:t>
      </w:r>
    </w:p>
    <w:sectPr w:rsidR="00CD6396" w:rsidRPr="00B32639" w:rsidSect="002E7155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FB99C2" w14:textId="77777777" w:rsidR="002C14D1" w:rsidRDefault="002C14D1" w:rsidP="00906D29">
      <w:pPr>
        <w:spacing w:after="0" w:line="240" w:lineRule="auto"/>
      </w:pPr>
      <w:r>
        <w:separator/>
      </w:r>
    </w:p>
  </w:endnote>
  <w:endnote w:type="continuationSeparator" w:id="0">
    <w:p w14:paraId="47CE20C9" w14:textId="77777777" w:rsidR="002C14D1" w:rsidRDefault="002C14D1" w:rsidP="00906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D7E7CA" w14:textId="77777777" w:rsidR="002E7155" w:rsidRDefault="002E715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DC11D" w14:textId="77777777" w:rsidR="003211DF" w:rsidRDefault="003211DF">
    <w:pPr>
      <w:pStyle w:val="Piedepgina"/>
      <w:jc w:val="center"/>
      <w:rPr>
        <w:caps/>
        <w:color w:val="4472C4" w:themeColor="accent1"/>
      </w:rPr>
    </w:pPr>
  </w:p>
  <w:p w14:paraId="1806390C" w14:textId="77777777" w:rsidR="00906D29" w:rsidRDefault="00906D29" w:rsidP="00906D29">
    <w:pPr>
      <w:pStyle w:val="Piedepgina"/>
      <w:tabs>
        <w:tab w:val="clear" w:pos="4252"/>
        <w:tab w:val="clear" w:pos="8504"/>
        <w:tab w:val="left" w:pos="3581"/>
      </w:tabs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081D" w14:textId="77777777" w:rsidR="00906D29" w:rsidRDefault="00906D29">
    <w:pPr>
      <w:pStyle w:val="Encabezad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tab/>
    </w:r>
    <w:r>
      <w:rPr>
        <w:noProof/>
        <w:color w:val="4472C4" w:themeColor="accent1"/>
      </w:rPr>
      <w:tab/>
    </w:r>
    <w:r w:rsidRPr="00906D29">
      <w:rPr>
        <w:noProof/>
        <w:color w:val="4472C4" w:themeColor="accent1"/>
      </w:rPr>
      <w:t>1</w:t>
    </w:r>
  </w:p>
  <w:p w14:paraId="49B40EC3" w14:textId="77777777" w:rsidR="00906D29" w:rsidRDefault="00906D29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810F4" w14:textId="77777777" w:rsidR="003211DF" w:rsidRPr="00A64158" w:rsidRDefault="00A64158" w:rsidP="00A64158">
    <w:pPr>
      <w:pStyle w:val="Piedepgina"/>
      <w:shd w:val="clear" w:color="auto" w:fill="4472C4" w:themeFill="accent1"/>
      <w:tabs>
        <w:tab w:val="left" w:pos="4041"/>
      </w:tabs>
      <w:rPr>
        <w:rFonts w:ascii="Times New Roman" w:hAnsi="Times New Roman" w:cs="Times New Roman"/>
        <w:b/>
        <w:caps/>
        <w:color w:val="FFFFFF" w:themeColor="background1"/>
        <w:sz w:val="24"/>
      </w:rPr>
    </w:pPr>
    <w:r>
      <w:rPr>
        <w:rFonts w:ascii="Times New Roman" w:hAnsi="Times New Roman" w:cs="Times New Roman"/>
        <w:b/>
        <w:caps/>
        <w:color w:val="FFFFFF" w:themeColor="background1"/>
        <w:sz w:val="24"/>
      </w:rPr>
      <w:tab/>
    </w:r>
    <w:r>
      <w:rPr>
        <w:rFonts w:ascii="Times New Roman" w:hAnsi="Times New Roman" w:cs="Times New Roman"/>
        <w:b/>
        <w:caps/>
        <w:color w:val="FFFFFF" w:themeColor="background1"/>
        <w:sz w:val="24"/>
      </w:rPr>
      <w:tab/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begin"/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instrText>PAGE   \* MERGEFORMAT</w:instrText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separate"/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t>2</w:t>
    </w:r>
    <w:r w:rsidR="003211DF" w:rsidRPr="00F52BCD">
      <w:rPr>
        <w:rFonts w:ascii="Times New Roman" w:hAnsi="Times New Roman" w:cs="Times New Roman"/>
        <w:b/>
        <w:caps/>
        <w:color w:val="FFFFFF" w:themeColor="background1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AD814" w14:textId="77777777" w:rsidR="002C14D1" w:rsidRDefault="002C14D1" w:rsidP="00906D29">
      <w:pPr>
        <w:spacing w:after="0" w:line="240" w:lineRule="auto"/>
      </w:pPr>
      <w:r>
        <w:separator/>
      </w:r>
    </w:p>
  </w:footnote>
  <w:footnote w:type="continuationSeparator" w:id="0">
    <w:p w14:paraId="7C03A8BD" w14:textId="77777777" w:rsidR="002C14D1" w:rsidRDefault="002C14D1" w:rsidP="00906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BDEF69" w14:textId="77777777" w:rsidR="002E7155" w:rsidRDefault="002E715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C734DF" w14:textId="77777777" w:rsidR="002E7155" w:rsidRDefault="002E715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0B7BD6" w14:textId="77777777" w:rsidR="00906D29" w:rsidRDefault="00906D29">
    <w:pPr>
      <w:pStyle w:val="Encabezado"/>
    </w:pPr>
    <w:r>
      <w:t>1ºDAW</w:t>
    </w:r>
    <w:r>
      <w:tab/>
    </w:r>
    <w:r>
      <w:tab/>
      <w:t>Adrián Tirado Ramos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40531" w14:textId="77777777" w:rsidR="00F52BCD" w:rsidRPr="00F52BCD" w:rsidRDefault="00F52BCD" w:rsidP="00A64158">
    <w:pPr>
      <w:pStyle w:val="Encabezado"/>
      <w:shd w:val="clear" w:color="auto" w:fill="4472C4" w:themeFill="accent1"/>
      <w:rPr>
        <w:rFonts w:ascii="Times New Roman" w:hAnsi="Times New Roman" w:cs="Times New Roman"/>
        <w:b/>
        <w:color w:val="FFFFFF" w:themeColor="background1"/>
        <w:sz w:val="24"/>
      </w:rPr>
    </w:pPr>
    <w:r w:rsidRPr="00F52BCD">
      <w:rPr>
        <w:rFonts w:ascii="Times New Roman" w:hAnsi="Times New Roman" w:cs="Times New Roman"/>
        <w:b/>
        <w:color w:val="FFFFFF" w:themeColor="background1"/>
        <w:sz w:val="24"/>
      </w:rPr>
      <w:t>1ºDAW</w:t>
    </w:r>
    <w:r w:rsidRPr="00F52BCD">
      <w:rPr>
        <w:rFonts w:ascii="Times New Roman" w:hAnsi="Times New Roman" w:cs="Times New Roman"/>
        <w:b/>
        <w:color w:val="FFFFFF" w:themeColor="background1"/>
        <w:sz w:val="24"/>
      </w:rPr>
      <w:tab/>
    </w:r>
    <w:r w:rsidRPr="00F52BCD">
      <w:rPr>
        <w:rFonts w:ascii="Times New Roman" w:hAnsi="Times New Roman" w:cs="Times New Roman"/>
        <w:b/>
        <w:color w:val="FFFFFF" w:themeColor="background1"/>
        <w:sz w:val="24"/>
      </w:rPr>
      <w:tab/>
      <w:t>Adrián Tirado Ramos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07209"/>
    <w:multiLevelType w:val="hybridMultilevel"/>
    <w:tmpl w:val="54A6E0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958"/>
    <w:rsid w:val="00061B73"/>
    <w:rsid w:val="00065D1A"/>
    <w:rsid w:val="00070D16"/>
    <w:rsid w:val="000D7D87"/>
    <w:rsid w:val="000E1247"/>
    <w:rsid w:val="000F4E77"/>
    <w:rsid w:val="00123E2E"/>
    <w:rsid w:val="001354E2"/>
    <w:rsid w:val="00165405"/>
    <w:rsid w:val="001705C9"/>
    <w:rsid w:val="00194158"/>
    <w:rsid w:val="001A215C"/>
    <w:rsid w:val="001E2F0A"/>
    <w:rsid w:val="001E5266"/>
    <w:rsid w:val="001F2A67"/>
    <w:rsid w:val="00253166"/>
    <w:rsid w:val="002C14D1"/>
    <w:rsid w:val="002D6D23"/>
    <w:rsid w:val="002E7155"/>
    <w:rsid w:val="002F7E40"/>
    <w:rsid w:val="00313DEC"/>
    <w:rsid w:val="003211DF"/>
    <w:rsid w:val="003E09FC"/>
    <w:rsid w:val="00403BF9"/>
    <w:rsid w:val="0044654D"/>
    <w:rsid w:val="00456958"/>
    <w:rsid w:val="00467BFC"/>
    <w:rsid w:val="004A3775"/>
    <w:rsid w:val="004A7BB4"/>
    <w:rsid w:val="004C3FA4"/>
    <w:rsid w:val="004E4EC1"/>
    <w:rsid w:val="00514DE0"/>
    <w:rsid w:val="005151A4"/>
    <w:rsid w:val="00557952"/>
    <w:rsid w:val="00585B6B"/>
    <w:rsid w:val="00595600"/>
    <w:rsid w:val="005C0858"/>
    <w:rsid w:val="005D783F"/>
    <w:rsid w:val="00617984"/>
    <w:rsid w:val="00637ACF"/>
    <w:rsid w:val="00641240"/>
    <w:rsid w:val="00667E04"/>
    <w:rsid w:val="00680C5A"/>
    <w:rsid w:val="00780935"/>
    <w:rsid w:val="007B7819"/>
    <w:rsid w:val="00802D0C"/>
    <w:rsid w:val="00856C9B"/>
    <w:rsid w:val="00857AC3"/>
    <w:rsid w:val="00897F91"/>
    <w:rsid w:val="008C015F"/>
    <w:rsid w:val="00906D29"/>
    <w:rsid w:val="00922363"/>
    <w:rsid w:val="0094046C"/>
    <w:rsid w:val="00943764"/>
    <w:rsid w:val="0097789F"/>
    <w:rsid w:val="00977CDD"/>
    <w:rsid w:val="009929FB"/>
    <w:rsid w:val="009D50ED"/>
    <w:rsid w:val="009E35F1"/>
    <w:rsid w:val="00A20744"/>
    <w:rsid w:val="00A44FB5"/>
    <w:rsid w:val="00A64158"/>
    <w:rsid w:val="00A7377E"/>
    <w:rsid w:val="00AB28A7"/>
    <w:rsid w:val="00AF38FC"/>
    <w:rsid w:val="00AF6665"/>
    <w:rsid w:val="00B07BC0"/>
    <w:rsid w:val="00B32639"/>
    <w:rsid w:val="00B32BF8"/>
    <w:rsid w:val="00B40F06"/>
    <w:rsid w:val="00B70B8A"/>
    <w:rsid w:val="00BC6682"/>
    <w:rsid w:val="00BD6374"/>
    <w:rsid w:val="00BF12B8"/>
    <w:rsid w:val="00C144F6"/>
    <w:rsid w:val="00C318AE"/>
    <w:rsid w:val="00C62677"/>
    <w:rsid w:val="00C818FE"/>
    <w:rsid w:val="00CC49CF"/>
    <w:rsid w:val="00CC5953"/>
    <w:rsid w:val="00CD6396"/>
    <w:rsid w:val="00CE22DB"/>
    <w:rsid w:val="00CE7DE9"/>
    <w:rsid w:val="00D47CD6"/>
    <w:rsid w:val="00D81D26"/>
    <w:rsid w:val="00D854F0"/>
    <w:rsid w:val="00DB2E32"/>
    <w:rsid w:val="00E32D40"/>
    <w:rsid w:val="00E572A5"/>
    <w:rsid w:val="00E7637D"/>
    <w:rsid w:val="00E815BA"/>
    <w:rsid w:val="00EA215A"/>
    <w:rsid w:val="00EA787F"/>
    <w:rsid w:val="00EA7F1D"/>
    <w:rsid w:val="00EB6561"/>
    <w:rsid w:val="00ED6662"/>
    <w:rsid w:val="00F0181F"/>
    <w:rsid w:val="00F047A9"/>
    <w:rsid w:val="00F21DEB"/>
    <w:rsid w:val="00F24305"/>
    <w:rsid w:val="00F47D64"/>
    <w:rsid w:val="00F52BCD"/>
    <w:rsid w:val="00F925C0"/>
    <w:rsid w:val="00FB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67C73E"/>
  <w15:chartTrackingRefBased/>
  <w15:docId w15:val="{8D680B33-7BDA-40A8-A7A6-0309BE20A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7BC0"/>
    <w:pPr>
      <w:keepNext/>
      <w:keepLines/>
      <w:spacing w:before="360" w:after="24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7BC0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F4E77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A215A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06D29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6D29"/>
    <w:rPr>
      <w:rFonts w:eastAsiaTheme="minorEastAsia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906D29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D29"/>
  </w:style>
  <w:style w:type="paragraph" w:styleId="Piedepgina">
    <w:name w:val="footer"/>
    <w:basedOn w:val="Normal"/>
    <w:link w:val="PiedepginaCar"/>
    <w:uiPriority w:val="99"/>
    <w:unhideWhenUsed/>
    <w:rsid w:val="00906D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06D29"/>
  </w:style>
  <w:style w:type="paragraph" w:customStyle="1" w:styleId="Texto">
    <w:name w:val="Texto"/>
    <w:basedOn w:val="Normal"/>
    <w:link w:val="TextoCar"/>
    <w:qFormat/>
    <w:rsid w:val="00ED6662"/>
    <w:rPr>
      <w:rFonts w:ascii="Times New Roman" w:hAnsi="Times New Roman" w:cs="Times New Roman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B07BC0"/>
    <w:rPr>
      <w:rFonts w:ascii="Times New Roman" w:eastAsiaTheme="majorEastAsia" w:hAnsi="Times New Roman" w:cstheme="majorBidi"/>
      <w:b/>
      <w:color w:val="2F5496" w:themeColor="accent1" w:themeShade="BF"/>
      <w:sz w:val="30"/>
      <w:szCs w:val="32"/>
    </w:rPr>
  </w:style>
  <w:style w:type="character" w:customStyle="1" w:styleId="TextoCar">
    <w:name w:val="Texto Car"/>
    <w:basedOn w:val="Fuentedeprrafopredeter"/>
    <w:link w:val="Texto"/>
    <w:rsid w:val="00ED6662"/>
    <w:rPr>
      <w:rFonts w:ascii="Times New Roman" w:hAnsi="Times New Roman" w:cs="Times New Roman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A7F1D"/>
    <w:pPr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EA7F1D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A7F1D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A7F1D"/>
    <w:pPr>
      <w:spacing w:after="0"/>
      <w:ind w:left="440"/>
    </w:pPr>
    <w:rPr>
      <w:rFonts w:cstheme="minorHAnsi"/>
      <w:i/>
      <w:i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B07BC0"/>
    <w:rPr>
      <w:rFonts w:asciiTheme="majorHAnsi" w:eastAsiaTheme="majorEastAsia" w:hAnsiTheme="majorHAnsi" w:cstheme="majorBidi"/>
      <w:color w:val="2F5496" w:themeColor="accent1" w:themeShade="BF"/>
      <w:sz w:val="26"/>
      <w:szCs w:val="26"/>
      <w:u w:val="single"/>
    </w:rPr>
  </w:style>
  <w:style w:type="paragraph" w:styleId="TDC4">
    <w:name w:val="toc 4"/>
    <w:basedOn w:val="Normal"/>
    <w:next w:val="Normal"/>
    <w:autoRedefine/>
    <w:uiPriority w:val="39"/>
    <w:unhideWhenUsed/>
    <w:rsid w:val="00EA7F1D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A7F1D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A7F1D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A7F1D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A7F1D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EA7F1D"/>
    <w:pPr>
      <w:spacing w:after="0"/>
      <w:ind w:left="1760"/>
    </w:pPr>
    <w:rPr>
      <w:rFonts w:cstheme="minorHAns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A7F1D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EA7F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rsid w:val="000F4E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EA215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2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15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3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7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t\Desktop\modulo\daw1\plantilla%20documen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08FB49BC544E418229FA755BAD2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B271A1-0D39-4512-B4A3-7BCA170E0768}"/>
      </w:docPartPr>
      <w:docPartBody>
        <w:p w:rsidR="001B1B8B" w:rsidRDefault="00D3330A">
          <w:pPr>
            <w:pStyle w:val="1208FB49BC544E418229FA755BAD227F"/>
          </w:pPr>
          <w:r w:rsidRPr="007B3728">
            <w:rPr>
              <w:rStyle w:val="Textodel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0A"/>
    <w:rsid w:val="001B1B8B"/>
    <w:rsid w:val="00BA69BA"/>
    <w:rsid w:val="00D3330A"/>
    <w:rsid w:val="00D7446D"/>
    <w:rsid w:val="00FD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1208FB49BC544E418229FA755BAD227F">
    <w:name w:val="1208FB49BC544E418229FA755BAD22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D1AE6-50C0-4272-AEB9-8C672AE1F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documento.dotx</Template>
  <TotalTime>52</TotalTime>
  <Pages>9</Pages>
  <Words>1627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Sistemas empresariales de gestió n de infórmación</vt:lpstr>
    </vt:vector>
  </TitlesOfParts>
  <Company/>
  <LinksUpToDate>false</LinksUpToDate>
  <CharactersWithSpaces>10558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empresariales de gestió n de infórmación</dc:title>
  <dc:subject/>
  <dc:creator>Adrián Tirado Ramos</dc:creator>
  <cp:keywords/>
  <dc:description/>
  <cp:lastModifiedBy>Adri Tira</cp:lastModifiedBy>
  <cp:revision>71</cp:revision>
  <cp:lastPrinted>2024-05-27T22:08:00Z</cp:lastPrinted>
  <dcterms:created xsi:type="dcterms:W3CDTF">2024-05-25T15:52:00Z</dcterms:created>
  <dcterms:modified xsi:type="dcterms:W3CDTF">2024-05-28T10:59:00Z</dcterms:modified>
</cp:coreProperties>
</file>