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3BF0" w14:textId="77777777" w:rsidR="00906D29" w:rsidRDefault="00716F80" w:rsidP="00716F80">
      <w:r>
        <w:rPr>
          <w:b/>
          <w:noProof/>
          <w:color w:val="FFFFFF" w:themeColor="background1"/>
          <w:sz w:val="48"/>
          <w:u w:val="single"/>
        </w:rPr>
        <mc:AlternateContent>
          <mc:Choice Requires="wps">
            <w:drawing>
              <wp:anchor distT="0" distB="0" distL="114300" distR="114300" simplePos="0" relativeHeight="251666432" behindDoc="1" locked="0" layoutInCell="1" allowOverlap="1" wp14:anchorId="776ADE6D" wp14:editId="6E50E818">
                <wp:simplePos x="0" y="0"/>
                <wp:positionH relativeFrom="margin">
                  <wp:posOffset>2763672</wp:posOffset>
                </wp:positionH>
                <wp:positionV relativeFrom="paragraph">
                  <wp:posOffset>-6824</wp:posOffset>
                </wp:positionV>
                <wp:extent cx="3126105" cy="543560"/>
                <wp:effectExtent l="0" t="0" r="0" b="8890"/>
                <wp:wrapNone/>
                <wp:docPr id="1" name="Cuadro de texto 1"/>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CD1760" w14:textId="77777777"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14:paraId="11065FD2" w14:textId="77777777" w:rsidR="00716F80" w:rsidRDefault="00716F80" w:rsidP="00716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6ADE6D" id="_x0000_t202" coordsize="21600,21600" o:spt="202" path="m,l,21600r21600,l21600,xe">
                <v:stroke joinstyle="miter"/>
                <v:path gradientshapeok="t" o:connecttype="rect"/>
              </v:shapetype>
              <v:shape id="Cuadro de texto 1" o:spid="_x0000_s1026" type="#_x0000_t202" style="position:absolute;margin-left:217.6pt;margin-top:-.55pt;width:246.15pt;height:42.8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" filled="f" stroked="f">
                <v:textbox>
                  <w:txbxContent>
                    <w:p w14:paraId="02CD1760" w14:textId="77777777"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14:paraId="11065FD2" w14:textId="77777777" w:rsidR="00716F80" w:rsidRDefault="00716F80" w:rsidP="00716F80"/>
                  </w:txbxContent>
                </v:textbox>
                <w10:wrap anchorx="margin"/>
              </v:shape>
            </w:pict>
          </mc:Fallback>
        </mc:AlternateContent>
      </w:r>
      <w:r w:rsidR="00F52BCD">
        <w:rPr>
          <w:b/>
          <w:noProof/>
          <w:color w:val="FFFFFF" w:themeColor="background1"/>
          <w:sz w:val="48"/>
          <w:u w:val="single"/>
        </w:rPr>
        <mc:AlternateContent>
          <mc:Choice Requires="wps">
            <w:drawing>
              <wp:anchor distT="0" distB="0" distL="114300" distR="114300" simplePos="0" relativeHeight="251664384" behindDoc="1" locked="0" layoutInCell="1" allowOverlap="1" wp14:anchorId="59E3FC2C" wp14:editId="2D86327E">
                <wp:simplePos x="0" y="0"/>
                <wp:positionH relativeFrom="margin">
                  <wp:align>left</wp:align>
                </wp:positionH>
                <wp:positionV relativeFrom="paragraph">
                  <wp:posOffset>7135598</wp:posOffset>
                </wp:positionV>
                <wp:extent cx="3126105" cy="543560"/>
                <wp:effectExtent l="0" t="0" r="0" b="8890"/>
                <wp:wrapNone/>
                <wp:docPr id="3" name="Cuadro de texto 3"/>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5C4B1F" w14:textId="77777777" w:rsidR="00F52BCD" w:rsidRPr="003211DF" w:rsidRDefault="00B152B2" w:rsidP="00F52BCD">
                            <w:pPr>
                              <w:rPr>
                                <w:b/>
                                <w:color w:val="FFFFFF" w:themeColor="background1"/>
                                <w:sz w:val="48"/>
                                <w:szCs w:val="48"/>
                                <w:u w:val="single"/>
                              </w:rPr>
                            </w:pPr>
                            <w:r>
                              <w:rPr>
                                <w:b/>
                                <w:color w:val="FFFFFF" w:themeColor="background1"/>
                                <w:sz w:val="48"/>
                                <w:szCs w:val="48"/>
                                <w:u w:val="single"/>
                              </w:rPr>
                              <w:t>Lenguaje De Marcas</w:t>
                            </w:r>
                          </w:p>
                          <w:p w14:paraId="58BAEB35" w14:textId="77777777" w:rsidR="00F52BCD" w:rsidRDefault="00F52BCD" w:rsidP="00F52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E3FC2C" id="Cuadro de texto 3" o:spid="_x0000_s1027" type="#_x0000_t202" style="position:absolute;margin-left:0;margin-top:561.85pt;width:246.15pt;height:42.8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" filled="f" stroked="f">
                <v:textbox>
                  <w:txbxContent>
                    <w:p w14:paraId="7D5C4B1F" w14:textId="77777777" w:rsidR="00F52BCD" w:rsidRPr="003211DF" w:rsidRDefault="00B152B2" w:rsidP="00F52BCD">
                      <w:pPr>
                        <w:rPr>
                          <w:b/>
                          <w:color w:val="FFFFFF" w:themeColor="background1"/>
                          <w:sz w:val="48"/>
                          <w:szCs w:val="48"/>
                          <w:u w:val="single"/>
                        </w:rPr>
                      </w:pPr>
                      <w:r>
                        <w:rPr>
                          <w:b/>
                          <w:color w:val="FFFFFF" w:themeColor="background1"/>
                          <w:sz w:val="48"/>
                          <w:szCs w:val="48"/>
                          <w:u w:val="single"/>
                        </w:rPr>
                        <w:t>Lenguaje De Marcas</w:t>
                      </w:r>
                    </w:p>
                    <w:p w14:paraId="58BAEB35" w14:textId="77777777" w:rsidR="00F52BCD" w:rsidRDefault="00F52BCD" w:rsidP="00F52BCD"/>
                  </w:txbxContent>
                </v:textbox>
                <w10:wrap anchorx="margin"/>
              </v:shape>
            </w:pict>
          </mc:Fallback>
        </mc:AlternateContent>
      </w:r>
      <w:r w:rsidR="003211DF">
        <w:rPr>
          <w:b/>
          <w:noProof/>
          <w:color w:val="FFFFFF" w:themeColor="background1"/>
          <w:sz w:val="48"/>
          <w:u w:val="single"/>
        </w:rPr>
        <mc:AlternateContent>
          <mc:Choice Requires="wps">
            <w:drawing>
              <wp:anchor distT="0" distB="0" distL="114300" distR="114300" simplePos="0" relativeHeight="251662336" behindDoc="1" locked="0" layoutInCell="1" allowOverlap="1" wp14:anchorId="1A4E1880" wp14:editId="7BE22592">
                <wp:simplePos x="0" y="0"/>
                <wp:positionH relativeFrom="margin">
                  <wp:posOffset>2717851</wp:posOffset>
                </wp:positionH>
                <wp:positionV relativeFrom="paragraph">
                  <wp:posOffset>586105</wp:posOffset>
                </wp:positionV>
                <wp:extent cx="3126105" cy="543560"/>
                <wp:effectExtent l="0" t="0" r="0" b="8890"/>
                <wp:wrapNone/>
                <wp:docPr id="2" name="Cuadro de texto 2"/>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CAE357" w14:textId="77777777"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14:paraId="0D804611" w14:textId="77777777" w:rsidR="003211DF" w:rsidRDefault="003211DF" w:rsidP="003211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4E1880" id="Cuadro de texto 2" o:spid="_x0000_s1028" type="#_x0000_t202" style="position:absolute;margin-left:214pt;margin-top:46.15pt;width:246.15pt;height:42.8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" filled="f" stroked="f">
                <v:textbox>
                  <w:txbxContent>
                    <w:p w14:paraId="07CAE357" w14:textId="77777777"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14:paraId="0D804611" w14:textId="77777777" w:rsidR="003211DF" w:rsidRDefault="003211DF" w:rsidP="003211DF"/>
                  </w:txbxContent>
                </v:textbox>
                <w10:wrap anchorx="margin"/>
              </v:shape>
            </w:pict>
          </mc:Fallback>
        </mc:AlternateContent>
      </w:r>
      <w:sdt>
        <w:sdtPr>
          <w:id w:val="-39901394"/>
          <w:docPartObj>
            <w:docPartGallery w:val="Cover Pages"/>
            <w:docPartUnique/>
          </w:docPartObj>
        </w:sdtPr>
        <w:sdtContent>
          <w:r w:rsidR="00906D29">
            <w:rPr>
              <w:noProof/>
            </w:rPr>
            <mc:AlternateContent>
              <mc:Choice Requires="wpg">
                <w:drawing>
                  <wp:anchor distT="0" distB="0" distL="114300" distR="114300" simplePos="0" relativeHeight="251659264" behindDoc="1" locked="0" layoutInCell="1" allowOverlap="1" wp14:anchorId="410EAB49">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C9F381F" w14:textId="77777777" w:rsidR="003211DF" w:rsidRDefault="003211DF" w:rsidP="003211DF">
                                    <w:pPr>
                                      <w:pStyle w:val="Sinespaciado"/>
                                      <w:rPr>
                                        <w:b/>
                                        <w:color w:val="FFFFFF" w:themeColor="background1"/>
                                        <w:sz w:val="48"/>
                                        <w:szCs w:val="48"/>
                                        <w:u w:val="single"/>
                                      </w:rPr>
                                    </w:pPr>
                                  </w:p>
                                  <w:p w14:paraId="4338D8AD" w14:textId="77777777" w:rsidR="003211DF" w:rsidRPr="003211DF" w:rsidRDefault="003211DF" w:rsidP="003211DF">
                                    <w:pPr>
                                      <w:pStyle w:val="Sinespaciado"/>
                                      <w:ind w:left="4248"/>
                                      <w:rPr>
                                        <w:b/>
                                        <w:color w:val="FFFFFF" w:themeColor="background1"/>
                                        <w:sz w:val="48"/>
                                        <w:szCs w:val="48"/>
                                        <w:u w:val="single"/>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E7051FF" w14:textId="77777777" w:rsidR="00906D29" w:rsidRDefault="00B152B2" w:rsidP="00B152B2">
                                      <w:pPr>
                                        <w:pStyle w:val="Sinespaciado"/>
                                        <w:rPr>
                                          <w:rFonts w:asciiTheme="majorHAnsi" w:eastAsiaTheme="majorEastAsia" w:hAnsiTheme="majorHAnsi" w:cstheme="majorBidi"/>
                                          <w:caps/>
                                          <w:color w:val="FFFFFF" w:themeColor="background1"/>
                                          <w:sz w:val="64"/>
                                          <w:szCs w:val="64"/>
                                        </w:rPr>
                                      </w:pPr>
                                      <w:r w:rsidRPr="00B152B2">
                                        <w:rPr>
                                          <w:rFonts w:asciiTheme="majorHAnsi" w:eastAsiaTheme="majorEastAsia" w:hAnsiTheme="majorHAnsi" w:cstheme="majorBidi"/>
                                          <w:caps/>
                                          <w:color w:val="FFFFFF" w:themeColor="background1"/>
                                          <w:sz w:val="64"/>
                                          <w:szCs w:val="64"/>
                                        </w:rPr>
                                        <w:t>Tarea 2. XML, DTD y XSD</w:t>
                                      </w:r>
                                    </w:p>
                                  </w:sdtContent>
                                </w:sdt>
                                <w:p w14:paraId="56065384" w14:textId="77777777" w:rsidR="00906D29" w:rsidRDefault="00906D29">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0EAB49" id="Grupo 48" o:spid="_x0000_s1029"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">
                    <v:group id="Grupo 49" o:spid="_x0000_s1030"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1"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C9F381F" w14:textId="77777777" w:rsidR="003211DF" w:rsidRDefault="003211DF" w:rsidP="003211DF">
                              <w:pPr>
                                <w:pStyle w:val="Sinespaciado"/>
                                <w:rPr>
                                  <w:b/>
                                  <w:color w:val="FFFFFF" w:themeColor="background1"/>
                                  <w:sz w:val="48"/>
                                  <w:szCs w:val="48"/>
                                  <w:u w:val="single"/>
                                </w:rPr>
                              </w:pPr>
                            </w:p>
                            <w:p w14:paraId="4338D8AD" w14:textId="77777777" w:rsidR="003211DF" w:rsidRPr="003211DF" w:rsidRDefault="003211DF" w:rsidP="003211DF">
                              <w:pPr>
                                <w:pStyle w:val="Sinespaciado"/>
                                <w:ind w:left="4248"/>
                                <w:rPr>
                                  <w:b/>
                                  <w:color w:val="FFFFFF" w:themeColor="background1"/>
                                  <w:sz w:val="48"/>
                                  <w:szCs w:val="48"/>
                                  <w:u w:val="single"/>
                                </w:rPr>
                              </w:pPr>
                            </w:p>
                          </w:txbxContent>
                        </v:textbox>
                      </v:rect>
                      <v:group id="Grupo 2" o:spid="_x0000_s1032"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3"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4"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5"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6"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7"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38"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E7051FF" w14:textId="77777777" w:rsidR="00906D29" w:rsidRDefault="00B152B2" w:rsidP="00B152B2">
                                <w:pPr>
                                  <w:pStyle w:val="Sinespaciado"/>
                                  <w:rPr>
                                    <w:rFonts w:asciiTheme="majorHAnsi" w:eastAsiaTheme="majorEastAsia" w:hAnsiTheme="majorHAnsi" w:cstheme="majorBidi"/>
                                    <w:caps/>
                                    <w:color w:val="FFFFFF" w:themeColor="background1"/>
                                    <w:sz w:val="64"/>
                                    <w:szCs w:val="64"/>
                                  </w:rPr>
                                </w:pPr>
                                <w:r w:rsidRPr="00B152B2">
                                  <w:rPr>
                                    <w:rFonts w:asciiTheme="majorHAnsi" w:eastAsiaTheme="majorEastAsia" w:hAnsiTheme="majorHAnsi" w:cstheme="majorBidi"/>
                                    <w:caps/>
                                    <w:color w:val="FFFFFF" w:themeColor="background1"/>
                                    <w:sz w:val="64"/>
                                    <w:szCs w:val="64"/>
                                  </w:rPr>
                                  <w:t>Tarea 2. XML, DTD y XSD</w:t>
                                </w:r>
                              </w:p>
                            </w:sdtContent>
                          </w:sdt>
                          <w:p w14:paraId="56065384" w14:textId="77777777" w:rsidR="00906D29" w:rsidRDefault="00906D29">
                            <w:pPr>
                              <w:pStyle w:val="Sinespaciado"/>
                              <w:spacing w:before="120"/>
                              <w:rPr>
                                <w:color w:val="4472C4" w:themeColor="accent1"/>
                                <w:sz w:val="36"/>
                                <w:szCs w:val="36"/>
                              </w:rPr>
                            </w:pPr>
                          </w:p>
                        </w:txbxContent>
                      </v:textbox>
                    </v:shape>
                    <w10:wrap anchorx="page" anchory="page"/>
                  </v:group>
                </w:pict>
              </mc:Fallback>
            </mc:AlternateContent>
          </w:r>
          <w:r w:rsidR="00906D29">
            <w:br w:type="page"/>
          </w:r>
        </w:sdtContent>
      </w:sdt>
    </w:p>
    <w:p w14:paraId="7D85122B" w14:textId="77777777" w:rsidR="00906D29" w:rsidRDefault="00906D29"/>
    <w:p w14:paraId="7516ED5C" w14:textId="77777777" w:rsidR="00906D29" w:rsidRDefault="00906D29">
      <w:pPr>
        <w:sectPr w:rsidR="00906D29" w:rsidSect="00906D2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pgNumType w:start="0"/>
          <w:cols w:space="708"/>
          <w:titlePg/>
          <w:docGrid w:linePitch="360"/>
        </w:sectPr>
      </w:pPr>
    </w:p>
    <w:p w14:paraId="0B9CD870" w14:textId="77777777" w:rsidR="00EA7F1D" w:rsidRDefault="00EA7F1D" w:rsidP="00EA7F1D">
      <w:pPr>
        <w:pStyle w:val="TDC3"/>
        <w:tabs>
          <w:tab w:val="left" w:pos="1946"/>
        </w:tabs>
        <w:ind w:left="0"/>
        <w:rPr>
          <w:rFonts w:cstheme="minorBidi"/>
          <w:i w:val="0"/>
          <w:iCs w:val="0"/>
          <w:sz w:val="22"/>
          <w:szCs w:val="22"/>
          <w:lang w:eastAsia="es-ES"/>
        </w:rPr>
      </w:pPr>
    </w:p>
    <w:p w14:paraId="1B27F776" w14:textId="77777777" w:rsidR="00EA7F1D" w:rsidRPr="00EA7F1D" w:rsidRDefault="00EA7F1D" w:rsidP="00EA7F1D">
      <w:pPr>
        <w:pStyle w:val="Ttulo"/>
        <w:rPr>
          <w:lang w:eastAsia="es-ES"/>
        </w:rPr>
      </w:pPr>
      <w:r>
        <w:rPr>
          <w:lang w:eastAsia="es-ES"/>
        </w:rPr>
        <w:t>ÍNDICE</w:t>
      </w:r>
    </w:p>
    <w:p w14:paraId="674D3B3D" w14:textId="77777777" w:rsidR="00836E1D" w:rsidRDefault="00EA7F1D">
      <w:pPr>
        <w:pStyle w:val="TDC1"/>
        <w:tabs>
          <w:tab w:val="right" w:leader="dot" w:pos="8494"/>
        </w:tabs>
        <w:rPr>
          <w:rFonts w:eastAsiaTheme="minorEastAsia" w:cstheme="minorBidi"/>
          <w:b w:val="0"/>
          <w:bCs w:val="0"/>
          <w:caps w:val="0"/>
          <w:noProof/>
          <w:sz w:val="22"/>
          <w:szCs w:val="22"/>
          <w:lang w:eastAsia="es-ES"/>
        </w:rPr>
      </w:pPr>
      <w:r>
        <w:rPr>
          <w:lang w:eastAsia="es-ES"/>
        </w:rPr>
        <w:fldChar w:fldCharType="begin"/>
      </w:r>
      <w:r>
        <w:rPr>
          <w:lang w:eastAsia="es-ES"/>
        </w:rPr>
        <w:instrText xml:space="preserve"> TOC \o "1-3" \h \z \u </w:instrText>
      </w:r>
      <w:r>
        <w:rPr>
          <w:lang w:eastAsia="es-ES"/>
        </w:rPr>
        <w:fldChar w:fldCharType="separate"/>
      </w:r>
      <w:hyperlink w:anchor="_Toc149242843" w:history="1">
        <w:r w:rsidR="00836E1D" w:rsidRPr="00B41EDA">
          <w:rPr>
            <w:rStyle w:val="Hipervnculo"/>
            <w:noProof/>
          </w:rPr>
          <w:t>Ejercicio1</w:t>
        </w:r>
        <w:r w:rsidR="00836E1D">
          <w:rPr>
            <w:noProof/>
            <w:webHidden/>
          </w:rPr>
          <w:tab/>
        </w:r>
        <w:r w:rsidR="00836E1D">
          <w:rPr>
            <w:noProof/>
            <w:webHidden/>
          </w:rPr>
          <w:fldChar w:fldCharType="begin"/>
        </w:r>
        <w:r w:rsidR="00836E1D">
          <w:rPr>
            <w:noProof/>
            <w:webHidden/>
          </w:rPr>
          <w:instrText xml:space="preserve"> PAGEREF _Toc149242843 \h </w:instrText>
        </w:r>
        <w:r w:rsidR="00836E1D">
          <w:rPr>
            <w:noProof/>
            <w:webHidden/>
          </w:rPr>
        </w:r>
        <w:r w:rsidR="00836E1D">
          <w:rPr>
            <w:noProof/>
            <w:webHidden/>
          </w:rPr>
          <w:fldChar w:fldCharType="separate"/>
        </w:r>
        <w:r w:rsidR="00836E1D">
          <w:rPr>
            <w:noProof/>
            <w:webHidden/>
          </w:rPr>
          <w:t>2</w:t>
        </w:r>
        <w:r w:rsidR="00836E1D">
          <w:rPr>
            <w:noProof/>
            <w:webHidden/>
          </w:rPr>
          <w:fldChar w:fldCharType="end"/>
        </w:r>
      </w:hyperlink>
    </w:p>
    <w:p w14:paraId="18E6770B" w14:textId="77777777" w:rsidR="00836E1D" w:rsidRDefault="00000000">
      <w:pPr>
        <w:pStyle w:val="TDC1"/>
        <w:tabs>
          <w:tab w:val="right" w:leader="dot" w:pos="8494"/>
        </w:tabs>
        <w:rPr>
          <w:rFonts w:eastAsiaTheme="minorEastAsia" w:cstheme="minorBidi"/>
          <w:b w:val="0"/>
          <w:bCs w:val="0"/>
          <w:caps w:val="0"/>
          <w:noProof/>
          <w:sz w:val="22"/>
          <w:szCs w:val="22"/>
          <w:lang w:eastAsia="es-ES"/>
        </w:rPr>
      </w:pPr>
      <w:hyperlink w:anchor="_Toc149242844" w:history="1">
        <w:r w:rsidR="00836E1D" w:rsidRPr="00B41EDA">
          <w:rPr>
            <w:rStyle w:val="Hipervnculo"/>
            <w:noProof/>
          </w:rPr>
          <w:t>Ejercicio2</w:t>
        </w:r>
        <w:r w:rsidR="00836E1D">
          <w:rPr>
            <w:noProof/>
            <w:webHidden/>
          </w:rPr>
          <w:tab/>
        </w:r>
        <w:r w:rsidR="00836E1D">
          <w:rPr>
            <w:noProof/>
            <w:webHidden/>
          </w:rPr>
          <w:fldChar w:fldCharType="begin"/>
        </w:r>
        <w:r w:rsidR="00836E1D">
          <w:rPr>
            <w:noProof/>
            <w:webHidden/>
          </w:rPr>
          <w:instrText xml:space="preserve"> PAGEREF _Toc149242844 \h </w:instrText>
        </w:r>
        <w:r w:rsidR="00836E1D">
          <w:rPr>
            <w:noProof/>
            <w:webHidden/>
          </w:rPr>
        </w:r>
        <w:r w:rsidR="00836E1D">
          <w:rPr>
            <w:noProof/>
            <w:webHidden/>
          </w:rPr>
          <w:fldChar w:fldCharType="separate"/>
        </w:r>
        <w:r w:rsidR="00836E1D">
          <w:rPr>
            <w:noProof/>
            <w:webHidden/>
          </w:rPr>
          <w:t>3</w:t>
        </w:r>
        <w:r w:rsidR="00836E1D">
          <w:rPr>
            <w:noProof/>
            <w:webHidden/>
          </w:rPr>
          <w:fldChar w:fldCharType="end"/>
        </w:r>
      </w:hyperlink>
    </w:p>
    <w:p w14:paraId="5C719957" w14:textId="77777777" w:rsidR="00836E1D" w:rsidRDefault="00000000">
      <w:pPr>
        <w:pStyle w:val="TDC1"/>
        <w:tabs>
          <w:tab w:val="right" w:leader="dot" w:pos="8494"/>
        </w:tabs>
        <w:rPr>
          <w:rFonts w:eastAsiaTheme="minorEastAsia" w:cstheme="minorBidi"/>
          <w:b w:val="0"/>
          <w:bCs w:val="0"/>
          <w:caps w:val="0"/>
          <w:noProof/>
          <w:sz w:val="22"/>
          <w:szCs w:val="22"/>
          <w:lang w:eastAsia="es-ES"/>
        </w:rPr>
      </w:pPr>
      <w:hyperlink w:anchor="_Toc149242845" w:history="1">
        <w:r w:rsidR="00836E1D" w:rsidRPr="00B41EDA">
          <w:rPr>
            <w:rStyle w:val="Hipervnculo"/>
            <w:noProof/>
          </w:rPr>
          <w:t>Ejercicio3</w:t>
        </w:r>
        <w:r w:rsidR="00836E1D">
          <w:rPr>
            <w:noProof/>
            <w:webHidden/>
          </w:rPr>
          <w:tab/>
        </w:r>
        <w:r w:rsidR="00836E1D">
          <w:rPr>
            <w:noProof/>
            <w:webHidden/>
          </w:rPr>
          <w:fldChar w:fldCharType="begin"/>
        </w:r>
        <w:r w:rsidR="00836E1D">
          <w:rPr>
            <w:noProof/>
            <w:webHidden/>
          </w:rPr>
          <w:instrText xml:space="preserve"> PAGEREF _Toc149242845 \h </w:instrText>
        </w:r>
        <w:r w:rsidR="00836E1D">
          <w:rPr>
            <w:noProof/>
            <w:webHidden/>
          </w:rPr>
        </w:r>
        <w:r w:rsidR="00836E1D">
          <w:rPr>
            <w:noProof/>
            <w:webHidden/>
          </w:rPr>
          <w:fldChar w:fldCharType="separate"/>
        </w:r>
        <w:r w:rsidR="00836E1D">
          <w:rPr>
            <w:noProof/>
            <w:webHidden/>
          </w:rPr>
          <w:t>4</w:t>
        </w:r>
        <w:r w:rsidR="00836E1D">
          <w:rPr>
            <w:noProof/>
            <w:webHidden/>
          </w:rPr>
          <w:fldChar w:fldCharType="end"/>
        </w:r>
      </w:hyperlink>
    </w:p>
    <w:p w14:paraId="0D148F3A" w14:textId="77777777" w:rsidR="00836E1D" w:rsidRDefault="00000000">
      <w:pPr>
        <w:pStyle w:val="TDC1"/>
        <w:tabs>
          <w:tab w:val="right" w:leader="dot" w:pos="8494"/>
        </w:tabs>
        <w:rPr>
          <w:rFonts w:eastAsiaTheme="minorEastAsia" w:cstheme="minorBidi"/>
          <w:b w:val="0"/>
          <w:bCs w:val="0"/>
          <w:caps w:val="0"/>
          <w:noProof/>
          <w:sz w:val="22"/>
          <w:szCs w:val="22"/>
          <w:lang w:eastAsia="es-ES"/>
        </w:rPr>
      </w:pPr>
      <w:hyperlink w:anchor="_Toc149242846" w:history="1">
        <w:r w:rsidR="00836E1D" w:rsidRPr="00B41EDA">
          <w:rPr>
            <w:rStyle w:val="Hipervnculo"/>
            <w:noProof/>
          </w:rPr>
          <w:t>Ejercicio4</w:t>
        </w:r>
        <w:r w:rsidR="00836E1D">
          <w:rPr>
            <w:noProof/>
            <w:webHidden/>
          </w:rPr>
          <w:tab/>
        </w:r>
        <w:r w:rsidR="00836E1D">
          <w:rPr>
            <w:noProof/>
            <w:webHidden/>
          </w:rPr>
          <w:fldChar w:fldCharType="begin"/>
        </w:r>
        <w:r w:rsidR="00836E1D">
          <w:rPr>
            <w:noProof/>
            <w:webHidden/>
          </w:rPr>
          <w:instrText xml:space="preserve"> PAGEREF _Toc149242846 \h </w:instrText>
        </w:r>
        <w:r w:rsidR="00836E1D">
          <w:rPr>
            <w:noProof/>
            <w:webHidden/>
          </w:rPr>
        </w:r>
        <w:r w:rsidR="00836E1D">
          <w:rPr>
            <w:noProof/>
            <w:webHidden/>
          </w:rPr>
          <w:fldChar w:fldCharType="separate"/>
        </w:r>
        <w:r w:rsidR="00836E1D">
          <w:rPr>
            <w:noProof/>
            <w:webHidden/>
          </w:rPr>
          <w:t>5</w:t>
        </w:r>
        <w:r w:rsidR="00836E1D">
          <w:rPr>
            <w:noProof/>
            <w:webHidden/>
          </w:rPr>
          <w:fldChar w:fldCharType="end"/>
        </w:r>
      </w:hyperlink>
    </w:p>
    <w:p w14:paraId="68C757C5" w14:textId="77777777" w:rsidR="00836E1D" w:rsidRDefault="00000000">
      <w:pPr>
        <w:pStyle w:val="TDC1"/>
        <w:tabs>
          <w:tab w:val="right" w:leader="dot" w:pos="8494"/>
        </w:tabs>
        <w:rPr>
          <w:rFonts w:eastAsiaTheme="minorEastAsia" w:cstheme="minorBidi"/>
          <w:b w:val="0"/>
          <w:bCs w:val="0"/>
          <w:caps w:val="0"/>
          <w:noProof/>
          <w:sz w:val="22"/>
          <w:szCs w:val="22"/>
          <w:lang w:eastAsia="es-ES"/>
        </w:rPr>
      </w:pPr>
      <w:hyperlink w:anchor="_Toc149242847" w:history="1">
        <w:r w:rsidR="00836E1D" w:rsidRPr="00B41EDA">
          <w:rPr>
            <w:rStyle w:val="Hipervnculo"/>
            <w:noProof/>
          </w:rPr>
          <w:t>Ejercicio5</w:t>
        </w:r>
        <w:r w:rsidR="00836E1D">
          <w:rPr>
            <w:noProof/>
            <w:webHidden/>
          </w:rPr>
          <w:tab/>
        </w:r>
        <w:r w:rsidR="00836E1D">
          <w:rPr>
            <w:noProof/>
            <w:webHidden/>
          </w:rPr>
          <w:fldChar w:fldCharType="begin"/>
        </w:r>
        <w:r w:rsidR="00836E1D">
          <w:rPr>
            <w:noProof/>
            <w:webHidden/>
          </w:rPr>
          <w:instrText xml:space="preserve"> PAGEREF _Toc149242847 \h </w:instrText>
        </w:r>
        <w:r w:rsidR="00836E1D">
          <w:rPr>
            <w:noProof/>
            <w:webHidden/>
          </w:rPr>
        </w:r>
        <w:r w:rsidR="00836E1D">
          <w:rPr>
            <w:noProof/>
            <w:webHidden/>
          </w:rPr>
          <w:fldChar w:fldCharType="separate"/>
        </w:r>
        <w:r w:rsidR="00836E1D">
          <w:rPr>
            <w:noProof/>
            <w:webHidden/>
          </w:rPr>
          <w:t>6</w:t>
        </w:r>
        <w:r w:rsidR="00836E1D">
          <w:rPr>
            <w:noProof/>
            <w:webHidden/>
          </w:rPr>
          <w:fldChar w:fldCharType="end"/>
        </w:r>
      </w:hyperlink>
    </w:p>
    <w:p w14:paraId="427F0725" w14:textId="77777777" w:rsidR="00836E1D" w:rsidRDefault="00000000">
      <w:pPr>
        <w:pStyle w:val="TDC1"/>
        <w:tabs>
          <w:tab w:val="right" w:leader="dot" w:pos="8494"/>
        </w:tabs>
        <w:rPr>
          <w:rFonts w:eastAsiaTheme="minorEastAsia" w:cstheme="minorBidi"/>
          <w:b w:val="0"/>
          <w:bCs w:val="0"/>
          <w:caps w:val="0"/>
          <w:noProof/>
          <w:sz w:val="22"/>
          <w:szCs w:val="22"/>
          <w:lang w:eastAsia="es-ES"/>
        </w:rPr>
      </w:pPr>
      <w:hyperlink w:anchor="_Toc149242848" w:history="1">
        <w:r w:rsidR="00836E1D" w:rsidRPr="00B41EDA">
          <w:rPr>
            <w:rStyle w:val="Hipervnculo"/>
            <w:noProof/>
          </w:rPr>
          <w:t>Ejercicio6</w:t>
        </w:r>
        <w:r w:rsidR="00836E1D">
          <w:rPr>
            <w:noProof/>
            <w:webHidden/>
          </w:rPr>
          <w:tab/>
        </w:r>
        <w:r w:rsidR="00836E1D">
          <w:rPr>
            <w:noProof/>
            <w:webHidden/>
          </w:rPr>
          <w:fldChar w:fldCharType="begin"/>
        </w:r>
        <w:r w:rsidR="00836E1D">
          <w:rPr>
            <w:noProof/>
            <w:webHidden/>
          </w:rPr>
          <w:instrText xml:space="preserve"> PAGEREF _Toc149242848 \h </w:instrText>
        </w:r>
        <w:r w:rsidR="00836E1D">
          <w:rPr>
            <w:noProof/>
            <w:webHidden/>
          </w:rPr>
        </w:r>
        <w:r w:rsidR="00836E1D">
          <w:rPr>
            <w:noProof/>
            <w:webHidden/>
          </w:rPr>
          <w:fldChar w:fldCharType="separate"/>
        </w:r>
        <w:r w:rsidR="00836E1D">
          <w:rPr>
            <w:noProof/>
            <w:webHidden/>
          </w:rPr>
          <w:t>7</w:t>
        </w:r>
        <w:r w:rsidR="00836E1D">
          <w:rPr>
            <w:noProof/>
            <w:webHidden/>
          </w:rPr>
          <w:fldChar w:fldCharType="end"/>
        </w:r>
      </w:hyperlink>
    </w:p>
    <w:p w14:paraId="1E41E378" w14:textId="77777777" w:rsidR="00836E1D" w:rsidRDefault="00000000">
      <w:pPr>
        <w:pStyle w:val="TDC1"/>
        <w:tabs>
          <w:tab w:val="right" w:leader="dot" w:pos="8494"/>
        </w:tabs>
        <w:rPr>
          <w:rFonts w:eastAsiaTheme="minorEastAsia" w:cstheme="minorBidi"/>
          <w:b w:val="0"/>
          <w:bCs w:val="0"/>
          <w:caps w:val="0"/>
          <w:noProof/>
          <w:sz w:val="22"/>
          <w:szCs w:val="22"/>
          <w:lang w:eastAsia="es-ES"/>
        </w:rPr>
      </w:pPr>
      <w:hyperlink w:anchor="_Toc149242849" w:history="1">
        <w:r w:rsidR="00836E1D" w:rsidRPr="00B41EDA">
          <w:rPr>
            <w:rStyle w:val="Hipervnculo"/>
            <w:noProof/>
          </w:rPr>
          <w:t>Ejercicio7</w:t>
        </w:r>
        <w:r w:rsidR="00836E1D">
          <w:rPr>
            <w:noProof/>
            <w:webHidden/>
          </w:rPr>
          <w:tab/>
        </w:r>
        <w:r w:rsidR="00836E1D">
          <w:rPr>
            <w:noProof/>
            <w:webHidden/>
          </w:rPr>
          <w:fldChar w:fldCharType="begin"/>
        </w:r>
        <w:r w:rsidR="00836E1D">
          <w:rPr>
            <w:noProof/>
            <w:webHidden/>
          </w:rPr>
          <w:instrText xml:space="preserve"> PAGEREF _Toc149242849 \h </w:instrText>
        </w:r>
        <w:r w:rsidR="00836E1D">
          <w:rPr>
            <w:noProof/>
            <w:webHidden/>
          </w:rPr>
        </w:r>
        <w:r w:rsidR="00836E1D">
          <w:rPr>
            <w:noProof/>
            <w:webHidden/>
          </w:rPr>
          <w:fldChar w:fldCharType="separate"/>
        </w:r>
        <w:r w:rsidR="00836E1D">
          <w:rPr>
            <w:noProof/>
            <w:webHidden/>
          </w:rPr>
          <w:t>8</w:t>
        </w:r>
        <w:r w:rsidR="00836E1D">
          <w:rPr>
            <w:noProof/>
            <w:webHidden/>
          </w:rPr>
          <w:fldChar w:fldCharType="end"/>
        </w:r>
      </w:hyperlink>
    </w:p>
    <w:p w14:paraId="60C041F1" w14:textId="77777777" w:rsidR="00836E1D" w:rsidRDefault="00000000">
      <w:pPr>
        <w:pStyle w:val="TDC1"/>
        <w:tabs>
          <w:tab w:val="right" w:leader="dot" w:pos="8494"/>
        </w:tabs>
        <w:rPr>
          <w:rFonts w:eastAsiaTheme="minorEastAsia" w:cstheme="minorBidi"/>
          <w:b w:val="0"/>
          <w:bCs w:val="0"/>
          <w:caps w:val="0"/>
          <w:noProof/>
          <w:sz w:val="22"/>
          <w:szCs w:val="22"/>
          <w:lang w:eastAsia="es-ES"/>
        </w:rPr>
      </w:pPr>
      <w:hyperlink w:anchor="_Toc149242850" w:history="1">
        <w:r w:rsidR="00836E1D" w:rsidRPr="00B41EDA">
          <w:rPr>
            <w:rStyle w:val="Hipervnculo"/>
            <w:noProof/>
          </w:rPr>
          <w:t>Ejercicio8</w:t>
        </w:r>
        <w:r w:rsidR="00836E1D">
          <w:rPr>
            <w:noProof/>
            <w:webHidden/>
          </w:rPr>
          <w:tab/>
        </w:r>
        <w:r w:rsidR="00836E1D">
          <w:rPr>
            <w:noProof/>
            <w:webHidden/>
          </w:rPr>
          <w:fldChar w:fldCharType="begin"/>
        </w:r>
        <w:r w:rsidR="00836E1D">
          <w:rPr>
            <w:noProof/>
            <w:webHidden/>
          </w:rPr>
          <w:instrText xml:space="preserve"> PAGEREF _Toc149242850 \h </w:instrText>
        </w:r>
        <w:r w:rsidR="00836E1D">
          <w:rPr>
            <w:noProof/>
            <w:webHidden/>
          </w:rPr>
        </w:r>
        <w:r w:rsidR="00836E1D">
          <w:rPr>
            <w:noProof/>
            <w:webHidden/>
          </w:rPr>
          <w:fldChar w:fldCharType="separate"/>
        </w:r>
        <w:r w:rsidR="00836E1D">
          <w:rPr>
            <w:noProof/>
            <w:webHidden/>
          </w:rPr>
          <w:t>9</w:t>
        </w:r>
        <w:r w:rsidR="00836E1D">
          <w:rPr>
            <w:noProof/>
            <w:webHidden/>
          </w:rPr>
          <w:fldChar w:fldCharType="end"/>
        </w:r>
      </w:hyperlink>
    </w:p>
    <w:p w14:paraId="4AAEA21A" w14:textId="77777777" w:rsidR="00836E1D" w:rsidRDefault="00000000">
      <w:pPr>
        <w:pStyle w:val="TDC1"/>
        <w:tabs>
          <w:tab w:val="right" w:leader="dot" w:pos="8494"/>
        </w:tabs>
        <w:rPr>
          <w:rFonts w:eastAsiaTheme="minorEastAsia" w:cstheme="minorBidi"/>
          <w:b w:val="0"/>
          <w:bCs w:val="0"/>
          <w:caps w:val="0"/>
          <w:noProof/>
          <w:sz w:val="22"/>
          <w:szCs w:val="22"/>
          <w:lang w:eastAsia="es-ES"/>
        </w:rPr>
      </w:pPr>
      <w:hyperlink w:anchor="_Toc149242851" w:history="1">
        <w:r w:rsidR="00836E1D" w:rsidRPr="00B41EDA">
          <w:rPr>
            <w:rStyle w:val="Hipervnculo"/>
            <w:noProof/>
          </w:rPr>
          <w:t>Ejercicio9</w:t>
        </w:r>
        <w:r w:rsidR="00836E1D">
          <w:rPr>
            <w:noProof/>
            <w:webHidden/>
          </w:rPr>
          <w:tab/>
        </w:r>
        <w:r w:rsidR="00836E1D">
          <w:rPr>
            <w:noProof/>
            <w:webHidden/>
          </w:rPr>
          <w:fldChar w:fldCharType="begin"/>
        </w:r>
        <w:r w:rsidR="00836E1D">
          <w:rPr>
            <w:noProof/>
            <w:webHidden/>
          </w:rPr>
          <w:instrText xml:space="preserve"> PAGEREF _Toc149242851 \h </w:instrText>
        </w:r>
        <w:r w:rsidR="00836E1D">
          <w:rPr>
            <w:noProof/>
            <w:webHidden/>
          </w:rPr>
        </w:r>
        <w:r w:rsidR="00836E1D">
          <w:rPr>
            <w:noProof/>
            <w:webHidden/>
          </w:rPr>
          <w:fldChar w:fldCharType="separate"/>
        </w:r>
        <w:r w:rsidR="00836E1D">
          <w:rPr>
            <w:noProof/>
            <w:webHidden/>
          </w:rPr>
          <w:t>10</w:t>
        </w:r>
        <w:r w:rsidR="00836E1D">
          <w:rPr>
            <w:noProof/>
            <w:webHidden/>
          </w:rPr>
          <w:fldChar w:fldCharType="end"/>
        </w:r>
      </w:hyperlink>
    </w:p>
    <w:p w14:paraId="288D9A56" w14:textId="77777777" w:rsidR="00EA7F1D" w:rsidRPr="00EA7F1D" w:rsidRDefault="00EA7F1D" w:rsidP="00EA7F1D">
      <w:pPr>
        <w:rPr>
          <w:lang w:eastAsia="es-ES"/>
        </w:rPr>
      </w:pPr>
      <w:r>
        <w:rPr>
          <w:lang w:eastAsia="es-ES"/>
        </w:rPr>
        <w:fldChar w:fldCharType="end"/>
      </w:r>
    </w:p>
    <w:p w14:paraId="5B669561" w14:textId="77777777" w:rsidR="00EA7F1D" w:rsidRDefault="00EA7F1D" w:rsidP="00BD0366">
      <w:pPr>
        <w:pStyle w:val="Ttulo1"/>
        <w:spacing w:after="240" w:line="360" w:lineRule="auto"/>
      </w:pPr>
      <w:r w:rsidRPr="00EA7F1D">
        <w:rPr>
          <w:lang w:eastAsia="es-ES"/>
        </w:rPr>
        <w:br w:type="page"/>
      </w:r>
      <w:bookmarkStart w:id="0" w:name="_Toc149242843"/>
      <w:r w:rsidR="001C0AA3">
        <w:lastRenderedPageBreak/>
        <w:t>Ejercicio1</w:t>
      </w:r>
      <w:bookmarkEnd w:id="0"/>
    </w:p>
    <w:p w14:paraId="56320E79" w14:textId="77777777" w:rsidR="00BD0366" w:rsidRDefault="00BD0366" w:rsidP="00BD0366">
      <w:pPr>
        <w:pStyle w:val="Texto"/>
      </w:pPr>
      <w:r>
        <w:t xml:space="preserve">Completa el documento XML parcial proporcionado, definiendo valores apropiados </w:t>
      </w:r>
    </w:p>
    <w:p w14:paraId="5962122B" w14:textId="77777777" w:rsidR="00BD0366" w:rsidRDefault="00BD0366" w:rsidP="00BD0366">
      <w:pPr>
        <w:pStyle w:val="Texto"/>
      </w:pPr>
      <w:r>
        <w:t xml:space="preserve">para los elementos y los atributos. El documento XML representa información sobre </w:t>
      </w:r>
    </w:p>
    <w:p w14:paraId="225FF023" w14:textId="77777777" w:rsidR="00BD0366" w:rsidRDefault="00BD0366" w:rsidP="00BD0366">
      <w:pPr>
        <w:pStyle w:val="Texto"/>
      </w:pPr>
      <w:r>
        <w:t>videojuegos, incluyendo título, desarrollador y año de lanzamiento.</w:t>
      </w:r>
    </w:p>
    <w:p w14:paraId="558C337F" w14:textId="77777777" w:rsidR="00BD0366" w:rsidRDefault="00BD0366" w:rsidP="00BD0366">
      <w:pPr>
        <w:pStyle w:val="Texto"/>
      </w:pPr>
      <w:r>
        <w:t>A partir del siguiente documento XML parcial:</w:t>
      </w:r>
    </w:p>
    <w:p w14:paraId="7EA08598" w14:textId="77777777" w:rsidR="00BD0366" w:rsidRPr="00BD0366" w:rsidRDefault="00BD0366" w:rsidP="00BD0366">
      <w:pPr>
        <w:pStyle w:val="Texto"/>
        <w:rPr>
          <w:b/>
          <w:bCs/>
        </w:rPr>
      </w:pPr>
      <w:r w:rsidRPr="00BD0366">
        <w:rPr>
          <w:b/>
          <w:bCs/>
        </w:rPr>
        <w:t>&lt;?xml version="1.0" encoding="UTF-8"?&gt;</w:t>
      </w:r>
    </w:p>
    <w:p w14:paraId="6F321F16" w14:textId="77777777" w:rsidR="00BD0366" w:rsidRPr="00BD0366" w:rsidRDefault="00BD0366" w:rsidP="00BD0366">
      <w:pPr>
        <w:pStyle w:val="Texto"/>
        <w:rPr>
          <w:b/>
          <w:bCs/>
        </w:rPr>
      </w:pPr>
      <w:r w:rsidRPr="00BD0366">
        <w:rPr>
          <w:b/>
          <w:bCs/>
        </w:rPr>
        <w:t>&lt;videojuegos&gt;</w:t>
      </w:r>
    </w:p>
    <w:p w14:paraId="70DF8D65" w14:textId="77777777" w:rsidR="00BD0366" w:rsidRPr="00BD0366" w:rsidRDefault="00BD0366" w:rsidP="00BD0366">
      <w:pPr>
        <w:pStyle w:val="Texto"/>
        <w:rPr>
          <w:b/>
          <w:bCs/>
        </w:rPr>
      </w:pPr>
      <w:r w:rsidRPr="00BD0366">
        <w:rPr>
          <w:b/>
          <w:bCs/>
        </w:rPr>
        <w:t xml:space="preserve"> &lt;videojuego id=&gt;</w:t>
      </w:r>
    </w:p>
    <w:p w14:paraId="4B404604" w14:textId="77777777" w:rsidR="00BD0366" w:rsidRPr="00BD0366" w:rsidRDefault="00BD0366" w:rsidP="00BD0366">
      <w:pPr>
        <w:pStyle w:val="Texto"/>
        <w:rPr>
          <w:b/>
          <w:bCs/>
        </w:rPr>
      </w:pPr>
      <w:r w:rsidRPr="00BD0366">
        <w:rPr>
          <w:b/>
          <w:bCs/>
        </w:rPr>
        <w:t xml:space="preserve"> &lt;titulo&gt;&lt;/titulo&gt;</w:t>
      </w:r>
    </w:p>
    <w:p w14:paraId="7BCAD7B3" w14:textId="77777777" w:rsidR="00BD0366" w:rsidRPr="00BD0366" w:rsidRDefault="00BD0366" w:rsidP="00BD0366">
      <w:pPr>
        <w:pStyle w:val="Texto"/>
        <w:rPr>
          <w:b/>
          <w:bCs/>
        </w:rPr>
      </w:pPr>
      <w:r w:rsidRPr="00BD0366">
        <w:rPr>
          <w:b/>
          <w:bCs/>
        </w:rPr>
        <w:t xml:space="preserve"> &lt;desarrollador&gt;&lt;/desarrollador&gt;</w:t>
      </w:r>
    </w:p>
    <w:p w14:paraId="2FC1DC79" w14:textId="77777777" w:rsidR="00BD0366" w:rsidRPr="00BD0366" w:rsidRDefault="00BD0366" w:rsidP="00BD0366">
      <w:pPr>
        <w:pStyle w:val="Texto"/>
        <w:rPr>
          <w:b/>
          <w:bCs/>
        </w:rPr>
      </w:pPr>
      <w:r w:rsidRPr="00BD0366">
        <w:rPr>
          <w:b/>
          <w:bCs/>
        </w:rPr>
        <w:t xml:space="preserve"> &lt;lanzamiento&gt;&lt;/lanzamiento&gt;</w:t>
      </w:r>
    </w:p>
    <w:p w14:paraId="3B33DDE8" w14:textId="77777777" w:rsidR="00BD0366" w:rsidRPr="00BD0366" w:rsidRDefault="00BD0366" w:rsidP="00BD0366">
      <w:pPr>
        <w:pStyle w:val="Texto"/>
        <w:rPr>
          <w:b/>
          <w:bCs/>
        </w:rPr>
      </w:pPr>
      <w:r w:rsidRPr="00BD0366">
        <w:rPr>
          <w:b/>
          <w:bCs/>
        </w:rPr>
        <w:t xml:space="preserve"> &lt;/videojuego&gt;</w:t>
      </w:r>
    </w:p>
    <w:p w14:paraId="4FD4DFDA" w14:textId="77777777" w:rsidR="00BD0366" w:rsidRPr="00BD0366" w:rsidRDefault="00BD0366" w:rsidP="00BD0366">
      <w:pPr>
        <w:pStyle w:val="Texto"/>
        <w:rPr>
          <w:b/>
          <w:bCs/>
        </w:rPr>
      </w:pPr>
      <w:r w:rsidRPr="00BD0366">
        <w:rPr>
          <w:b/>
          <w:bCs/>
        </w:rPr>
        <w:t>&lt;/videojuegos&gt;</w:t>
      </w:r>
    </w:p>
    <w:p w14:paraId="349C8E7B" w14:textId="77777777" w:rsidR="00BD0366" w:rsidRDefault="00BD0366" w:rsidP="00BD0366">
      <w:pPr>
        <w:pStyle w:val="Texto"/>
      </w:pPr>
      <w:r>
        <w:t xml:space="preserve">Completa el documento XML dando valores a los elementos y los atributos para </w:t>
      </w:r>
    </w:p>
    <w:p w14:paraId="7512C7D1" w14:textId="77777777" w:rsidR="00BD0366" w:rsidRDefault="00BD0366" w:rsidP="00BD0366">
      <w:pPr>
        <w:pStyle w:val="Texto"/>
      </w:pPr>
      <w:r>
        <w:t>generar 3 instancias de videojuegos.</w:t>
      </w:r>
    </w:p>
    <w:p w14:paraId="268636BA" w14:textId="77777777" w:rsidR="00BD0366" w:rsidRDefault="00BD0366" w:rsidP="00BD0366">
      <w:pPr>
        <w:pStyle w:val="Texto"/>
      </w:pPr>
      <w:r>
        <w:t>Utiliza el atributo id para asignar un identificador único a cada videojuego</w:t>
      </w:r>
    </w:p>
    <w:p w14:paraId="20DBE881" w14:textId="77777777" w:rsidR="00BD0366" w:rsidRDefault="00BD0366" w:rsidP="00BD0366">
      <w:pPr>
        <w:pStyle w:val="Texto"/>
      </w:pPr>
    </w:p>
    <w:p w14:paraId="097D96AA" w14:textId="55BF7970" w:rsidR="001C0AA3" w:rsidRDefault="00BD0366" w:rsidP="00BD0366">
      <w:pPr>
        <w:pStyle w:val="Texto"/>
        <w:rPr>
          <w:rFonts w:eastAsiaTheme="majorEastAsia" w:cstheme="majorBidi"/>
          <w:b/>
          <w:color w:val="2F5496" w:themeColor="accent1" w:themeShade="BF"/>
          <w:sz w:val="30"/>
          <w:szCs w:val="32"/>
        </w:rPr>
      </w:pPr>
      <w:r>
        <w:t>Para ello, en el ejercicio he rellenado los campos con lo que yo pienso que es correcto, ya que no se nos pide nada en concreto con ninguna restricción ni nada.</w:t>
      </w:r>
      <w:r w:rsidR="001C0AA3">
        <w:br w:type="page"/>
      </w:r>
    </w:p>
    <w:p w14:paraId="3209A4DE" w14:textId="77777777" w:rsidR="001C0AA3" w:rsidRDefault="001C0AA3" w:rsidP="00BD0366">
      <w:pPr>
        <w:pStyle w:val="Ttulo1"/>
        <w:spacing w:after="240"/>
      </w:pPr>
      <w:bookmarkStart w:id="1" w:name="_Toc149242844"/>
      <w:r>
        <w:lastRenderedPageBreak/>
        <w:t>Ejercicio2</w:t>
      </w:r>
      <w:bookmarkEnd w:id="1"/>
    </w:p>
    <w:p w14:paraId="30C0DEE4" w14:textId="77777777" w:rsidR="00BD0366" w:rsidRDefault="00BD0366" w:rsidP="00BD0366">
      <w:pPr>
        <w:pStyle w:val="Texto"/>
      </w:pPr>
      <w:r>
        <w:t>Creación de un menú de restaurante en XML</w:t>
      </w:r>
    </w:p>
    <w:p w14:paraId="72339D07" w14:textId="77777777" w:rsidR="00BD0366" w:rsidRDefault="00BD0366" w:rsidP="00BD0366">
      <w:pPr>
        <w:pStyle w:val="Texto"/>
      </w:pPr>
      <w:r>
        <w:t xml:space="preserve">Diseña un documento XML que represente el menú de un restaurante con diferentes </w:t>
      </w:r>
    </w:p>
    <w:p w14:paraId="411C0B55" w14:textId="77777777" w:rsidR="00BD0366" w:rsidRDefault="00BD0366" w:rsidP="00BD0366">
      <w:pPr>
        <w:pStyle w:val="Texto"/>
      </w:pPr>
      <w:r>
        <w:t>platos y sus precios.</w:t>
      </w:r>
    </w:p>
    <w:p w14:paraId="6BEB8408" w14:textId="77777777" w:rsidR="00BD0366" w:rsidRDefault="00BD0366" w:rsidP="00BD0366">
      <w:pPr>
        <w:pStyle w:val="Texto"/>
      </w:pPr>
      <w:r>
        <w:t xml:space="preserve">Comienza con una etiqueta raíz que sea “menu" y por ejemplo, podrías usar las </w:t>
      </w:r>
    </w:p>
    <w:p w14:paraId="7B12B814" w14:textId="77777777" w:rsidR="00BD0366" w:rsidRDefault="00BD0366" w:rsidP="00BD0366">
      <w:pPr>
        <w:pStyle w:val="Texto"/>
      </w:pPr>
      <w:r>
        <w:t>siguientes características: plato, precio, ingredientes, categoría, etc</w:t>
      </w:r>
    </w:p>
    <w:p w14:paraId="0BCBA2EA" w14:textId="77777777" w:rsidR="00BD0366" w:rsidRDefault="00BD0366" w:rsidP="00BD0366">
      <w:pPr>
        <w:pStyle w:val="Texto"/>
      </w:pPr>
    </w:p>
    <w:p w14:paraId="37069976" w14:textId="00807214" w:rsidR="001C0AA3" w:rsidRDefault="00BD0366" w:rsidP="00BD0366">
      <w:pPr>
        <w:pStyle w:val="Texto"/>
        <w:rPr>
          <w:rFonts w:eastAsiaTheme="majorEastAsia" w:cstheme="majorBidi"/>
          <w:b/>
          <w:color w:val="2F5496" w:themeColor="accent1" w:themeShade="BF"/>
          <w:sz w:val="30"/>
          <w:szCs w:val="32"/>
        </w:rPr>
      </w:pPr>
      <w:r>
        <w:t>En este ejercicio coloque los campos que yo creía más convenientes para un restaurante, ya que por ejemplo, a un plato se le conoce únicamente por su nombre, tiene una descripción, ingredientes, una categoría, un precio y una valoración.</w:t>
      </w:r>
      <w:r w:rsidR="001C0AA3">
        <w:br w:type="page"/>
      </w:r>
    </w:p>
    <w:p w14:paraId="133A2248" w14:textId="77777777" w:rsidR="001C0AA3" w:rsidRDefault="001C0AA3" w:rsidP="00BD0366">
      <w:pPr>
        <w:pStyle w:val="Ttulo1"/>
        <w:spacing w:after="240"/>
      </w:pPr>
      <w:bookmarkStart w:id="2" w:name="_Toc149242845"/>
      <w:r>
        <w:lastRenderedPageBreak/>
        <w:t>Ejercicio3</w:t>
      </w:r>
      <w:bookmarkEnd w:id="2"/>
    </w:p>
    <w:p w14:paraId="0DA6C464" w14:textId="77777777" w:rsidR="00BD0366" w:rsidRDefault="00BD0366" w:rsidP="00BD0366">
      <w:pPr>
        <w:pStyle w:val="Texto"/>
      </w:pPr>
      <w:r>
        <w:t>Creación de un catálogo de productos de una tienda de informática</w:t>
      </w:r>
    </w:p>
    <w:p w14:paraId="51C8EEE4" w14:textId="77777777" w:rsidR="00BD0366" w:rsidRDefault="00BD0366" w:rsidP="00BD0366">
      <w:pPr>
        <w:pStyle w:val="Texto"/>
      </w:pPr>
      <w:r>
        <w:t xml:space="preserve">Diseña un documento XML que represente un catálogo de artículos informáticos con </w:t>
      </w:r>
    </w:p>
    <w:p w14:paraId="2481945F" w14:textId="77777777" w:rsidR="00BD0366" w:rsidRDefault="00BD0366" w:rsidP="00BD0366">
      <w:pPr>
        <w:pStyle w:val="Texto"/>
      </w:pPr>
      <w:r>
        <w:t>detalles como por ejemplo nombre del producto, precio y descripción.</w:t>
      </w:r>
    </w:p>
    <w:p w14:paraId="1A25B770" w14:textId="77777777" w:rsidR="00BD0366" w:rsidRDefault="00BD0366" w:rsidP="00BD0366">
      <w:pPr>
        <w:pStyle w:val="Texto"/>
      </w:pPr>
      <w:r>
        <w:t xml:space="preserve">Amplía con elementos que creas interesantes para describir ese tipo de productos e </w:t>
      </w:r>
    </w:p>
    <w:p w14:paraId="1AC4D0DF" w14:textId="77777777" w:rsidR="00BD0366" w:rsidRDefault="00BD0366" w:rsidP="00BD0366">
      <w:pPr>
        <w:pStyle w:val="Texto"/>
      </w:pPr>
      <w:r>
        <w:t>incluye los atributos en los lugares que veas oportunos</w:t>
      </w:r>
    </w:p>
    <w:p w14:paraId="57C767EC" w14:textId="77777777" w:rsidR="00BD0366" w:rsidRDefault="00BD0366" w:rsidP="00BD0366">
      <w:pPr>
        <w:pStyle w:val="Texto"/>
      </w:pPr>
    </w:p>
    <w:p w14:paraId="4011A279" w14:textId="77777777" w:rsidR="00BD0366" w:rsidRDefault="00BD0366" w:rsidP="00BD0366">
      <w:pPr>
        <w:pStyle w:val="Texto"/>
      </w:pPr>
      <w:r>
        <w:t>En este ejercicio coloque cosas que te puedes encontrar en una tienda de informática como un portátil, un teléfono o un cable rj45 entre otros.</w:t>
      </w:r>
    </w:p>
    <w:p w14:paraId="3841D28A" w14:textId="443416D2" w:rsidR="001C0AA3" w:rsidRDefault="00BD0366" w:rsidP="00BD0366">
      <w:pPr>
        <w:pStyle w:val="Texto"/>
        <w:rPr>
          <w:rFonts w:eastAsiaTheme="majorEastAsia" w:cstheme="majorBidi"/>
          <w:b/>
          <w:color w:val="2F5496" w:themeColor="accent1" w:themeShade="BF"/>
          <w:sz w:val="30"/>
          <w:szCs w:val="32"/>
        </w:rPr>
      </w:pPr>
      <w:r>
        <w:t>Estos objetos, tienen etiquetas en común, pero hay algunos que no poseen ciertas características.</w:t>
      </w:r>
      <w:r w:rsidR="001C0AA3">
        <w:br w:type="page"/>
      </w:r>
    </w:p>
    <w:p w14:paraId="5036BC51" w14:textId="77777777" w:rsidR="001C0AA3" w:rsidRDefault="001C0AA3" w:rsidP="00BD0366">
      <w:pPr>
        <w:pStyle w:val="Ttulo1"/>
        <w:spacing w:after="240"/>
      </w:pPr>
      <w:bookmarkStart w:id="3" w:name="_Toc149242846"/>
      <w:r>
        <w:lastRenderedPageBreak/>
        <w:t>Ejercicio4</w:t>
      </w:r>
      <w:bookmarkEnd w:id="3"/>
    </w:p>
    <w:p w14:paraId="4FB1AD09" w14:textId="77777777" w:rsidR="001655B8" w:rsidRDefault="001655B8" w:rsidP="001655B8">
      <w:pPr>
        <w:pStyle w:val="Texto"/>
      </w:pPr>
      <w:r>
        <w:t>Crea un DTD externo que valide el siguiente documento XML.</w:t>
      </w:r>
    </w:p>
    <w:p w14:paraId="4FBB00D2" w14:textId="77777777" w:rsidR="001655B8" w:rsidRDefault="001655B8" w:rsidP="001655B8">
      <w:pPr>
        <w:pStyle w:val="Texto"/>
      </w:pPr>
      <w:r>
        <w:t>Entrega el xml y el dtd en la tarea</w:t>
      </w:r>
    </w:p>
    <w:p w14:paraId="6C74708C" w14:textId="77777777" w:rsidR="001655B8" w:rsidRDefault="001655B8" w:rsidP="001655B8">
      <w:pPr>
        <w:pStyle w:val="Texto"/>
      </w:pPr>
    </w:p>
    <w:p w14:paraId="5EE35481" w14:textId="22A3371B" w:rsidR="001C0AA3" w:rsidRDefault="001655B8" w:rsidP="001655B8">
      <w:pPr>
        <w:pStyle w:val="Texto"/>
        <w:rPr>
          <w:rFonts w:eastAsiaTheme="majorEastAsia" w:cstheme="majorBidi"/>
          <w:b/>
          <w:color w:val="2F5496" w:themeColor="accent1" w:themeShade="BF"/>
          <w:sz w:val="30"/>
          <w:szCs w:val="32"/>
        </w:rPr>
      </w:pPr>
      <w:r>
        <w:t>En este ejercicio, debemos de crear un DTD que valide al XML dado, por lo que debemos de escoger cuantas veces aparece cierta etiqueta o atributo y plasmarlo en el DTD para que no tenga el documento ningún error</w:t>
      </w:r>
      <w:r w:rsidR="001C0AA3">
        <w:br w:type="page"/>
      </w:r>
    </w:p>
    <w:p w14:paraId="522DB3FA" w14:textId="77777777" w:rsidR="001C0AA3" w:rsidRDefault="001C0AA3" w:rsidP="001655B8">
      <w:pPr>
        <w:pStyle w:val="Ttulo1"/>
        <w:spacing w:after="240"/>
      </w:pPr>
      <w:bookmarkStart w:id="4" w:name="_Toc149242847"/>
      <w:r>
        <w:lastRenderedPageBreak/>
        <w:t>Ejercicio5</w:t>
      </w:r>
      <w:bookmarkEnd w:id="4"/>
    </w:p>
    <w:p w14:paraId="152C73ED" w14:textId="77777777" w:rsidR="001655B8" w:rsidRDefault="001655B8" w:rsidP="001655B8">
      <w:pPr>
        <w:pStyle w:val="Texto"/>
      </w:pPr>
      <w:r>
        <w:t>Crea un DTD interno en el siguiente documento XML.</w:t>
      </w:r>
    </w:p>
    <w:p w14:paraId="65680132" w14:textId="77777777" w:rsidR="001655B8" w:rsidRDefault="001655B8" w:rsidP="001655B8">
      <w:pPr>
        <w:pStyle w:val="Texto"/>
      </w:pPr>
      <w:r>
        <w:t>Condiciones:</w:t>
      </w:r>
    </w:p>
    <w:p w14:paraId="6202BA8C" w14:textId="77777777" w:rsidR="001655B8" w:rsidRDefault="001655B8" w:rsidP="001655B8">
      <w:pPr>
        <w:pStyle w:val="Texto"/>
      </w:pPr>
      <w:r>
        <w:t> En la agenda puede haber de 0 a n contactos.</w:t>
      </w:r>
    </w:p>
    <w:p w14:paraId="1DBB6F78" w14:textId="77777777" w:rsidR="001655B8" w:rsidRDefault="001655B8" w:rsidP="001655B8">
      <w:pPr>
        <w:pStyle w:val="Texto"/>
      </w:pPr>
      <w:r>
        <w:t xml:space="preserve"> Es obligatorio al menos 1 num. de teléfono (de casa, móvil o trabajo). Puede haber </w:t>
      </w:r>
    </w:p>
    <w:p w14:paraId="3AB00392" w14:textId="77777777" w:rsidR="001655B8" w:rsidRDefault="001655B8" w:rsidP="001655B8">
      <w:pPr>
        <w:pStyle w:val="Texto"/>
      </w:pPr>
      <w:r>
        <w:t>varios de cada tipo.</w:t>
      </w:r>
    </w:p>
    <w:p w14:paraId="7303A80A" w14:textId="77777777" w:rsidR="001655B8" w:rsidRDefault="001655B8" w:rsidP="001655B8">
      <w:pPr>
        <w:pStyle w:val="Texto"/>
      </w:pPr>
      <w:r>
        <w:t> Entrega el dtd completo en la tarea.</w:t>
      </w:r>
    </w:p>
    <w:p w14:paraId="7029235D" w14:textId="77777777" w:rsidR="001655B8" w:rsidRDefault="001655B8" w:rsidP="001655B8">
      <w:pPr>
        <w:pStyle w:val="Texto"/>
      </w:pPr>
    </w:p>
    <w:p w14:paraId="3E5E52DD" w14:textId="5B573E71" w:rsidR="001C0AA3" w:rsidRDefault="001655B8" w:rsidP="001655B8">
      <w:pPr>
        <w:pStyle w:val="Texto"/>
        <w:rPr>
          <w:rFonts w:eastAsiaTheme="majorEastAsia" w:cstheme="majorBidi"/>
          <w:b/>
          <w:color w:val="2F5496" w:themeColor="accent1" w:themeShade="BF"/>
          <w:sz w:val="30"/>
          <w:szCs w:val="32"/>
        </w:rPr>
      </w:pPr>
      <w:r>
        <w:t>Este ejercicio es el caso opuesto del anterior, ahora debemos de hacer el XML teniendo en cuenta las condiciones que se nos imponen en el documento DTD</w:t>
      </w:r>
      <w:r w:rsidR="001C0AA3">
        <w:br w:type="page"/>
      </w:r>
    </w:p>
    <w:p w14:paraId="439DC858" w14:textId="77777777" w:rsidR="001C0AA3" w:rsidRDefault="001C0AA3" w:rsidP="001655B8">
      <w:pPr>
        <w:pStyle w:val="Ttulo1"/>
        <w:spacing w:after="240"/>
      </w:pPr>
      <w:bookmarkStart w:id="5" w:name="_Toc149242848"/>
      <w:r>
        <w:lastRenderedPageBreak/>
        <w:t>Ejercicio6</w:t>
      </w:r>
      <w:bookmarkEnd w:id="5"/>
    </w:p>
    <w:p w14:paraId="0DCB0213" w14:textId="77777777" w:rsidR="008C29A9" w:rsidRDefault="001655B8" w:rsidP="008C29A9">
      <w:pPr>
        <w:pStyle w:val="Texto"/>
      </w:pPr>
      <w:r w:rsidRPr="001655B8">
        <w:t>Crear un DTD que valide el siguiente documento XML</w:t>
      </w:r>
    </w:p>
    <w:p w14:paraId="79E56FB1" w14:textId="77777777" w:rsidR="008C29A9" w:rsidRDefault="008C29A9" w:rsidP="008C29A9">
      <w:pPr>
        <w:pStyle w:val="Texto"/>
      </w:pPr>
      <w:r>
        <w:t xml:space="preserve">Dentro del examen puede haber de 1 a n temas. </w:t>
      </w:r>
    </w:p>
    <w:p w14:paraId="7E65FAD8" w14:textId="77777777" w:rsidR="008C29A9" w:rsidRDefault="008C29A9" w:rsidP="008C29A9">
      <w:pPr>
        <w:pStyle w:val="Texto"/>
      </w:pPr>
      <w:r>
        <w:t xml:space="preserve"> Dentro de cada tema puede haber de 1 a n preguntas. </w:t>
      </w:r>
    </w:p>
    <w:p w14:paraId="411FABED" w14:textId="77777777" w:rsidR="008C29A9" w:rsidRDefault="008C29A9" w:rsidP="008C29A9">
      <w:pPr>
        <w:pStyle w:val="Texto"/>
      </w:pPr>
      <w:r>
        <w:t>Entrega el xml completo en la tarea.</w:t>
      </w:r>
    </w:p>
    <w:p w14:paraId="40A180E3" w14:textId="77777777" w:rsidR="008C29A9" w:rsidRDefault="008C29A9" w:rsidP="008C29A9">
      <w:pPr>
        <w:pStyle w:val="Texto"/>
      </w:pPr>
    </w:p>
    <w:p w14:paraId="171BAC91" w14:textId="3EA5B668" w:rsidR="001C0AA3" w:rsidRDefault="008C29A9" w:rsidP="008C29A9">
      <w:pPr>
        <w:pStyle w:val="Texto"/>
        <w:rPr>
          <w:rFonts w:eastAsiaTheme="majorEastAsia" w:cstheme="majorBidi"/>
          <w:b/>
          <w:color w:val="2F5496" w:themeColor="accent1" w:themeShade="BF"/>
          <w:sz w:val="30"/>
          <w:szCs w:val="32"/>
        </w:rPr>
      </w:pPr>
      <w:r>
        <w:t>En este ejercicio como no se especifica donde se encuentra el DTD, decidí dejarlo internamente en el XML, ya que no quería que todos los ejercicios que iba a realizar, tuviesen un DTD externo.</w:t>
      </w:r>
      <w:r>
        <w:t xml:space="preserve"> </w:t>
      </w:r>
      <w:r w:rsidR="001C0AA3">
        <w:br w:type="page"/>
      </w:r>
    </w:p>
    <w:p w14:paraId="1BB7ECED" w14:textId="77777777" w:rsidR="001C0AA3" w:rsidRDefault="001C0AA3" w:rsidP="00441790">
      <w:pPr>
        <w:pStyle w:val="Ttulo1"/>
        <w:spacing w:after="240"/>
      </w:pPr>
      <w:bookmarkStart w:id="6" w:name="_Toc149242849"/>
      <w:r>
        <w:lastRenderedPageBreak/>
        <w:t>Ejercicio7</w:t>
      </w:r>
      <w:bookmarkEnd w:id="6"/>
    </w:p>
    <w:p w14:paraId="6AE64EFC" w14:textId="197FFECC" w:rsidR="00441790" w:rsidRDefault="00441790" w:rsidP="00441790">
      <w:pPr>
        <w:pStyle w:val="Texto"/>
      </w:pPr>
      <w:r>
        <w:t xml:space="preserve">Escribe una DTD para modelar un documento XML con las características que se </w:t>
      </w:r>
    </w:p>
    <w:p w14:paraId="20711448" w14:textId="77777777" w:rsidR="00441790" w:rsidRDefault="00441790" w:rsidP="00441790">
      <w:pPr>
        <w:pStyle w:val="Texto"/>
      </w:pPr>
      <w:r>
        <w:t>enumeran a continuación.</w:t>
      </w:r>
    </w:p>
    <w:p w14:paraId="2D23D604" w14:textId="77777777" w:rsidR="00441790" w:rsidRDefault="00441790" w:rsidP="00441790">
      <w:pPr>
        <w:pStyle w:val="Texto"/>
      </w:pPr>
      <w:r>
        <w:t>El documento modelará los datos correspondientes a una universidad. Recogerá</w:t>
      </w:r>
    </w:p>
    <w:p w14:paraId="52D61259" w14:textId="77777777" w:rsidR="00441790" w:rsidRDefault="00441790" w:rsidP="00441790">
      <w:pPr>
        <w:pStyle w:val="Texto"/>
      </w:pPr>
      <w:r>
        <w:t>información referente a alumnos, profesores y asignaturas.</w:t>
      </w:r>
    </w:p>
    <w:p w14:paraId="798AB154" w14:textId="77777777" w:rsidR="00441790" w:rsidRDefault="00441790" w:rsidP="00441790">
      <w:pPr>
        <w:pStyle w:val="Texto"/>
      </w:pPr>
      <w:r>
        <w:t>Alumnos y profesores tendrán una parte de datos personales idéntica. Se recogerá la</w:t>
      </w:r>
    </w:p>
    <w:p w14:paraId="58C1CAEA" w14:textId="77777777" w:rsidR="00441790" w:rsidRDefault="00441790" w:rsidP="00441790">
      <w:pPr>
        <w:pStyle w:val="Texto"/>
      </w:pPr>
      <w:r>
        <w:t>siguiente información:</w:t>
      </w:r>
    </w:p>
    <w:p w14:paraId="1D926653" w14:textId="77777777" w:rsidR="00441790" w:rsidRDefault="00441790" w:rsidP="00441790">
      <w:pPr>
        <w:pStyle w:val="Texto"/>
      </w:pPr>
      <w:r>
        <w:t> DNI o pasaporte. En caso de especificar el pasaporte, además será necesario</w:t>
      </w:r>
    </w:p>
    <w:p w14:paraId="146C4689" w14:textId="77777777" w:rsidR="00441790" w:rsidRDefault="00441790" w:rsidP="00441790">
      <w:pPr>
        <w:pStyle w:val="Texto"/>
      </w:pPr>
      <w:r>
        <w:t>incluir el país de procedencia.</w:t>
      </w:r>
    </w:p>
    <w:p w14:paraId="18DABB15" w14:textId="77777777" w:rsidR="00441790" w:rsidRDefault="00441790" w:rsidP="00441790">
      <w:pPr>
        <w:pStyle w:val="Texto"/>
      </w:pPr>
      <w:r>
        <w:t> Nombre, 1er apellido y 2º apellido o apellido (si es único).</w:t>
      </w:r>
    </w:p>
    <w:p w14:paraId="1A47C8C8" w14:textId="77777777" w:rsidR="00441790" w:rsidRDefault="00441790" w:rsidP="00441790">
      <w:pPr>
        <w:pStyle w:val="Texto"/>
      </w:pPr>
      <w:r>
        <w:t> Fecha de nacimiento.</w:t>
      </w:r>
    </w:p>
    <w:p w14:paraId="4EEE6451" w14:textId="77777777" w:rsidR="00441790" w:rsidRDefault="00441790" w:rsidP="00441790">
      <w:pPr>
        <w:pStyle w:val="Texto"/>
      </w:pPr>
      <w:r>
        <w:t xml:space="preserve"> Opcionalmente se podrá incluir información de contacto como dirección postal y </w:t>
      </w:r>
    </w:p>
    <w:p w14:paraId="2A8B5217" w14:textId="77777777" w:rsidR="00441790" w:rsidRDefault="00441790" w:rsidP="00441790">
      <w:pPr>
        <w:pStyle w:val="Texto"/>
      </w:pPr>
      <w:r>
        <w:t>teléfonos y cuentas de correo (puede haber varios).</w:t>
      </w:r>
    </w:p>
    <w:p w14:paraId="3DD90DF4" w14:textId="77777777" w:rsidR="00441790" w:rsidRDefault="00441790" w:rsidP="00441790">
      <w:pPr>
        <w:pStyle w:val="Texto"/>
      </w:pPr>
      <w:r>
        <w:t>En el caso de profesores se incluirá su despacho, horarios de tutorías y asignaturas</w:t>
      </w:r>
    </w:p>
    <w:p w14:paraId="4AF91C10" w14:textId="77777777" w:rsidR="00441790" w:rsidRDefault="00441790" w:rsidP="00441790">
      <w:pPr>
        <w:pStyle w:val="Texto"/>
      </w:pPr>
      <w:r>
        <w:t>que imparten.</w:t>
      </w:r>
    </w:p>
    <w:p w14:paraId="51B66428" w14:textId="77777777" w:rsidR="00441790" w:rsidRDefault="00441790" w:rsidP="00441790">
      <w:pPr>
        <w:pStyle w:val="Texto"/>
      </w:pPr>
      <w:r>
        <w:t>Cada alumno tendrá una lista de las asignaturas en las que está matriculado, junto con</w:t>
      </w:r>
    </w:p>
    <w:p w14:paraId="5D2D4445" w14:textId="77777777" w:rsidR="00441790" w:rsidRDefault="00441790" w:rsidP="00441790">
      <w:pPr>
        <w:pStyle w:val="Texto"/>
      </w:pPr>
      <w:r>
        <w:t>la nota para cada una de ellas (que puede ser NP, SS, AP, NT, SB o MH).</w:t>
      </w:r>
    </w:p>
    <w:p w14:paraId="2CA100EE" w14:textId="77777777" w:rsidR="00441790" w:rsidRDefault="00441790" w:rsidP="00441790">
      <w:pPr>
        <w:pStyle w:val="Texto"/>
      </w:pPr>
      <w:r>
        <w:t>En la información de cada asignatura se incluirá el código, número de créditos, carrera</w:t>
      </w:r>
    </w:p>
    <w:p w14:paraId="6EAD2DAD" w14:textId="77777777" w:rsidR="00441790" w:rsidRDefault="00441790" w:rsidP="00441790">
      <w:pPr>
        <w:pStyle w:val="Texto"/>
      </w:pPr>
      <w:r>
        <w:t>y curso al que corresponde (también puede ser optativa u obligatoria)</w:t>
      </w:r>
    </w:p>
    <w:p w14:paraId="0FAC93D7" w14:textId="77777777" w:rsidR="00441790" w:rsidRDefault="00441790" w:rsidP="00441790">
      <w:pPr>
        <w:pStyle w:val="Texto"/>
      </w:pPr>
    </w:p>
    <w:p w14:paraId="7A09070D" w14:textId="6F38B2D6" w:rsidR="001C0AA3" w:rsidRDefault="00441790" w:rsidP="00441790">
      <w:pPr>
        <w:pStyle w:val="Texto"/>
        <w:rPr>
          <w:rFonts w:eastAsiaTheme="majorEastAsia" w:cstheme="majorBidi"/>
          <w:color w:val="2F5496" w:themeColor="accent1" w:themeShade="BF"/>
          <w:sz w:val="30"/>
          <w:szCs w:val="32"/>
        </w:rPr>
      </w:pPr>
      <w:r>
        <w:t>Este ejercicio fue más complicado, ya que se tenia que generar el documento XML y DTD, con todas las restricciones que se nos imponen en el enunciado</w:t>
      </w:r>
      <w:r w:rsidR="001C0AA3">
        <w:br w:type="page"/>
      </w:r>
    </w:p>
    <w:p w14:paraId="47607E73" w14:textId="77777777" w:rsidR="001C0AA3" w:rsidRDefault="001C0AA3" w:rsidP="006B021A">
      <w:pPr>
        <w:pStyle w:val="Ttulo1"/>
        <w:spacing w:after="240"/>
      </w:pPr>
      <w:bookmarkStart w:id="7" w:name="_Toc149242850"/>
      <w:r>
        <w:lastRenderedPageBreak/>
        <w:t>Ejercicio8</w:t>
      </w:r>
      <w:bookmarkEnd w:id="7"/>
    </w:p>
    <w:p w14:paraId="4B35FE44" w14:textId="77777777" w:rsidR="006B021A" w:rsidRDefault="006B021A" w:rsidP="006B021A">
      <w:pPr>
        <w:pStyle w:val="Texto"/>
      </w:pPr>
      <w:r>
        <w:t xml:space="preserve">Escribe un XSD externo para validar el documento tienda.xml que cumpla los </w:t>
      </w:r>
    </w:p>
    <w:p w14:paraId="71684108" w14:textId="77777777" w:rsidR="006B021A" w:rsidRDefault="006B021A" w:rsidP="006B021A">
      <w:pPr>
        <w:pStyle w:val="Texto"/>
      </w:pPr>
      <w:r>
        <w:t>siguientes requisitos:</w:t>
      </w:r>
    </w:p>
    <w:p w14:paraId="4793BC67" w14:textId="77777777" w:rsidR="006B021A" w:rsidRDefault="006B021A" w:rsidP="006B021A">
      <w:pPr>
        <w:pStyle w:val="Texto"/>
      </w:pPr>
      <w:r>
        <w:t> Validación correcta del XML completo.</w:t>
      </w:r>
    </w:p>
    <w:p w14:paraId="09AF95DC" w14:textId="77777777" w:rsidR="006B021A" w:rsidRDefault="006B021A" w:rsidP="006B021A">
      <w:pPr>
        <w:pStyle w:val="Texto"/>
      </w:pPr>
      <w:r>
        <w:t> Usa los tipos de datos que más se ajusten al contenido del elemento/atributo.</w:t>
      </w:r>
    </w:p>
    <w:p w14:paraId="3014D59D" w14:textId="77777777" w:rsidR="006B021A" w:rsidRDefault="006B021A" w:rsidP="006B021A">
      <w:pPr>
        <w:pStyle w:val="Texto"/>
      </w:pPr>
      <w:r>
        <w:t> Crea una anotación en el documento con tu nombre y fecha del examen.</w:t>
      </w:r>
    </w:p>
    <w:p w14:paraId="2A53C6D2" w14:textId="77777777" w:rsidR="006B021A" w:rsidRDefault="006B021A" w:rsidP="006B021A">
      <w:pPr>
        <w:pStyle w:val="Texto"/>
      </w:pPr>
      <w:r>
        <w:t>Restricciones:</w:t>
      </w:r>
    </w:p>
    <w:p w14:paraId="6AFF3782" w14:textId="77777777" w:rsidR="006B021A" w:rsidRDefault="006B021A" w:rsidP="006B021A">
      <w:pPr>
        <w:pStyle w:val="Texto"/>
      </w:pPr>
      <w:r>
        <w:t>o Nombre_t longitud máxima 20 caracteres.</w:t>
      </w:r>
    </w:p>
    <w:p w14:paraId="5C017288" w14:textId="77777777" w:rsidR="006B021A" w:rsidRDefault="006B021A" w:rsidP="006B021A">
      <w:pPr>
        <w:pStyle w:val="Texto"/>
      </w:pPr>
      <w:r>
        <w:t>o cantidad debe estar entre 0 y 99</w:t>
      </w:r>
    </w:p>
    <w:p w14:paraId="3E93B26F" w14:textId="77777777" w:rsidR="006B021A" w:rsidRDefault="006B021A" w:rsidP="006B021A">
      <w:pPr>
        <w:pStyle w:val="Texto"/>
      </w:pPr>
      <w:r>
        <w:t>o unidad permite únicamente Euros o Dólares</w:t>
      </w:r>
    </w:p>
    <w:p w14:paraId="43311CCC" w14:textId="77777777" w:rsidR="006B021A" w:rsidRDefault="006B021A" w:rsidP="006B021A">
      <w:pPr>
        <w:pStyle w:val="Texto"/>
      </w:pPr>
      <w:r>
        <w:t>o dni debe tener una faceta con pattern (8 dígitos y letra mayúscula).</w:t>
      </w:r>
    </w:p>
    <w:p w14:paraId="4E2A9B18" w14:textId="77777777" w:rsidR="006B021A" w:rsidRDefault="006B021A" w:rsidP="006B021A">
      <w:pPr>
        <w:pStyle w:val="Texto"/>
      </w:pPr>
      <w:r>
        <w:t>o telefono debe tener una faceta con pattern (9 dígitos).</w:t>
      </w:r>
    </w:p>
    <w:p w14:paraId="538CD184" w14:textId="77777777" w:rsidR="006B021A" w:rsidRDefault="006B021A" w:rsidP="006B021A">
      <w:pPr>
        <w:pStyle w:val="Texto"/>
      </w:pPr>
      <w:r>
        <w:t xml:space="preserve">o Atributo num debe tener una faceta con pattern (3 dígitos, minúscula, guion, 3 </w:t>
      </w:r>
    </w:p>
    <w:p w14:paraId="3017D577" w14:textId="77777777" w:rsidR="006B021A" w:rsidRDefault="006B021A" w:rsidP="006B021A">
      <w:pPr>
        <w:pStyle w:val="Texto"/>
      </w:pPr>
      <w:r>
        <w:t>mayúsculas, guion, 4 dígitos).</w:t>
      </w:r>
    </w:p>
    <w:p w14:paraId="46C20FC2" w14:textId="77777777" w:rsidR="006B021A" w:rsidRDefault="006B021A" w:rsidP="006B021A">
      <w:pPr>
        <w:pStyle w:val="Texto"/>
      </w:pPr>
    </w:p>
    <w:p w14:paraId="5BDFDE03" w14:textId="48B5D7B7" w:rsidR="001C0AA3" w:rsidRDefault="006B021A" w:rsidP="006B021A">
      <w:pPr>
        <w:pStyle w:val="Texto"/>
        <w:rPr>
          <w:rFonts w:eastAsiaTheme="majorEastAsia" w:cstheme="majorBidi"/>
          <w:color w:val="2F5496" w:themeColor="accent1" w:themeShade="BF"/>
          <w:sz w:val="30"/>
          <w:szCs w:val="32"/>
        </w:rPr>
      </w:pPr>
      <w:r>
        <w:t>Este ejercicio es uno de los de más dificultad, ya que nos piden crear un documento XSD que es más avanzado que el DTD por lo que tiene más personalización.</w:t>
      </w:r>
      <w:r w:rsidR="001C0AA3">
        <w:br w:type="page"/>
      </w:r>
    </w:p>
    <w:p w14:paraId="365509EF" w14:textId="77777777" w:rsidR="001C0AA3" w:rsidRDefault="001C0AA3" w:rsidP="006B021A">
      <w:pPr>
        <w:pStyle w:val="Ttulo1"/>
        <w:spacing w:after="240"/>
      </w:pPr>
      <w:bookmarkStart w:id="8" w:name="_Toc149242851"/>
      <w:r>
        <w:lastRenderedPageBreak/>
        <w:t>Ejercicio9</w:t>
      </w:r>
      <w:bookmarkEnd w:id="8"/>
    </w:p>
    <w:p w14:paraId="41959E21" w14:textId="77777777" w:rsidR="006B021A" w:rsidRDefault="006B021A" w:rsidP="006B021A">
      <w:pPr>
        <w:pStyle w:val="Texto"/>
      </w:pPr>
      <w:r>
        <w:t xml:space="preserve">Realizar un documento XML a partir de la siguiente jerarquía de datos, que tenga </w:t>
      </w:r>
    </w:p>
    <w:p w14:paraId="79D3F740" w14:textId="23E03FB1" w:rsidR="006B021A" w:rsidRDefault="006B021A" w:rsidP="006B021A">
      <w:pPr>
        <w:pStyle w:val="Texto"/>
      </w:pPr>
      <w:r>
        <w:t>como mínimo 2 registros de vehículo con datos:</w:t>
      </w:r>
    </w:p>
    <w:p w14:paraId="765EE843" w14:textId="77777777" w:rsidR="006B021A" w:rsidRDefault="006B021A" w:rsidP="006B021A">
      <w:pPr>
        <w:pStyle w:val="Texto"/>
      </w:pPr>
      <w:r>
        <w:t>Debe tener las siguientes características:</w:t>
      </w:r>
    </w:p>
    <w:p w14:paraId="32015205" w14:textId="77777777" w:rsidR="006B021A" w:rsidRDefault="006B021A" w:rsidP="006B021A">
      <w:pPr>
        <w:pStyle w:val="Texto"/>
      </w:pPr>
      <w:r>
        <w:t xml:space="preserve"> La etiqueta vehiculos es la etiqueta raíz. La etiqueta vehiculo aparecerá una o muchas </w:t>
      </w:r>
    </w:p>
    <w:p w14:paraId="77B45112" w14:textId="77777777" w:rsidR="006B021A" w:rsidRDefault="006B021A" w:rsidP="006B021A">
      <w:pPr>
        <w:pStyle w:val="Texto"/>
      </w:pPr>
      <w:r>
        <w:t>veces.</w:t>
      </w:r>
    </w:p>
    <w:p w14:paraId="5B9715C6" w14:textId="77777777" w:rsidR="006B021A" w:rsidRDefault="006B021A" w:rsidP="006B021A">
      <w:pPr>
        <w:pStyle w:val="Texto"/>
      </w:pPr>
      <w:r>
        <w:t xml:space="preserve"> Las etiquetas marca, modelo, f_fabricacion, lugar_fabricacion y unidades, aparecerán </w:t>
      </w:r>
    </w:p>
    <w:p w14:paraId="4E2B3F0C" w14:textId="77777777" w:rsidR="006B021A" w:rsidRDefault="006B021A" w:rsidP="006B021A">
      <w:pPr>
        <w:pStyle w:val="Texto"/>
      </w:pPr>
      <w:r>
        <w:t>dentro de la etiqueta vehiculo una sola vez y en ese orden.</w:t>
      </w:r>
    </w:p>
    <w:p w14:paraId="6C1E7B56" w14:textId="77777777" w:rsidR="006B021A" w:rsidRDefault="006B021A" w:rsidP="006B021A">
      <w:pPr>
        <w:pStyle w:val="Texto"/>
      </w:pPr>
      <w:r>
        <w:t> La etiqueta localidad aparecerá una sola vez dentro de la etiqueta lugar_fabricacion.</w:t>
      </w:r>
    </w:p>
    <w:p w14:paraId="686E731F" w14:textId="77777777" w:rsidR="006B021A" w:rsidRDefault="006B021A" w:rsidP="006B021A">
      <w:pPr>
        <w:pStyle w:val="Texto"/>
      </w:pPr>
      <w:r>
        <w:t> La etiqueta f_fabricacion es vacía.</w:t>
      </w:r>
    </w:p>
    <w:p w14:paraId="70436737" w14:textId="77777777" w:rsidR="006B021A" w:rsidRDefault="006B021A" w:rsidP="006B021A">
      <w:pPr>
        <w:pStyle w:val="Texto"/>
      </w:pPr>
      <w:r>
        <w:t> Los atributos dia, mes, anio, pais, son obligatorios que aparezcan siempre.</w:t>
      </w:r>
    </w:p>
    <w:p w14:paraId="64DBABF4" w14:textId="77777777" w:rsidR="006B021A" w:rsidRDefault="006B021A" w:rsidP="006B021A">
      <w:pPr>
        <w:pStyle w:val="Texto"/>
      </w:pPr>
      <w:r>
        <w:t> Guardar el documento con el nombre vehiculos.xml</w:t>
      </w:r>
    </w:p>
    <w:p w14:paraId="5A609CF6" w14:textId="77777777" w:rsidR="006B021A" w:rsidRDefault="006B021A" w:rsidP="006B021A">
      <w:pPr>
        <w:pStyle w:val="Texto"/>
      </w:pPr>
      <w:r>
        <w:t xml:space="preserve">Realizar el XML Schema (XSD) que valide el documento vehiculos.xml atendiendo a las </w:t>
      </w:r>
    </w:p>
    <w:p w14:paraId="477263BB" w14:textId="77777777" w:rsidR="006B021A" w:rsidRDefault="006B021A" w:rsidP="006B021A">
      <w:pPr>
        <w:pStyle w:val="Texto"/>
      </w:pPr>
      <w:r>
        <w:t>siguientes restricciones:</w:t>
      </w:r>
    </w:p>
    <w:p w14:paraId="0A68D906" w14:textId="77777777" w:rsidR="006B021A" w:rsidRDefault="006B021A" w:rsidP="006B021A">
      <w:pPr>
        <w:pStyle w:val="Texto"/>
      </w:pPr>
      <w:r>
        <w:t>o anio debe estar entre 2000 y 2030.</w:t>
      </w:r>
    </w:p>
    <w:p w14:paraId="735A77B8" w14:textId="77777777" w:rsidR="006B021A" w:rsidRDefault="006B021A" w:rsidP="006B021A">
      <w:pPr>
        <w:pStyle w:val="Texto"/>
      </w:pPr>
      <w:r>
        <w:t>o localidad solo puede ser Europa, EEUU o Asia.</w:t>
      </w:r>
    </w:p>
    <w:p w14:paraId="07B3B61A" w14:textId="222783A1" w:rsidR="006B021A" w:rsidRDefault="006B021A" w:rsidP="006B021A">
      <w:pPr>
        <w:pStyle w:val="Texto"/>
      </w:pPr>
      <w:r>
        <w:t>o pais tendrá un código alfabético de dos caracteres en mayúscula. Ejem: E</w:t>
      </w:r>
      <w:r>
        <w:t>S</w:t>
      </w:r>
    </w:p>
    <w:p w14:paraId="28FD5344" w14:textId="77777777" w:rsidR="006B021A" w:rsidRDefault="006B021A" w:rsidP="006B021A">
      <w:pPr>
        <w:pStyle w:val="Texto"/>
      </w:pPr>
    </w:p>
    <w:p w14:paraId="7D9450E9" w14:textId="054FA608" w:rsidR="006B021A" w:rsidRPr="006B021A" w:rsidRDefault="006B021A" w:rsidP="006B021A">
      <w:pPr>
        <w:pStyle w:val="Texto"/>
      </w:pPr>
      <w:r>
        <w:t>Este fue uno de los ejercicios con más dificultad, ya que pedía generar el documento XML y XSD a partir de un diagrama de árbol.</w:t>
      </w:r>
    </w:p>
    <w:sectPr w:rsidR="006B021A" w:rsidRPr="006B021A" w:rsidSect="002E7155">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31F50" w14:textId="77777777" w:rsidR="00C079EF" w:rsidRDefault="00C079EF" w:rsidP="00906D29">
      <w:pPr>
        <w:spacing w:after="0" w:line="240" w:lineRule="auto"/>
      </w:pPr>
      <w:r>
        <w:separator/>
      </w:r>
    </w:p>
  </w:endnote>
  <w:endnote w:type="continuationSeparator" w:id="0">
    <w:p w14:paraId="7F1EF7A7" w14:textId="77777777" w:rsidR="00C079EF" w:rsidRDefault="00C079EF" w:rsidP="0090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FFE74" w14:textId="77777777" w:rsidR="00A877C8" w:rsidRDefault="00A877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8ED7A" w14:textId="77777777" w:rsidR="003211DF" w:rsidRDefault="003211DF">
    <w:pPr>
      <w:pStyle w:val="Piedepgina"/>
      <w:jc w:val="center"/>
      <w:rPr>
        <w:caps/>
        <w:color w:val="4472C4" w:themeColor="accent1"/>
      </w:rPr>
    </w:pPr>
  </w:p>
  <w:p w14:paraId="65DB5E60" w14:textId="77777777" w:rsidR="00906D29" w:rsidRDefault="00906D29" w:rsidP="00906D29">
    <w:pPr>
      <w:pStyle w:val="Piedepgina"/>
      <w:tabs>
        <w:tab w:val="clear" w:pos="4252"/>
        <w:tab w:val="clear" w:pos="8504"/>
        <w:tab w:val="left" w:pos="358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88198" w14:textId="77777777" w:rsidR="00906D29" w:rsidRDefault="00906D29">
    <w:pPr>
      <w:pStyle w:val="Encabezado"/>
      <w:pBdr>
        <w:top w:val="single" w:sz="6" w:space="10" w:color="4472C4" w:themeColor="accent1"/>
      </w:pBdr>
      <w:spacing w:before="240"/>
      <w:jc w:val="center"/>
      <w:rPr>
        <w:color w:val="4472C4" w:themeColor="accent1"/>
      </w:rPr>
    </w:pPr>
    <w:r>
      <w:rPr>
        <w:noProof/>
        <w:color w:val="4472C4" w:themeColor="accent1"/>
      </w:rPr>
      <w:tab/>
    </w:r>
    <w:r>
      <w:rPr>
        <w:noProof/>
        <w:color w:val="4472C4" w:themeColor="accent1"/>
      </w:rPr>
      <w:tab/>
    </w:r>
    <w:r w:rsidRPr="00906D29">
      <w:rPr>
        <w:noProof/>
        <w:color w:val="4472C4" w:themeColor="accent1"/>
      </w:rPr>
      <w:t>1</w:t>
    </w:r>
  </w:p>
  <w:p w14:paraId="3360ABFD" w14:textId="77777777" w:rsidR="00906D29" w:rsidRDefault="00906D2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723" w14:textId="77777777" w:rsidR="003211DF" w:rsidRPr="00A877C8" w:rsidRDefault="003211DF" w:rsidP="00CA45C1">
    <w:pPr>
      <w:pStyle w:val="Piedepgina"/>
      <w:shd w:val="clear" w:color="auto" w:fill="4472C4" w:themeFill="accent1"/>
      <w:jc w:val="center"/>
      <w:rPr>
        <w:rFonts w:ascii="Times New Roman" w:hAnsi="Times New Roman" w:cs="Times New Roman"/>
        <w:b/>
        <w:caps/>
        <w:color w:val="FFFFFF" w:themeColor="background1"/>
        <w:sz w:val="24"/>
      </w:rPr>
    </w:pPr>
    <w:r w:rsidRPr="00A877C8">
      <w:rPr>
        <w:rFonts w:ascii="Times New Roman" w:hAnsi="Times New Roman" w:cs="Times New Roman"/>
        <w:b/>
        <w:caps/>
        <w:color w:val="FFFFFF" w:themeColor="background1"/>
        <w:sz w:val="24"/>
      </w:rPr>
      <w:fldChar w:fldCharType="begin"/>
    </w:r>
    <w:r w:rsidRPr="00A877C8">
      <w:rPr>
        <w:rFonts w:ascii="Times New Roman" w:hAnsi="Times New Roman" w:cs="Times New Roman"/>
        <w:b/>
        <w:caps/>
        <w:color w:val="FFFFFF" w:themeColor="background1"/>
        <w:sz w:val="24"/>
      </w:rPr>
      <w:instrText>PAGE   \* MERGEFORMAT</w:instrText>
    </w:r>
    <w:r w:rsidRPr="00A877C8">
      <w:rPr>
        <w:rFonts w:ascii="Times New Roman" w:hAnsi="Times New Roman" w:cs="Times New Roman"/>
        <w:b/>
        <w:caps/>
        <w:color w:val="FFFFFF" w:themeColor="background1"/>
        <w:sz w:val="24"/>
      </w:rPr>
      <w:fldChar w:fldCharType="separate"/>
    </w:r>
    <w:r w:rsidRPr="00A877C8">
      <w:rPr>
        <w:rFonts w:ascii="Times New Roman" w:hAnsi="Times New Roman" w:cs="Times New Roman"/>
        <w:b/>
        <w:caps/>
        <w:color w:val="FFFFFF" w:themeColor="background1"/>
        <w:sz w:val="24"/>
      </w:rPr>
      <w:t>2</w:t>
    </w:r>
    <w:r w:rsidRPr="00A877C8">
      <w:rPr>
        <w:rFonts w:ascii="Times New Roman" w:hAnsi="Times New Roman" w:cs="Times New Roman"/>
        <w:b/>
        <w:caps/>
        <w:color w:val="FFFFFF" w:themeColor="background1"/>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EF3BF" w14:textId="77777777" w:rsidR="00C079EF" w:rsidRDefault="00C079EF" w:rsidP="00906D29">
      <w:pPr>
        <w:spacing w:after="0" w:line="240" w:lineRule="auto"/>
      </w:pPr>
      <w:r>
        <w:separator/>
      </w:r>
    </w:p>
  </w:footnote>
  <w:footnote w:type="continuationSeparator" w:id="0">
    <w:p w14:paraId="043C5FB7" w14:textId="77777777" w:rsidR="00C079EF" w:rsidRDefault="00C079EF" w:rsidP="00906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5B88D" w14:textId="77777777" w:rsidR="00A877C8" w:rsidRDefault="00A877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01975" w14:textId="77777777" w:rsidR="00A877C8" w:rsidRDefault="00A877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0ADAE" w14:textId="77777777" w:rsidR="00906D29" w:rsidRDefault="00906D29">
    <w:pPr>
      <w:pStyle w:val="Encabezado"/>
    </w:pPr>
    <w:r>
      <w:t>1ºDAW</w:t>
    </w:r>
    <w:r>
      <w:tab/>
    </w:r>
    <w:r>
      <w:tab/>
      <w:t>Adrián Tirado Ramos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528A1" w14:textId="77777777" w:rsidR="00F52BCD" w:rsidRPr="00A877C8" w:rsidRDefault="00F52BCD" w:rsidP="00CA45C1">
    <w:pPr>
      <w:pStyle w:val="Encabezado"/>
      <w:shd w:val="clear" w:color="auto" w:fill="4472C4" w:themeFill="accent1"/>
      <w:rPr>
        <w:rFonts w:ascii="Times New Roman" w:hAnsi="Times New Roman" w:cs="Times New Roman"/>
        <w:b/>
        <w:color w:val="FFFFFF" w:themeColor="background1"/>
        <w:sz w:val="24"/>
      </w:rPr>
    </w:pPr>
    <w:r w:rsidRPr="00A877C8">
      <w:rPr>
        <w:rFonts w:ascii="Times New Roman" w:hAnsi="Times New Roman" w:cs="Times New Roman"/>
        <w:b/>
        <w:color w:val="FFFFFF" w:themeColor="background1"/>
        <w:sz w:val="24"/>
      </w:rPr>
      <w:t>1ºDAW</w:t>
    </w:r>
    <w:r w:rsidRPr="00A877C8">
      <w:rPr>
        <w:rFonts w:ascii="Times New Roman" w:hAnsi="Times New Roman" w:cs="Times New Roman"/>
        <w:b/>
        <w:color w:val="FFFFFF" w:themeColor="background1"/>
        <w:sz w:val="24"/>
      </w:rPr>
      <w:tab/>
    </w:r>
    <w:r w:rsidRPr="00A877C8">
      <w:rPr>
        <w:rFonts w:ascii="Times New Roman" w:hAnsi="Times New Roman" w:cs="Times New Roman"/>
        <w:b/>
        <w:color w:val="FFFFFF" w:themeColor="background1"/>
        <w:sz w:val="24"/>
      </w:rPr>
      <w:tab/>
      <w:t>Adrián Tirado Ramos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B2"/>
    <w:rsid w:val="001655B8"/>
    <w:rsid w:val="001C0AA3"/>
    <w:rsid w:val="001F2A67"/>
    <w:rsid w:val="00263AC1"/>
    <w:rsid w:val="002E7155"/>
    <w:rsid w:val="003211DF"/>
    <w:rsid w:val="00441790"/>
    <w:rsid w:val="00510F45"/>
    <w:rsid w:val="005415F7"/>
    <w:rsid w:val="006B021A"/>
    <w:rsid w:val="006F3827"/>
    <w:rsid w:val="00716F80"/>
    <w:rsid w:val="007B7819"/>
    <w:rsid w:val="00836E1D"/>
    <w:rsid w:val="008C29A9"/>
    <w:rsid w:val="00906D29"/>
    <w:rsid w:val="00977CDD"/>
    <w:rsid w:val="00A877C8"/>
    <w:rsid w:val="00AA5AA9"/>
    <w:rsid w:val="00AB6999"/>
    <w:rsid w:val="00B152B2"/>
    <w:rsid w:val="00BD0366"/>
    <w:rsid w:val="00C03BA2"/>
    <w:rsid w:val="00C079EF"/>
    <w:rsid w:val="00CA45C1"/>
    <w:rsid w:val="00DE6CFB"/>
    <w:rsid w:val="00E7637D"/>
    <w:rsid w:val="00EA7F1D"/>
    <w:rsid w:val="00ED6662"/>
    <w:rsid w:val="00F24305"/>
    <w:rsid w:val="00F25F00"/>
    <w:rsid w:val="00F52B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5B6A9"/>
  <w15:chartTrackingRefBased/>
  <w15:docId w15:val="{F3B0DB54-35C9-4CC9-A989-EC7E7961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F1D"/>
    <w:pPr>
      <w:keepNext/>
      <w:keepLines/>
      <w:spacing w:before="240" w:after="0"/>
      <w:outlineLvl w:val="0"/>
    </w:pPr>
    <w:rPr>
      <w:rFonts w:ascii="Times New Roman" w:eastAsiaTheme="majorEastAsia" w:hAnsi="Times New Roman" w:cstheme="majorBidi"/>
      <w:b/>
      <w:color w:val="2F5496" w:themeColor="accent1" w:themeShade="BF"/>
      <w:sz w:val="30"/>
      <w:szCs w:val="32"/>
    </w:rPr>
  </w:style>
  <w:style w:type="paragraph" w:styleId="Ttulo2">
    <w:name w:val="heading 2"/>
    <w:basedOn w:val="Normal"/>
    <w:next w:val="Normal"/>
    <w:link w:val="Ttulo2Car"/>
    <w:uiPriority w:val="9"/>
    <w:unhideWhenUsed/>
    <w:qFormat/>
    <w:rsid w:val="00EA7F1D"/>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6D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06D29"/>
    <w:rPr>
      <w:rFonts w:eastAsiaTheme="minorEastAsia"/>
      <w:lang w:eastAsia="es-ES"/>
    </w:rPr>
  </w:style>
  <w:style w:type="character" w:styleId="Textodelmarcadordeposicin">
    <w:name w:val="Placeholder Text"/>
    <w:basedOn w:val="Fuentedeprrafopredeter"/>
    <w:uiPriority w:val="99"/>
    <w:semiHidden/>
    <w:rsid w:val="00906D29"/>
    <w:rPr>
      <w:color w:val="808080"/>
    </w:rPr>
  </w:style>
  <w:style w:type="paragraph" w:styleId="Encabezado">
    <w:name w:val="header"/>
    <w:basedOn w:val="Normal"/>
    <w:link w:val="EncabezadoCar"/>
    <w:uiPriority w:val="99"/>
    <w:unhideWhenUsed/>
    <w:rsid w:val="00906D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6D29"/>
  </w:style>
  <w:style w:type="paragraph" w:styleId="Piedepgina">
    <w:name w:val="footer"/>
    <w:basedOn w:val="Normal"/>
    <w:link w:val="PiedepginaCar"/>
    <w:uiPriority w:val="99"/>
    <w:unhideWhenUsed/>
    <w:rsid w:val="00906D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6D29"/>
  </w:style>
  <w:style w:type="paragraph" w:customStyle="1" w:styleId="Texto">
    <w:name w:val="Texto"/>
    <w:basedOn w:val="Normal"/>
    <w:link w:val="TextoCar"/>
    <w:qFormat/>
    <w:rsid w:val="00ED6662"/>
    <w:rPr>
      <w:rFonts w:ascii="Times New Roman" w:hAnsi="Times New Roman" w:cs="Times New Roman"/>
      <w:sz w:val="24"/>
      <w:szCs w:val="24"/>
    </w:rPr>
  </w:style>
  <w:style w:type="character" w:customStyle="1" w:styleId="Ttulo1Car">
    <w:name w:val="Título 1 Car"/>
    <w:basedOn w:val="Fuentedeprrafopredeter"/>
    <w:link w:val="Ttulo1"/>
    <w:uiPriority w:val="9"/>
    <w:rsid w:val="00EA7F1D"/>
    <w:rPr>
      <w:rFonts w:ascii="Times New Roman" w:eastAsiaTheme="majorEastAsia" w:hAnsi="Times New Roman" w:cstheme="majorBidi"/>
      <w:b/>
      <w:color w:val="2F5496" w:themeColor="accent1" w:themeShade="BF"/>
      <w:sz w:val="30"/>
      <w:szCs w:val="32"/>
    </w:rPr>
  </w:style>
  <w:style w:type="character" w:customStyle="1" w:styleId="TextoCar">
    <w:name w:val="Texto Car"/>
    <w:basedOn w:val="Fuentedeprrafopredeter"/>
    <w:link w:val="Texto"/>
    <w:rsid w:val="00ED6662"/>
    <w:rPr>
      <w:rFonts w:ascii="Times New Roman" w:hAnsi="Times New Roman" w:cs="Times New Roman"/>
      <w:sz w:val="24"/>
      <w:szCs w:val="24"/>
    </w:rPr>
  </w:style>
  <w:style w:type="paragraph" w:styleId="TtuloTDC">
    <w:name w:val="TOC Heading"/>
    <w:basedOn w:val="Ttulo1"/>
    <w:next w:val="Normal"/>
    <w:uiPriority w:val="39"/>
    <w:unhideWhenUsed/>
    <w:qFormat/>
    <w:rsid w:val="00EA7F1D"/>
    <w:pPr>
      <w:outlineLvl w:val="9"/>
    </w:pPr>
    <w:rPr>
      <w:lang w:eastAsia="es-ES"/>
    </w:rPr>
  </w:style>
  <w:style w:type="paragraph" w:styleId="TDC2">
    <w:name w:val="toc 2"/>
    <w:basedOn w:val="Normal"/>
    <w:next w:val="Normal"/>
    <w:autoRedefine/>
    <w:uiPriority w:val="39"/>
    <w:unhideWhenUsed/>
    <w:rsid w:val="00EA7F1D"/>
    <w:pPr>
      <w:spacing w:after="0"/>
      <w:ind w:left="220"/>
    </w:pPr>
    <w:rPr>
      <w:rFonts w:cstheme="minorHAnsi"/>
      <w:smallCaps/>
      <w:sz w:val="20"/>
      <w:szCs w:val="20"/>
    </w:rPr>
  </w:style>
  <w:style w:type="paragraph" w:styleId="TDC1">
    <w:name w:val="toc 1"/>
    <w:basedOn w:val="Normal"/>
    <w:next w:val="Normal"/>
    <w:autoRedefine/>
    <w:uiPriority w:val="39"/>
    <w:unhideWhenUsed/>
    <w:rsid w:val="00EA7F1D"/>
    <w:pPr>
      <w:spacing w:before="120" w:after="120"/>
    </w:pPr>
    <w:rPr>
      <w:rFonts w:cstheme="minorHAnsi"/>
      <w:b/>
      <w:bCs/>
      <w:caps/>
      <w:sz w:val="20"/>
      <w:szCs w:val="20"/>
    </w:rPr>
  </w:style>
  <w:style w:type="paragraph" w:styleId="TDC3">
    <w:name w:val="toc 3"/>
    <w:basedOn w:val="Normal"/>
    <w:next w:val="Normal"/>
    <w:autoRedefine/>
    <w:uiPriority w:val="39"/>
    <w:unhideWhenUsed/>
    <w:rsid w:val="00EA7F1D"/>
    <w:pPr>
      <w:spacing w:after="0"/>
      <w:ind w:left="440"/>
    </w:pPr>
    <w:rPr>
      <w:rFonts w:cstheme="minorHAnsi"/>
      <w:i/>
      <w:iCs/>
      <w:sz w:val="20"/>
      <w:szCs w:val="20"/>
    </w:rPr>
  </w:style>
  <w:style w:type="character" w:customStyle="1" w:styleId="Ttulo2Car">
    <w:name w:val="Título 2 Car"/>
    <w:basedOn w:val="Fuentedeprrafopredeter"/>
    <w:link w:val="Ttulo2"/>
    <w:uiPriority w:val="9"/>
    <w:rsid w:val="00EA7F1D"/>
    <w:rPr>
      <w:rFonts w:asciiTheme="majorHAnsi" w:eastAsiaTheme="majorEastAsia" w:hAnsiTheme="majorHAnsi" w:cstheme="majorBidi"/>
      <w:color w:val="2F5496" w:themeColor="accent1" w:themeShade="BF"/>
      <w:sz w:val="26"/>
      <w:szCs w:val="26"/>
      <w:u w:val="single"/>
    </w:rPr>
  </w:style>
  <w:style w:type="paragraph" w:styleId="TDC4">
    <w:name w:val="toc 4"/>
    <w:basedOn w:val="Normal"/>
    <w:next w:val="Normal"/>
    <w:autoRedefine/>
    <w:uiPriority w:val="39"/>
    <w:unhideWhenUsed/>
    <w:rsid w:val="00EA7F1D"/>
    <w:pPr>
      <w:spacing w:after="0"/>
      <w:ind w:left="660"/>
    </w:pPr>
    <w:rPr>
      <w:rFonts w:cstheme="minorHAnsi"/>
      <w:sz w:val="18"/>
      <w:szCs w:val="18"/>
    </w:rPr>
  </w:style>
  <w:style w:type="paragraph" w:styleId="TDC5">
    <w:name w:val="toc 5"/>
    <w:basedOn w:val="Normal"/>
    <w:next w:val="Normal"/>
    <w:autoRedefine/>
    <w:uiPriority w:val="39"/>
    <w:unhideWhenUsed/>
    <w:rsid w:val="00EA7F1D"/>
    <w:pPr>
      <w:spacing w:after="0"/>
      <w:ind w:left="880"/>
    </w:pPr>
    <w:rPr>
      <w:rFonts w:cstheme="minorHAnsi"/>
      <w:sz w:val="18"/>
      <w:szCs w:val="18"/>
    </w:rPr>
  </w:style>
  <w:style w:type="paragraph" w:styleId="TDC6">
    <w:name w:val="toc 6"/>
    <w:basedOn w:val="Normal"/>
    <w:next w:val="Normal"/>
    <w:autoRedefine/>
    <w:uiPriority w:val="39"/>
    <w:unhideWhenUsed/>
    <w:rsid w:val="00EA7F1D"/>
    <w:pPr>
      <w:spacing w:after="0"/>
      <w:ind w:left="1100"/>
    </w:pPr>
    <w:rPr>
      <w:rFonts w:cstheme="minorHAnsi"/>
      <w:sz w:val="18"/>
      <w:szCs w:val="18"/>
    </w:rPr>
  </w:style>
  <w:style w:type="paragraph" w:styleId="TDC7">
    <w:name w:val="toc 7"/>
    <w:basedOn w:val="Normal"/>
    <w:next w:val="Normal"/>
    <w:autoRedefine/>
    <w:uiPriority w:val="39"/>
    <w:unhideWhenUsed/>
    <w:rsid w:val="00EA7F1D"/>
    <w:pPr>
      <w:spacing w:after="0"/>
      <w:ind w:left="1320"/>
    </w:pPr>
    <w:rPr>
      <w:rFonts w:cstheme="minorHAnsi"/>
      <w:sz w:val="18"/>
      <w:szCs w:val="18"/>
    </w:rPr>
  </w:style>
  <w:style w:type="paragraph" w:styleId="TDC8">
    <w:name w:val="toc 8"/>
    <w:basedOn w:val="Normal"/>
    <w:next w:val="Normal"/>
    <w:autoRedefine/>
    <w:uiPriority w:val="39"/>
    <w:unhideWhenUsed/>
    <w:rsid w:val="00EA7F1D"/>
    <w:pPr>
      <w:spacing w:after="0"/>
      <w:ind w:left="1540"/>
    </w:pPr>
    <w:rPr>
      <w:rFonts w:cstheme="minorHAnsi"/>
      <w:sz w:val="18"/>
      <w:szCs w:val="18"/>
    </w:rPr>
  </w:style>
  <w:style w:type="paragraph" w:styleId="TDC9">
    <w:name w:val="toc 9"/>
    <w:basedOn w:val="Normal"/>
    <w:next w:val="Normal"/>
    <w:autoRedefine/>
    <w:uiPriority w:val="39"/>
    <w:unhideWhenUsed/>
    <w:rsid w:val="00EA7F1D"/>
    <w:pPr>
      <w:spacing w:after="0"/>
      <w:ind w:left="1760"/>
    </w:pPr>
    <w:rPr>
      <w:rFonts w:cstheme="minorHAnsi"/>
      <w:sz w:val="18"/>
      <w:szCs w:val="18"/>
    </w:rPr>
  </w:style>
  <w:style w:type="character" w:styleId="Hipervnculo">
    <w:name w:val="Hyperlink"/>
    <w:basedOn w:val="Fuentedeprrafopredeter"/>
    <w:uiPriority w:val="99"/>
    <w:unhideWhenUsed/>
    <w:rsid w:val="00EA7F1D"/>
    <w:rPr>
      <w:color w:val="0563C1" w:themeColor="hyperlink"/>
      <w:u w:val="single"/>
    </w:rPr>
  </w:style>
  <w:style w:type="paragraph" w:styleId="Ttulo">
    <w:name w:val="Title"/>
    <w:basedOn w:val="Normal"/>
    <w:next w:val="Normal"/>
    <w:link w:val="TtuloCar"/>
    <w:uiPriority w:val="10"/>
    <w:qFormat/>
    <w:rsid w:val="00EA7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F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DAW\repositorio_git\daw1\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997BC-A6ED-478C-AC09-A1A3B48FD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51</TotalTime>
  <Pages>12</Pages>
  <Words>1080</Words>
  <Characters>5942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2. XML, DTD y XSD</dc:title>
  <dc:subject/>
  <dc:creator>1DAW</dc:creator>
  <cp:keywords/>
  <dc:description/>
  <cp:lastModifiedBy>Adrián</cp:lastModifiedBy>
  <cp:revision>7</cp:revision>
  <dcterms:created xsi:type="dcterms:W3CDTF">2023-10-26T17:42:00Z</dcterms:created>
  <dcterms:modified xsi:type="dcterms:W3CDTF">2023-10-26T21:35:00Z</dcterms:modified>
</cp:coreProperties>
</file>