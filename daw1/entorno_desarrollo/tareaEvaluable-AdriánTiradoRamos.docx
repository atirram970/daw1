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D29" w:rsidRDefault="00716F80" w:rsidP="00716F80"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934EC10" wp14:editId="6E50E818">
                <wp:simplePos x="0" y="0"/>
                <wp:positionH relativeFrom="margin">
                  <wp:posOffset>2763672</wp:posOffset>
                </wp:positionH>
                <wp:positionV relativeFrom="paragraph">
                  <wp:posOffset>-6824</wp:posOffset>
                </wp:positionV>
                <wp:extent cx="3126105" cy="5435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F80" w:rsidRPr="003211DF" w:rsidRDefault="00716F80" w:rsidP="00716F8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Adrián Tirado Ramos</w:t>
                            </w:r>
                          </w:p>
                          <w:p w:rsidR="00716F80" w:rsidRDefault="00716F80" w:rsidP="00716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4EC1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7.6pt;margin-top:-.55pt;width:246.15pt;height:42.8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" filled="f" stroked="f">
                <v:textbox>
                  <w:txbxContent>
                    <w:p w:rsidR="00716F80" w:rsidRPr="003211DF" w:rsidRDefault="00716F80" w:rsidP="00716F8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Adrián Tirado Ramos</w:t>
                      </w:r>
                    </w:p>
                    <w:p w:rsidR="00716F80" w:rsidRDefault="00716F80" w:rsidP="00716F80"/>
                  </w:txbxContent>
                </v:textbox>
                <w10:wrap anchorx="margin"/>
              </v:shape>
            </w:pict>
          </mc:Fallback>
        </mc:AlternateContent>
      </w:r>
      <w:r w:rsidR="00F52BCD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2A3BAC" wp14:editId="2D86327E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BCD" w:rsidRPr="003211DF" w:rsidRDefault="003F1C7E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Entorno Desarrollo</w:t>
                            </w:r>
                          </w:p>
                          <w:p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A3BAC" id="Cuadro de texto 3" o:spid="_x0000_s1027" type="#_x0000_t202" style="position:absolute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" filled="f" stroked="f">
                <v:textbox>
                  <w:txbxContent>
                    <w:p w:rsidR="00F52BCD" w:rsidRPr="003211DF" w:rsidRDefault="003F1C7E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Entorno Desarrollo</w:t>
                      </w:r>
                    </w:p>
                    <w:p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40182A" wp14:editId="7BE22592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0182A" id="Cuadro de texto 2" o:spid="_x0000_s1028" type="#_x0000_t202" style="position:absolute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eyoN&#10;8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EBE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6D29" w:rsidRDefault="00906D2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F52BC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  <w:p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EBE590" id="Grupo 48" o:spid="_x0000_s1029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AyRwagHwkAACYxAAAOAAAAAAAAAAAAAAAA&#10;AC4CAABkcnMvZTJvRG9jLnhtbFBLAQItABQABgAIAAAAIQCQ+IEL2gAAAAcBAAAPAAAAAAAAAAAA&#10;AAAAAHkLAABkcnMvZG93bnJldi54bWxQSwUGAAAAAAQABADzAAAAgAwAAAAA&#10;">
                    <v:group id="Grupo 49" o:spid="_x0000_s1030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1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2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06D29" w:rsidRDefault="00906D2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F52BC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  <w:p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:rsidR="00906D29" w:rsidRDefault="00906D29"/>
    <w:p w:rsidR="00906D29" w:rsidRDefault="00906D29">
      <w:pPr>
        <w:sectPr w:rsidR="00906D29" w:rsidSect="00906D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p w:rsidR="00EA7F1D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46305052" w:history="1">
        <w:r w:rsidRPr="008204E2">
          <w:rPr>
            <w:rStyle w:val="Hipervnculo"/>
            <w:noProof/>
          </w:rPr>
          <w:t>Título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_Toc146305052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1C7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7F1D" w:rsidRDefault="00A03F6A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46305053" w:history="1">
        <w:r w:rsidR="00EA7F1D" w:rsidRPr="008204E2">
          <w:rPr>
            <w:rStyle w:val="Hipervnculo"/>
            <w:noProof/>
          </w:rPr>
          <w:t>Subtítulo</w:t>
        </w:r>
        <w:r w:rsidR="00EA7F1D">
          <w:rPr>
            <w:noProof/>
            <w:webHidden/>
          </w:rPr>
          <w:tab/>
        </w:r>
        <w:r w:rsidR="00EA7F1D">
          <w:rPr>
            <w:noProof/>
            <w:webHidden/>
          </w:rPr>
          <w:fldChar w:fldCharType="begin"/>
        </w:r>
        <w:r w:rsidR="00EA7F1D">
          <w:rPr>
            <w:noProof/>
            <w:webHidden/>
          </w:rPr>
          <w:instrText xml:space="preserve"> PAGEREF _Toc146305053 \h </w:instrText>
        </w:r>
        <w:r w:rsidR="00EA7F1D">
          <w:rPr>
            <w:noProof/>
            <w:webHidden/>
          </w:rPr>
        </w:r>
        <w:r w:rsidR="00EA7F1D">
          <w:rPr>
            <w:noProof/>
            <w:webHidden/>
          </w:rPr>
          <w:fldChar w:fldCharType="separate"/>
        </w:r>
        <w:r w:rsidR="003F1C7E">
          <w:rPr>
            <w:noProof/>
            <w:webHidden/>
          </w:rPr>
          <w:t>1</w:t>
        </w:r>
        <w:r w:rsidR="00EA7F1D">
          <w:rPr>
            <w:noProof/>
            <w:webHidden/>
          </w:rPr>
          <w:fldChar w:fldCharType="end"/>
        </w:r>
      </w:hyperlink>
    </w:p>
    <w:p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:rsidR="00EA7F1D" w:rsidRDefault="00EA7F1D" w:rsidP="00EA7F1D">
      <w:pPr>
        <w:pStyle w:val="Ttulo1"/>
      </w:pPr>
      <w:r w:rsidRPr="00EA7F1D">
        <w:rPr>
          <w:lang w:eastAsia="es-ES"/>
        </w:rPr>
        <w:br w:type="page"/>
      </w:r>
      <w:bookmarkStart w:id="0" w:name="_Toc146305052"/>
      <w:r>
        <w:lastRenderedPageBreak/>
        <w:t>Título 1</w:t>
      </w:r>
      <w:bookmarkEnd w:id="0"/>
    </w:p>
    <w:p w:rsidR="00EA7F1D" w:rsidRDefault="00EA7F1D" w:rsidP="00EA7F1D">
      <w:pPr>
        <w:pStyle w:val="Ttulo2"/>
      </w:pPr>
      <w:bookmarkStart w:id="1" w:name="_Toc146304964"/>
      <w:bookmarkStart w:id="2" w:name="_Toc146305053"/>
      <w:r>
        <w:t>Subtítulo</w:t>
      </w:r>
      <w:bookmarkEnd w:id="1"/>
      <w:bookmarkEnd w:id="2"/>
    </w:p>
    <w:p w:rsidR="00EA7F1D" w:rsidRPr="00E7637D" w:rsidRDefault="00EA7F1D" w:rsidP="00EA7F1D">
      <w:pPr>
        <w:pStyle w:val="Texto"/>
      </w:pPr>
      <w:r>
        <w:t>Texto</w:t>
      </w:r>
    </w:p>
    <w:sectPr w:rsidR="00EA7F1D" w:rsidRPr="00E7637D" w:rsidSect="002E7155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F6A" w:rsidRDefault="00A03F6A" w:rsidP="00906D29">
      <w:pPr>
        <w:spacing w:after="0" w:line="240" w:lineRule="auto"/>
      </w:pPr>
      <w:r>
        <w:separator/>
      </w:r>
    </w:p>
  </w:endnote>
  <w:endnote w:type="continuationSeparator" w:id="0">
    <w:p w:rsidR="00A03F6A" w:rsidRDefault="00A03F6A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C8" w:rsidRDefault="00A877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Default="003211DF">
    <w:pPr>
      <w:pStyle w:val="Piedepgina"/>
      <w:jc w:val="center"/>
      <w:rPr>
        <w:caps/>
        <w:color w:val="4472C4" w:themeColor="accent1"/>
      </w:rPr>
    </w:pPr>
  </w:p>
  <w:p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Pr="00A877C8" w:rsidRDefault="003211DF" w:rsidP="00CA45C1">
    <w:pPr>
      <w:pStyle w:val="Piedepgina"/>
      <w:shd w:val="clear" w:color="auto" w:fill="4472C4" w:themeFill="accent1"/>
      <w:jc w:val="center"/>
      <w:rPr>
        <w:rFonts w:ascii="Times New Roman" w:hAnsi="Times New Roman" w:cs="Times New Roman"/>
        <w:b/>
        <w:caps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F6A" w:rsidRDefault="00A03F6A" w:rsidP="00906D29">
      <w:pPr>
        <w:spacing w:after="0" w:line="240" w:lineRule="auto"/>
      </w:pPr>
      <w:r>
        <w:separator/>
      </w:r>
    </w:p>
  </w:footnote>
  <w:footnote w:type="continuationSeparator" w:id="0">
    <w:p w:rsidR="00A03F6A" w:rsidRDefault="00A03F6A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C8" w:rsidRDefault="00A877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C8" w:rsidRDefault="00A877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BCD" w:rsidRPr="00A877C8" w:rsidRDefault="00F52BCD" w:rsidP="00CA45C1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E"/>
    <w:rsid w:val="001F2A67"/>
    <w:rsid w:val="00263AC1"/>
    <w:rsid w:val="002E7155"/>
    <w:rsid w:val="003211DF"/>
    <w:rsid w:val="003F1C7E"/>
    <w:rsid w:val="00510F45"/>
    <w:rsid w:val="006F3827"/>
    <w:rsid w:val="00716F80"/>
    <w:rsid w:val="007B7819"/>
    <w:rsid w:val="00906D29"/>
    <w:rsid w:val="00977CDD"/>
    <w:rsid w:val="00A03F6A"/>
    <w:rsid w:val="00A877C8"/>
    <w:rsid w:val="00AA5AA9"/>
    <w:rsid w:val="00AB6999"/>
    <w:rsid w:val="00C03BA2"/>
    <w:rsid w:val="00CA45C1"/>
    <w:rsid w:val="00DE6CFB"/>
    <w:rsid w:val="00E7637D"/>
    <w:rsid w:val="00EA7F1D"/>
    <w:rsid w:val="00ED6662"/>
    <w:rsid w:val="00F24305"/>
    <w:rsid w:val="00F25F00"/>
    <w:rsid w:val="00F5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89749"/>
  <w15:chartTrackingRefBased/>
  <w15:docId w15:val="{EFC49F0C-9C3C-41DA-B54F-A72B572C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F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A7F1D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DAW\repositorio_git\daw1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FA798-F8C9-4771-8E0D-4B89ECD3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</TotalTime>
  <Pages>4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1</cp:revision>
  <dcterms:created xsi:type="dcterms:W3CDTF">2023-12-04T18:54:00Z</dcterms:created>
  <dcterms:modified xsi:type="dcterms:W3CDTF">2023-12-04T18:55:00Z</dcterms:modified>
</cp:coreProperties>
</file>