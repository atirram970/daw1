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B0335" w14:textId="77777777" w:rsidR="00906D29" w:rsidRDefault="00716F80" w:rsidP="00716F80">
      <w:r>
        <w:rPr>
          <w:b/>
          <w:noProof/>
          <w:color w:val="FFFFFF" w:themeColor="background1"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604E06F" wp14:editId="7422C41C">
                <wp:simplePos x="0" y="0"/>
                <wp:positionH relativeFrom="margin">
                  <wp:posOffset>2763672</wp:posOffset>
                </wp:positionH>
                <wp:positionV relativeFrom="paragraph">
                  <wp:posOffset>-6824</wp:posOffset>
                </wp:positionV>
                <wp:extent cx="3126105" cy="543560"/>
                <wp:effectExtent l="0" t="0" r="0" b="889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6105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1483AE" w14:textId="77777777" w:rsidR="00716F80" w:rsidRPr="003211DF" w:rsidRDefault="00716F80" w:rsidP="00716F80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  <w:t>Adrián Tirado Ramos</w:t>
                            </w:r>
                          </w:p>
                          <w:p w14:paraId="7A0C7B48" w14:textId="77777777" w:rsidR="00716F80" w:rsidRDefault="00716F80" w:rsidP="00716F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04E06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217.6pt;margin-top:-.55pt;width:246.15pt;height:42.8pt;z-index:-2516500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" filled="f" stroked="f">
                <v:textbox>
                  <w:txbxContent>
                    <w:p w14:paraId="3C1483AE" w14:textId="77777777" w:rsidR="00716F80" w:rsidRPr="003211DF" w:rsidRDefault="00716F80" w:rsidP="00716F80">
                      <w:pPr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  <w:t>Adrián Tirado Ramos</w:t>
                      </w:r>
                    </w:p>
                    <w:p w14:paraId="7A0C7B48" w14:textId="77777777" w:rsidR="00716F80" w:rsidRDefault="00716F80" w:rsidP="00716F80"/>
                  </w:txbxContent>
                </v:textbox>
                <w10:wrap anchorx="margin"/>
              </v:shape>
            </w:pict>
          </mc:Fallback>
        </mc:AlternateContent>
      </w:r>
      <w:r w:rsidR="00F52BCD">
        <w:rPr>
          <w:b/>
          <w:noProof/>
          <w:color w:val="FFFFFF" w:themeColor="background1"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4CA5271" wp14:editId="10C9A507">
                <wp:simplePos x="0" y="0"/>
                <wp:positionH relativeFrom="margin">
                  <wp:align>left</wp:align>
                </wp:positionH>
                <wp:positionV relativeFrom="paragraph">
                  <wp:posOffset>7135598</wp:posOffset>
                </wp:positionV>
                <wp:extent cx="3126105" cy="543560"/>
                <wp:effectExtent l="0" t="0" r="0" b="889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6105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6F3000" w14:textId="4798CEF5" w:rsidR="00F52BCD" w:rsidRDefault="001F25B9" w:rsidP="00F52BCD"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  <w:t>Entorno Desarrollo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CA5271" id="Cuadro de texto 3" o:spid="_x0000_s1027" type="#_x0000_t202" style="position:absolute;margin-left:0;margin-top:561.85pt;width:246.15pt;height:42.8pt;z-index:-2516520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" filled="f" stroked="f">
                <v:textbox>
                  <w:txbxContent>
                    <w:p w14:paraId="706F3000" w14:textId="4798CEF5" w:rsidR="00F52BCD" w:rsidRDefault="001F25B9" w:rsidP="00F52BCD">
                      <w:r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  <w:t>Entorno Desarrollo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11DF">
        <w:rPr>
          <w:b/>
          <w:noProof/>
          <w:color w:val="FFFFFF" w:themeColor="background1"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2CCA748" wp14:editId="203A2F4E">
                <wp:simplePos x="0" y="0"/>
                <wp:positionH relativeFrom="margin">
                  <wp:posOffset>2717851</wp:posOffset>
                </wp:positionH>
                <wp:positionV relativeFrom="paragraph">
                  <wp:posOffset>586105</wp:posOffset>
                </wp:positionV>
                <wp:extent cx="3126105" cy="543560"/>
                <wp:effectExtent l="0" t="0" r="0" b="889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6105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517D45" w14:textId="77777777" w:rsidR="003211DF" w:rsidRPr="003211DF" w:rsidRDefault="003211DF" w:rsidP="003211DF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</w:pPr>
                            <w:r w:rsidRPr="003211DF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  <w:t>1º De DAW</w:t>
                            </w:r>
                          </w:p>
                          <w:p w14:paraId="7F3F62C1" w14:textId="77777777" w:rsidR="003211DF" w:rsidRDefault="003211DF" w:rsidP="003211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CCA748" id="Cuadro de texto 2" o:spid="_x0000_s1028" type="#_x0000_t202" style="position:absolute;margin-left:214pt;margin-top:46.15pt;width:246.15pt;height:42.8pt;z-index:-251654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" filled="f" stroked="f">
                <v:textbox>
                  <w:txbxContent>
                    <w:p w14:paraId="06517D45" w14:textId="77777777" w:rsidR="003211DF" w:rsidRPr="003211DF" w:rsidRDefault="003211DF" w:rsidP="003211DF">
                      <w:pPr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</w:pPr>
                      <w:r w:rsidRPr="003211DF"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  <w:t>1º De DAW</w:t>
                      </w:r>
                    </w:p>
                    <w:p w14:paraId="7F3F62C1" w14:textId="77777777" w:rsidR="003211DF" w:rsidRDefault="003211DF" w:rsidP="003211DF"/>
                  </w:txbxContent>
                </v:textbox>
                <w10:wrap anchorx="margin"/>
              </v:shape>
            </w:pict>
          </mc:Fallback>
        </mc:AlternateContent>
      </w:r>
      <w:sdt>
        <w:sdtPr>
          <w:id w:val="-39901394"/>
          <w:docPartObj>
            <w:docPartGallery w:val="Cover Pages"/>
            <w:docPartUnique/>
          </w:docPartObj>
        </w:sdtPr>
        <w:sdtContent>
          <w:r w:rsidR="00906D29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3357503" wp14:editId="64D6DE5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50C3CA8" w14:textId="77777777" w:rsidR="003211DF" w:rsidRDefault="003211DF" w:rsidP="003211DF">
                                    <w:pPr>
                                      <w:pStyle w:val="Sinespaciado"/>
                                      <w:rPr>
                                        <w:b/>
                                        <w:color w:val="FFFFFF" w:themeColor="background1"/>
                                        <w:sz w:val="48"/>
                                        <w:szCs w:val="48"/>
                                        <w:u w:val="single"/>
                                      </w:rPr>
                                    </w:pPr>
                                  </w:p>
                                  <w:p w14:paraId="417FA7A3" w14:textId="77777777" w:rsidR="003211DF" w:rsidRPr="003211DF" w:rsidRDefault="003211DF" w:rsidP="003211DF">
                                    <w:pPr>
                                      <w:pStyle w:val="Sinespaciado"/>
                                      <w:ind w:left="4248"/>
                                      <w:rPr>
                                        <w:b/>
                                        <w:color w:val="FFFFFF" w:themeColor="background1"/>
                                        <w:sz w:val="48"/>
                                        <w:szCs w:val="48"/>
                                        <w:u w:val="single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48C160D" w14:textId="351F04DA" w:rsidR="00906D29" w:rsidRPr="001F25B9" w:rsidRDefault="001F25B9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</w:pPr>
                                      <w:r w:rsidRPr="001F25B9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Casos de prueba y distintos tipos de prueba</w:t>
                                      </w:r>
                                    </w:p>
                                  </w:sdtContent>
                                </w:sdt>
                                <w:p w14:paraId="4D36CCF5" w14:textId="77777777" w:rsidR="00906D29" w:rsidRDefault="00906D29">
                                  <w:pPr>
                                    <w:pStyle w:val="Sinespaciado"/>
                                    <w:spacing w:before="120"/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3357503" id="Grupo 48" o:spid="_x0000_s1029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">
                    <v:group id="Grupo 49" o:spid="_x0000_s1030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31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050C3CA8" w14:textId="77777777" w:rsidR="003211DF" w:rsidRDefault="003211DF" w:rsidP="003211DF">
                              <w:pPr>
                                <w:pStyle w:val="Sinespaciado"/>
                                <w:rPr>
                                  <w:b/>
                                  <w:color w:val="FFFFFF" w:themeColor="background1"/>
                                  <w:sz w:val="48"/>
                                  <w:szCs w:val="48"/>
                                  <w:u w:val="single"/>
                                </w:rPr>
                              </w:pPr>
                            </w:p>
                            <w:p w14:paraId="417FA7A3" w14:textId="77777777" w:rsidR="003211DF" w:rsidRPr="003211DF" w:rsidRDefault="003211DF" w:rsidP="003211DF">
                              <w:pPr>
                                <w:pStyle w:val="Sinespaciado"/>
                                <w:ind w:left="4248"/>
                                <w:rPr>
                                  <w:b/>
                                  <w:color w:val="FFFFFF" w:themeColor="background1"/>
                                  <w:sz w:val="48"/>
                                  <w:szCs w:val="48"/>
                                  <w:u w:val="single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32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3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4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5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6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7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 id="Cuadro de texto 61" o:spid="_x0000_s1038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56"/>
                                <w:szCs w:val="56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48C160D" w14:textId="351F04DA" w:rsidR="00906D29" w:rsidRPr="001F25B9" w:rsidRDefault="001F25B9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r w:rsidRPr="001F25B9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Casos de prueba y distintos tipos de prueba</w:t>
                                </w:r>
                              </w:p>
                            </w:sdtContent>
                          </w:sdt>
                          <w:p w14:paraId="4D36CCF5" w14:textId="77777777" w:rsidR="00906D29" w:rsidRDefault="00906D29">
                            <w:pPr>
                              <w:pStyle w:val="Sinespaciado"/>
                              <w:spacing w:before="120"/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906D29">
            <w:br w:type="page"/>
          </w:r>
        </w:sdtContent>
      </w:sdt>
    </w:p>
    <w:p w14:paraId="1776F2F4" w14:textId="77777777" w:rsidR="00906D29" w:rsidRDefault="00906D29"/>
    <w:p w14:paraId="4953474B" w14:textId="77777777" w:rsidR="00906D29" w:rsidRDefault="00906D29">
      <w:pPr>
        <w:sectPr w:rsidR="00906D29" w:rsidSect="0018775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1AE2DB1F" w14:textId="77777777" w:rsidR="00EA7F1D" w:rsidRDefault="00EA7F1D" w:rsidP="00EA7F1D">
      <w:pPr>
        <w:pStyle w:val="TDC3"/>
        <w:tabs>
          <w:tab w:val="left" w:pos="1946"/>
        </w:tabs>
        <w:ind w:left="0"/>
        <w:rPr>
          <w:rFonts w:cstheme="minorBidi"/>
          <w:i w:val="0"/>
          <w:iCs w:val="0"/>
          <w:sz w:val="22"/>
          <w:szCs w:val="22"/>
          <w:lang w:eastAsia="es-ES"/>
        </w:rPr>
      </w:pPr>
    </w:p>
    <w:p w14:paraId="0BFCE3B2" w14:textId="77777777" w:rsidR="00EA7F1D" w:rsidRPr="00EA7F1D" w:rsidRDefault="00EA7F1D" w:rsidP="00EA7F1D">
      <w:pPr>
        <w:pStyle w:val="Ttulo"/>
        <w:rPr>
          <w:lang w:eastAsia="es-ES"/>
        </w:rPr>
      </w:pPr>
      <w:r>
        <w:rPr>
          <w:lang w:eastAsia="es-ES"/>
        </w:rPr>
        <w:t>ÍNDICE</w:t>
      </w:r>
    </w:p>
    <w:p w14:paraId="41798E14" w14:textId="63E6518D" w:rsidR="00F9620E" w:rsidRDefault="00EA7F1D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:lang w:eastAsia="es-ES"/>
          <w14:ligatures w14:val="standardContextual"/>
        </w:rPr>
      </w:pPr>
      <w:r>
        <w:rPr>
          <w:lang w:eastAsia="es-ES"/>
        </w:rPr>
        <w:fldChar w:fldCharType="begin"/>
      </w:r>
      <w:r>
        <w:rPr>
          <w:lang w:eastAsia="es-ES"/>
        </w:rPr>
        <w:instrText xml:space="preserve"> TOC \o "1-3" \h \z \u </w:instrText>
      </w:r>
      <w:r>
        <w:rPr>
          <w:lang w:eastAsia="es-ES"/>
        </w:rPr>
        <w:fldChar w:fldCharType="separate"/>
      </w:r>
      <w:hyperlink w:anchor="_Toc156850612" w:history="1">
        <w:r w:rsidR="00F9620E" w:rsidRPr="00C3759C">
          <w:rPr>
            <w:rStyle w:val="Hipervnculo"/>
            <w:noProof/>
            <w:lang w:eastAsia="es-ES"/>
          </w:rPr>
          <w:t>1.</w:t>
        </w:r>
        <w:r w:rsidR="00F9620E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:lang w:eastAsia="es-ES"/>
            <w14:ligatures w14:val="standardContextual"/>
          </w:rPr>
          <w:tab/>
        </w:r>
        <w:r w:rsidR="00F9620E" w:rsidRPr="00C3759C">
          <w:rPr>
            <w:rStyle w:val="Hipervnculo"/>
            <w:noProof/>
            <w:lang w:eastAsia="es-ES"/>
          </w:rPr>
          <w:t>Casos de prueba</w:t>
        </w:r>
        <w:r w:rsidR="00F9620E">
          <w:rPr>
            <w:noProof/>
            <w:webHidden/>
          </w:rPr>
          <w:tab/>
        </w:r>
        <w:r w:rsidR="00F9620E">
          <w:rPr>
            <w:noProof/>
            <w:webHidden/>
          </w:rPr>
          <w:fldChar w:fldCharType="begin"/>
        </w:r>
        <w:r w:rsidR="00F9620E">
          <w:rPr>
            <w:noProof/>
            <w:webHidden/>
          </w:rPr>
          <w:instrText xml:space="preserve"> PAGEREF _Toc156850612 \h </w:instrText>
        </w:r>
        <w:r w:rsidR="00F9620E">
          <w:rPr>
            <w:noProof/>
            <w:webHidden/>
          </w:rPr>
        </w:r>
        <w:r w:rsidR="00F9620E">
          <w:rPr>
            <w:noProof/>
            <w:webHidden/>
          </w:rPr>
          <w:fldChar w:fldCharType="separate"/>
        </w:r>
        <w:r w:rsidR="00F9620E">
          <w:rPr>
            <w:noProof/>
            <w:webHidden/>
          </w:rPr>
          <w:t>2</w:t>
        </w:r>
        <w:r w:rsidR="00F9620E">
          <w:rPr>
            <w:noProof/>
            <w:webHidden/>
          </w:rPr>
          <w:fldChar w:fldCharType="end"/>
        </w:r>
      </w:hyperlink>
    </w:p>
    <w:p w14:paraId="6F4C5D0B" w14:textId="0BA11281" w:rsidR="00F9620E" w:rsidRDefault="00F9620E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56850613" w:history="1">
        <w:r w:rsidRPr="00C3759C">
          <w:rPr>
            <w:rStyle w:val="Hipervnculo"/>
            <w:noProof/>
            <w:lang w:eastAsia="es-ES"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:lang w:eastAsia="es-ES"/>
            <w14:ligatures w14:val="standardContextual"/>
          </w:rPr>
          <w:tab/>
        </w:r>
        <w:r w:rsidRPr="00C3759C">
          <w:rPr>
            <w:rStyle w:val="Hipervnculo"/>
            <w:noProof/>
            <w:lang w:eastAsia="es-ES"/>
          </w:rPr>
          <w:t>Pruebas funcionales y no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_Toc156850613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9A6FA5" w14:textId="598C765D" w:rsidR="00F9620E" w:rsidRDefault="00F9620E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56850614" w:history="1">
        <w:r w:rsidRPr="00C3759C">
          <w:rPr>
            <w:rStyle w:val="Hipervnculo"/>
            <w:noProof/>
            <w:lang w:eastAsia="es-ES"/>
          </w:rPr>
          <w:t>Pruebas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_Toc156850614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2BA0880" w14:textId="4281A578" w:rsidR="00F9620E" w:rsidRDefault="00F9620E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56850615" w:history="1">
        <w:r w:rsidRPr="00C3759C">
          <w:rPr>
            <w:rStyle w:val="Hipervnculo"/>
            <w:noProof/>
            <w:lang w:eastAsia="es-ES"/>
          </w:rPr>
          <w:t>Pruebas no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_Toc156850615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5E4DE21" w14:textId="65AC1527" w:rsidR="00F9620E" w:rsidRDefault="00F9620E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56850616" w:history="1">
        <w:r w:rsidRPr="00C3759C">
          <w:rPr>
            <w:rStyle w:val="Hipervnculo"/>
            <w:noProof/>
            <w:lang w:eastAsia="es-ES"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:lang w:eastAsia="es-ES"/>
            <w14:ligatures w14:val="standardContextual"/>
          </w:rPr>
          <w:tab/>
        </w:r>
        <w:r w:rsidRPr="00C3759C">
          <w:rPr>
            <w:rStyle w:val="Hipervnculo"/>
            <w:noProof/>
            <w:lang w:eastAsia="es-ES"/>
          </w:rPr>
          <w:t>Pruebas estructurales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_Toc156850616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82A8AB4" w14:textId="0703FB78" w:rsidR="00F9620E" w:rsidRDefault="00F9620E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56850617" w:history="1">
        <w:r w:rsidRPr="00C3759C">
          <w:rPr>
            <w:rStyle w:val="Hipervnculo"/>
            <w:noProof/>
            <w:lang w:eastAsia="es-ES"/>
          </w:rPr>
          <w:t>4.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:lang w:eastAsia="es-ES"/>
            <w14:ligatures w14:val="standardContextual"/>
          </w:rPr>
          <w:tab/>
        </w:r>
        <w:r w:rsidRPr="00C3759C">
          <w:rPr>
            <w:rStyle w:val="Hipervnculo"/>
            <w:noProof/>
            <w:lang w:eastAsia="es-ES"/>
          </w:rPr>
          <w:t>Pruebas de regresión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_Toc156850617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317F8D4" w14:textId="1C2415F5" w:rsidR="00F9620E" w:rsidRDefault="00F9620E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56850618" w:history="1">
        <w:r w:rsidRPr="00C3759C">
          <w:rPr>
            <w:rStyle w:val="Hipervnculo"/>
            <w:noProof/>
            <w:lang w:eastAsia="es-ES"/>
          </w:rPr>
          <w:t>5.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:lang w:eastAsia="es-ES"/>
            <w14:ligatures w14:val="standardContextual"/>
          </w:rPr>
          <w:tab/>
        </w:r>
        <w:r w:rsidRPr="00C3759C">
          <w:rPr>
            <w:rStyle w:val="Hipervnculo"/>
            <w:noProof/>
            <w:lang w:eastAsia="es-ES"/>
          </w:rPr>
          <w:t>Pruebas de caja blanca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_Toc156850618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B1A3E7" w14:textId="0DFA412C" w:rsidR="00F9620E" w:rsidRDefault="00F9620E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56850619" w:history="1">
        <w:r w:rsidRPr="00C3759C">
          <w:rPr>
            <w:rStyle w:val="Hipervnculo"/>
            <w:noProof/>
          </w:rPr>
          <w:t>6.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:lang w:eastAsia="es-ES"/>
            <w14:ligatures w14:val="standardContextual"/>
          </w:rPr>
          <w:tab/>
        </w:r>
        <w:r w:rsidRPr="00C3759C">
          <w:rPr>
            <w:rStyle w:val="Hipervnculo"/>
            <w:noProof/>
            <w:lang w:eastAsia="es-ES"/>
          </w:rPr>
          <w:t>Pruebas de caja negra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_Toc156850619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D77F6B" w14:textId="7EE981F2" w:rsidR="00EA7F1D" w:rsidRPr="00EA7F1D" w:rsidRDefault="00EA7F1D" w:rsidP="00EA7F1D">
      <w:pPr>
        <w:rPr>
          <w:lang w:eastAsia="es-ES"/>
        </w:rPr>
      </w:pPr>
      <w:r>
        <w:rPr>
          <w:lang w:eastAsia="es-ES"/>
        </w:rPr>
        <w:fldChar w:fldCharType="end"/>
      </w:r>
    </w:p>
    <w:p w14:paraId="7F98D56D" w14:textId="3CFC0C5E" w:rsidR="00F90568" w:rsidRDefault="00EA7F1D" w:rsidP="00F90568">
      <w:pPr>
        <w:pStyle w:val="Ttulo1"/>
        <w:numPr>
          <w:ilvl w:val="0"/>
          <w:numId w:val="2"/>
        </w:numPr>
        <w:rPr>
          <w:lang w:eastAsia="es-ES"/>
        </w:rPr>
      </w:pPr>
      <w:r w:rsidRPr="00EA7F1D">
        <w:rPr>
          <w:lang w:eastAsia="es-ES"/>
        </w:rPr>
        <w:br w:type="page"/>
      </w:r>
      <w:bookmarkStart w:id="0" w:name="_Toc156850612"/>
      <w:r w:rsidR="001F25B9">
        <w:rPr>
          <w:lang w:eastAsia="es-ES"/>
        </w:rPr>
        <w:lastRenderedPageBreak/>
        <w:t>Casos de prueba</w:t>
      </w:r>
      <w:bookmarkEnd w:id="0"/>
    </w:p>
    <w:p w14:paraId="349B32DF" w14:textId="45C40C96" w:rsidR="00F90568" w:rsidRDefault="002A08B3" w:rsidP="00F90568">
      <w:pPr>
        <w:pStyle w:val="Texto"/>
        <w:rPr>
          <w:lang w:eastAsia="es-ES"/>
        </w:rPr>
      </w:pPr>
      <w:r>
        <w:rPr>
          <w:lang w:eastAsia="es-ES"/>
        </w:rPr>
        <w:t>Los casos de prueba son</w:t>
      </w:r>
      <w:r w:rsidR="00F90568">
        <w:rPr>
          <w:lang w:eastAsia="es-ES"/>
        </w:rPr>
        <w:t xml:space="preserve"> conjuntos de condiciones o variables que se diseñan para verificar la correcta ejecución de una funcionalidad específica de un sistema o aplicación. </w:t>
      </w:r>
    </w:p>
    <w:p w14:paraId="57DF3987" w14:textId="77777777" w:rsidR="00624ED4" w:rsidRDefault="00F90568" w:rsidP="00F90568">
      <w:pPr>
        <w:pStyle w:val="Texto"/>
        <w:rPr>
          <w:lang w:eastAsia="es-ES"/>
        </w:rPr>
      </w:pPr>
      <w:r>
        <w:rPr>
          <w:lang w:eastAsia="es-ES"/>
        </w:rPr>
        <w:t xml:space="preserve">Cada caso de prueba se centra en una parte específica del software y describe los pasos a seguir, los datos de entrada y el resultado esperado. </w:t>
      </w:r>
    </w:p>
    <w:p w14:paraId="23399BB5" w14:textId="6D57AEF1" w:rsidR="00F90568" w:rsidRDefault="00F90568" w:rsidP="00F90568">
      <w:pPr>
        <w:pStyle w:val="Texto"/>
        <w:rPr>
          <w:lang w:eastAsia="es-ES"/>
        </w:rPr>
      </w:pPr>
      <w:r>
        <w:rPr>
          <w:lang w:eastAsia="es-ES"/>
        </w:rPr>
        <w:t>El objetivo es evaluar si el software cumple con los requisitos establecidos.</w:t>
      </w:r>
    </w:p>
    <w:p w14:paraId="741730FD" w14:textId="77777777" w:rsidR="00F90568" w:rsidRDefault="00F90568" w:rsidP="00F90568">
      <w:pPr>
        <w:pStyle w:val="Texto"/>
        <w:rPr>
          <w:lang w:eastAsia="es-ES"/>
        </w:rPr>
      </w:pPr>
      <w:r>
        <w:rPr>
          <w:lang w:eastAsia="es-ES"/>
        </w:rPr>
        <w:t>Ejemplo: Supongamos que estamos probando una función de inicio de sesión en una aplicación. Un caso de prueba podría ser:</w:t>
      </w:r>
    </w:p>
    <w:p w14:paraId="38BF49A1" w14:textId="4291C677" w:rsidR="00F90568" w:rsidRDefault="00F90568" w:rsidP="002A08B3">
      <w:pPr>
        <w:pStyle w:val="Texto"/>
        <w:numPr>
          <w:ilvl w:val="0"/>
          <w:numId w:val="4"/>
        </w:numPr>
        <w:rPr>
          <w:lang w:eastAsia="es-ES"/>
        </w:rPr>
      </w:pPr>
      <w:r>
        <w:rPr>
          <w:lang w:eastAsia="es-ES"/>
        </w:rPr>
        <w:t>Paso 1: Abrir la aplicación.</w:t>
      </w:r>
    </w:p>
    <w:p w14:paraId="1D7878BC" w14:textId="2AA67C53" w:rsidR="00F90568" w:rsidRDefault="00F90568" w:rsidP="002A08B3">
      <w:pPr>
        <w:pStyle w:val="Texto"/>
        <w:numPr>
          <w:ilvl w:val="0"/>
          <w:numId w:val="4"/>
        </w:numPr>
        <w:rPr>
          <w:lang w:eastAsia="es-ES"/>
        </w:rPr>
      </w:pPr>
      <w:r>
        <w:rPr>
          <w:lang w:eastAsia="es-ES"/>
        </w:rPr>
        <w:t>Paso 2: Introducir un nombre de usuario válido.</w:t>
      </w:r>
    </w:p>
    <w:p w14:paraId="31BC9692" w14:textId="24BE30ED" w:rsidR="00F90568" w:rsidRDefault="00F90568" w:rsidP="002A08B3">
      <w:pPr>
        <w:pStyle w:val="Texto"/>
        <w:numPr>
          <w:ilvl w:val="0"/>
          <w:numId w:val="4"/>
        </w:numPr>
        <w:rPr>
          <w:lang w:eastAsia="es-ES"/>
        </w:rPr>
      </w:pPr>
      <w:r>
        <w:rPr>
          <w:lang w:eastAsia="es-ES"/>
        </w:rPr>
        <w:t>Paso 3: Introducir una contraseña válida.</w:t>
      </w:r>
    </w:p>
    <w:p w14:paraId="2AE92373" w14:textId="469B1963" w:rsidR="00F90568" w:rsidRDefault="00F90568" w:rsidP="002A08B3">
      <w:pPr>
        <w:pStyle w:val="Texto"/>
        <w:numPr>
          <w:ilvl w:val="0"/>
          <w:numId w:val="4"/>
        </w:numPr>
        <w:rPr>
          <w:lang w:eastAsia="es-ES"/>
        </w:rPr>
      </w:pPr>
      <w:r>
        <w:rPr>
          <w:lang w:eastAsia="es-ES"/>
        </w:rPr>
        <w:t>Paso 4: Hacer clic en el botón de inicio de sesión.</w:t>
      </w:r>
    </w:p>
    <w:p w14:paraId="4D01C666" w14:textId="77777777" w:rsidR="00F90568" w:rsidRDefault="00F90568" w:rsidP="00F90568">
      <w:pPr>
        <w:pStyle w:val="Texto"/>
        <w:rPr>
          <w:lang w:eastAsia="es-ES"/>
        </w:rPr>
      </w:pPr>
      <w:r>
        <w:rPr>
          <w:lang w:eastAsia="es-ES"/>
        </w:rPr>
        <w:t>Resultado esperado: El sistema debe permitir el acceso y mostrar la pantalla principal.</w:t>
      </w:r>
    </w:p>
    <w:p w14:paraId="2A510B92" w14:textId="376C14D0" w:rsidR="001F25B9" w:rsidRDefault="001F25B9" w:rsidP="00F90568">
      <w:pPr>
        <w:pStyle w:val="Texto"/>
        <w:rPr>
          <w:rFonts w:eastAsiaTheme="majorEastAsia" w:cstheme="majorBidi"/>
          <w:color w:val="2F5496" w:themeColor="accent1" w:themeShade="BF"/>
          <w:sz w:val="30"/>
          <w:szCs w:val="32"/>
          <w:lang w:eastAsia="es-ES"/>
        </w:rPr>
      </w:pPr>
      <w:r>
        <w:rPr>
          <w:lang w:eastAsia="es-ES"/>
        </w:rPr>
        <w:br w:type="page"/>
      </w:r>
    </w:p>
    <w:p w14:paraId="57D8522C" w14:textId="42008DE9" w:rsidR="001F25B9" w:rsidRDefault="001F25B9" w:rsidP="001F25B9">
      <w:pPr>
        <w:pStyle w:val="Ttulo1"/>
        <w:numPr>
          <w:ilvl w:val="0"/>
          <w:numId w:val="2"/>
        </w:numPr>
        <w:rPr>
          <w:lang w:eastAsia="es-ES"/>
        </w:rPr>
      </w:pPr>
      <w:bookmarkStart w:id="1" w:name="_Toc156850613"/>
      <w:r>
        <w:rPr>
          <w:lang w:eastAsia="es-ES"/>
        </w:rPr>
        <w:lastRenderedPageBreak/>
        <w:t>Pruebas funcionales y no funcionales</w:t>
      </w:r>
      <w:bookmarkEnd w:id="1"/>
    </w:p>
    <w:p w14:paraId="00165603" w14:textId="77777777" w:rsidR="002A08B3" w:rsidRDefault="002A08B3" w:rsidP="002A08B3">
      <w:pPr>
        <w:pStyle w:val="Ttulo2"/>
        <w:rPr>
          <w:lang w:eastAsia="es-ES"/>
        </w:rPr>
      </w:pPr>
      <w:bookmarkStart w:id="2" w:name="_Toc156850614"/>
      <w:r>
        <w:rPr>
          <w:lang w:eastAsia="es-ES"/>
        </w:rPr>
        <w:t>Pruebas funcionales</w:t>
      </w:r>
      <w:bookmarkEnd w:id="2"/>
    </w:p>
    <w:p w14:paraId="3EAC114E" w14:textId="77777777" w:rsidR="003F7C1D" w:rsidRDefault="002A08B3" w:rsidP="002A08B3">
      <w:pPr>
        <w:pStyle w:val="Texto"/>
        <w:rPr>
          <w:lang w:eastAsia="es-ES"/>
        </w:rPr>
      </w:pPr>
      <w:r>
        <w:rPr>
          <w:lang w:eastAsia="es-ES"/>
        </w:rPr>
        <w:t xml:space="preserve">Evalúan las funciones específicas del sistema y aseguran que cumplan con los requisitos funcionales. </w:t>
      </w:r>
    </w:p>
    <w:p w14:paraId="5BACAE33" w14:textId="31A5BF63" w:rsidR="002A08B3" w:rsidRDefault="002A08B3" w:rsidP="002A08B3">
      <w:pPr>
        <w:pStyle w:val="Texto"/>
        <w:rPr>
          <w:lang w:eastAsia="es-ES"/>
        </w:rPr>
      </w:pPr>
      <w:r>
        <w:rPr>
          <w:lang w:eastAsia="es-ES"/>
        </w:rPr>
        <w:t>Se centran en lo que hace el sistema.</w:t>
      </w:r>
    </w:p>
    <w:p w14:paraId="0AA3C168" w14:textId="77777777" w:rsidR="002A08B3" w:rsidRDefault="002A08B3" w:rsidP="002A08B3">
      <w:pPr>
        <w:pStyle w:val="Texto"/>
        <w:rPr>
          <w:lang w:eastAsia="es-ES"/>
        </w:rPr>
      </w:pPr>
      <w:r>
        <w:rPr>
          <w:lang w:eastAsia="es-ES"/>
        </w:rPr>
        <w:t>Ejemplo:</w:t>
      </w:r>
    </w:p>
    <w:p w14:paraId="473F7551" w14:textId="77777777" w:rsidR="002A08B3" w:rsidRDefault="002A08B3" w:rsidP="002A08B3">
      <w:pPr>
        <w:pStyle w:val="Texto"/>
        <w:rPr>
          <w:lang w:eastAsia="es-ES"/>
        </w:rPr>
      </w:pPr>
      <w:r>
        <w:rPr>
          <w:lang w:eastAsia="es-ES"/>
        </w:rPr>
        <w:t>Para una aplicación de comercio electrónico, una prueba funcional podría ser verificar si se pueden agregar productos al carrito y completar el proceso de compra.</w:t>
      </w:r>
    </w:p>
    <w:p w14:paraId="688489A7" w14:textId="77777777" w:rsidR="002A08B3" w:rsidRDefault="002A08B3" w:rsidP="002A08B3">
      <w:pPr>
        <w:rPr>
          <w:lang w:eastAsia="es-ES"/>
        </w:rPr>
      </w:pPr>
    </w:p>
    <w:p w14:paraId="0E8442CA" w14:textId="77777777" w:rsidR="002A08B3" w:rsidRDefault="002A08B3" w:rsidP="002A08B3">
      <w:pPr>
        <w:pStyle w:val="Ttulo2"/>
        <w:rPr>
          <w:lang w:eastAsia="es-ES"/>
        </w:rPr>
      </w:pPr>
      <w:bookmarkStart w:id="3" w:name="_Toc156850615"/>
      <w:r>
        <w:rPr>
          <w:lang w:eastAsia="es-ES"/>
        </w:rPr>
        <w:t>Pruebas no funcionales</w:t>
      </w:r>
      <w:bookmarkEnd w:id="3"/>
    </w:p>
    <w:p w14:paraId="75F23FC3" w14:textId="77777777" w:rsidR="00CA5FB6" w:rsidRDefault="002A08B3" w:rsidP="002A08B3">
      <w:pPr>
        <w:pStyle w:val="Texto"/>
        <w:rPr>
          <w:lang w:eastAsia="es-ES"/>
        </w:rPr>
      </w:pPr>
      <w:r>
        <w:rPr>
          <w:lang w:eastAsia="es-ES"/>
        </w:rPr>
        <w:t xml:space="preserve">Evalúan aspectos no relacionados directamente con las funciones específicas del sistema, como el rendimiento, la seguridad y la usabilidad. </w:t>
      </w:r>
    </w:p>
    <w:p w14:paraId="3FA1B4B8" w14:textId="1B6B1430" w:rsidR="002A08B3" w:rsidRDefault="002A08B3" w:rsidP="002A08B3">
      <w:pPr>
        <w:pStyle w:val="Texto"/>
        <w:rPr>
          <w:lang w:eastAsia="es-ES"/>
        </w:rPr>
      </w:pPr>
      <w:r>
        <w:rPr>
          <w:lang w:eastAsia="es-ES"/>
        </w:rPr>
        <w:t>Se centran en cómo se realiza una función.</w:t>
      </w:r>
    </w:p>
    <w:p w14:paraId="399EC3A5" w14:textId="77777777" w:rsidR="002A08B3" w:rsidRDefault="002A08B3" w:rsidP="002A08B3">
      <w:pPr>
        <w:pStyle w:val="Texto"/>
        <w:rPr>
          <w:lang w:eastAsia="es-ES"/>
        </w:rPr>
      </w:pPr>
      <w:r>
        <w:rPr>
          <w:lang w:eastAsia="es-ES"/>
        </w:rPr>
        <w:t>Ejemplo:</w:t>
      </w:r>
    </w:p>
    <w:p w14:paraId="61C9E2AD" w14:textId="1AC471C0" w:rsidR="001F25B9" w:rsidRDefault="002A08B3" w:rsidP="002A08B3">
      <w:pPr>
        <w:pStyle w:val="Texto"/>
        <w:rPr>
          <w:rFonts w:eastAsiaTheme="majorEastAsia" w:cstheme="majorBidi"/>
          <w:b/>
          <w:color w:val="2F5496" w:themeColor="accent1" w:themeShade="BF"/>
          <w:sz w:val="30"/>
          <w:szCs w:val="32"/>
          <w:lang w:eastAsia="es-ES"/>
        </w:rPr>
      </w:pPr>
      <w:r>
        <w:rPr>
          <w:lang w:eastAsia="es-ES"/>
        </w:rPr>
        <w:t>Una prueba no funcional podría ser evaluar el tiempo de carga de una página en la aplicación de comercio electrónico.</w:t>
      </w:r>
      <w:r w:rsidR="001F25B9">
        <w:rPr>
          <w:lang w:eastAsia="es-ES"/>
        </w:rPr>
        <w:br w:type="page"/>
      </w:r>
    </w:p>
    <w:p w14:paraId="20D53D40" w14:textId="0235B769" w:rsidR="001F25B9" w:rsidRDefault="001F25B9" w:rsidP="001F25B9">
      <w:pPr>
        <w:pStyle w:val="Ttulo1"/>
        <w:numPr>
          <w:ilvl w:val="0"/>
          <w:numId w:val="2"/>
        </w:numPr>
        <w:rPr>
          <w:lang w:eastAsia="es-ES"/>
        </w:rPr>
      </w:pPr>
      <w:bookmarkStart w:id="4" w:name="_Toc156850616"/>
      <w:r>
        <w:rPr>
          <w:lang w:eastAsia="es-ES"/>
        </w:rPr>
        <w:lastRenderedPageBreak/>
        <w:t>Pruebas estructurales</w:t>
      </w:r>
      <w:bookmarkEnd w:id="4"/>
    </w:p>
    <w:p w14:paraId="1D0B0B59" w14:textId="77777777" w:rsidR="00BB57EA" w:rsidRDefault="002A08B3" w:rsidP="002A08B3">
      <w:pPr>
        <w:pStyle w:val="Texto"/>
        <w:rPr>
          <w:lang w:eastAsia="es-ES"/>
        </w:rPr>
      </w:pPr>
      <w:r>
        <w:rPr>
          <w:lang w:eastAsia="es-ES"/>
        </w:rPr>
        <w:t xml:space="preserve">Las pruebas estructurales, también conocidas como pruebas de caja blanca, se centran en evaluar la estructura interna del software. </w:t>
      </w:r>
    </w:p>
    <w:p w14:paraId="2D23F3D3" w14:textId="64E4151E" w:rsidR="002A08B3" w:rsidRDefault="002A08B3" w:rsidP="002A08B3">
      <w:pPr>
        <w:pStyle w:val="Texto"/>
        <w:rPr>
          <w:lang w:eastAsia="es-ES"/>
        </w:rPr>
      </w:pPr>
      <w:r>
        <w:rPr>
          <w:lang w:eastAsia="es-ES"/>
        </w:rPr>
        <w:t>Se analiza el código fuente para garantizar que todas las partes sean ejecutadas y que se cumplan las condiciones lógicas.</w:t>
      </w:r>
    </w:p>
    <w:p w14:paraId="574D9EAC" w14:textId="77777777" w:rsidR="002A08B3" w:rsidRDefault="002A08B3" w:rsidP="002A08B3">
      <w:pPr>
        <w:pStyle w:val="Texto"/>
        <w:rPr>
          <w:lang w:eastAsia="es-ES"/>
        </w:rPr>
      </w:pPr>
      <w:r>
        <w:rPr>
          <w:lang w:eastAsia="es-ES"/>
        </w:rPr>
        <w:t>Ejemplo:</w:t>
      </w:r>
    </w:p>
    <w:p w14:paraId="491A07F6" w14:textId="77777777" w:rsidR="006E130A" w:rsidRDefault="002A08B3" w:rsidP="002A08B3">
      <w:pPr>
        <w:pStyle w:val="Texto"/>
        <w:rPr>
          <w:lang w:eastAsia="es-ES"/>
        </w:rPr>
      </w:pPr>
      <w:r>
        <w:rPr>
          <w:lang w:eastAsia="es-ES"/>
        </w:rPr>
        <w:t>Supongamos que tenemos una función en un programa que realiza una operación matemática compleja.</w:t>
      </w:r>
    </w:p>
    <w:p w14:paraId="2E0E654F" w14:textId="20005DC5" w:rsidR="001F25B9" w:rsidRDefault="002A08B3" w:rsidP="002A08B3">
      <w:pPr>
        <w:pStyle w:val="Texto"/>
        <w:rPr>
          <w:rFonts w:eastAsiaTheme="majorEastAsia" w:cstheme="majorBidi"/>
          <w:b/>
          <w:color w:val="2F5496" w:themeColor="accent1" w:themeShade="BF"/>
          <w:sz w:val="30"/>
          <w:szCs w:val="32"/>
          <w:lang w:eastAsia="es-ES"/>
        </w:rPr>
      </w:pPr>
      <w:r>
        <w:rPr>
          <w:lang w:eastAsia="es-ES"/>
        </w:rPr>
        <w:t xml:space="preserve"> Una prueba estructural podría involucrar la revisión del código para asegurarse de que todas las ramas condicionales se ejecuten correctamente.</w:t>
      </w:r>
    </w:p>
    <w:p w14:paraId="2F9B7CDE" w14:textId="1909F526" w:rsidR="001F25B9" w:rsidRDefault="001F25B9" w:rsidP="001F25B9">
      <w:pPr>
        <w:pStyle w:val="Ttulo1"/>
        <w:numPr>
          <w:ilvl w:val="0"/>
          <w:numId w:val="2"/>
        </w:numPr>
        <w:rPr>
          <w:lang w:eastAsia="es-ES"/>
        </w:rPr>
      </w:pPr>
      <w:bookmarkStart w:id="5" w:name="_Toc156850617"/>
      <w:r>
        <w:rPr>
          <w:lang w:eastAsia="es-ES"/>
        </w:rPr>
        <w:t>Pruebas de regresión</w:t>
      </w:r>
      <w:bookmarkEnd w:id="5"/>
    </w:p>
    <w:p w14:paraId="72C1336E" w14:textId="77777777" w:rsidR="00A75E79" w:rsidRDefault="000F3096" w:rsidP="00BD5B60">
      <w:pPr>
        <w:pStyle w:val="Texto"/>
        <w:rPr>
          <w:lang w:eastAsia="es-ES"/>
        </w:rPr>
      </w:pPr>
      <w:r>
        <w:rPr>
          <w:lang w:eastAsia="es-ES"/>
        </w:rPr>
        <w:t xml:space="preserve">Las pruebas de regresión se realizan para asegurar que las nuevas modificaciones en el software no afecten negativamente a las funcionalidades existentes. </w:t>
      </w:r>
    </w:p>
    <w:p w14:paraId="66A58917" w14:textId="0E0BB8E7" w:rsidR="000F3096" w:rsidRDefault="000F3096" w:rsidP="00BD5B60">
      <w:pPr>
        <w:pStyle w:val="Texto"/>
        <w:rPr>
          <w:lang w:eastAsia="es-ES"/>
        </w:rPr>
      </w:pPr>
      <w:r>
        <w:rPr>
          <w:lang w:eastAsia="es-ES"/>
        </w:rPr>
        <w:t>Se ejecutan pruebas previamente realizadas para detectar posibles regresiones o errores introducidos por cambios recientes.</w:t>
      </w:r>
    </w:p>
    <w:p w14:paraId="77891F5A" w14:textId="77777777" w:rsidR="000F3096" w:rsidRDefault="000F3096" w:rsidP="00BD5B60">
      <w:pPr>
        <w:pStyle w:val="Texto"/>
        <w:rPr>
          <w:lang w:eastAsia="es-ES"/>
        </w:rPr>
      </w:pPr>
      <w:r>
        <w:rPr>
          <w:lang w:eastAsia="es-ES"/>
        </w:rPr>
        <w:t>Ejemplo:</w:t>
      </w:r>
    </w:p>
    <w:p w14:paraId="3ECAA2D4" w14:textId="21F67F79" w:rsidR="001F25B9" w:rsidRDefault="000F3096" w:rsidP="00BD5B60">
      <w:pPr>
        <w:pStyle w:val="Texto"/>
        <w:rPr>
          <w:rFonts w:eastAsiaTheme="majorEastAsia" w:cstheme="majorBidi"/>
          <w:b/>
          <w:color w:val="2F5496" w:themeColor="accent1" w:themeShade="BF"/>
          <w:sz w:val="30"/>
          <w:szCs w:val="32"/>
          <w:lang w:eastAsia="es-ES"/>
        </w:rPr>
      </w:pPr>
      <w:r>
        <w:rPr>
          <w:lang w:eastAsia="es-ES"/>
        </w:rPr>
        <w:t>Si se introduce una nueva función en una aplicación de procesamiento de texto, las pruebas de regresión se asegurarían de que las funciones de edición y guardado existentes sigan funcionando como se espera después de la actualización.</w:t>
      </w:r>
    </w:p>
    <w:p w14:paraId="7B122876" w14:textId="79514B82" w:rsidR="001F25B9" w:rsidRDefault="001F25B9" w:rsidP="001F25B9">
      <w:pPr>
        <w:pStyle w:val="Ttulo1"/>
        <w:numPr>
          <w:ilvl w:val="0"/>
          <w:numId w:val="2"/>
        </w:numPr>
        <w:rPr>
          <w:lang w:eastAsia="es-ES"/>
        </w:rPr>
      </w:pPr>
      <w:bookmarkStart w:id="6" w:name="_Toc156850618"/>
      <w:r>
        <w:rPr>
          <w:lang w:eastAsia="es-ES"/>
        </w:rPr>
        <w:t>Pruebas de caja blanca</w:t>
      </w:r>
      <w:bookmarkEnd w:id="6"/>
    </w:p>
    <w:p w14:paraId="07E66F9B" w14:textId="77777777" w:rsidR="00202205" w:rsidRDefault="00BD5B60" w:rsidP="00BD5B60">
      <w:pPr>
        <w:pStyle w:val="Texto"/>
        <w:rPr>
          <w:lang w:eastAsia="es-ES"/>
        </w:rPr>
      </w:pPr>
      <w:r>
        <w:rPr>
          <w:lang w:eastAsia="es-ES"/>
        </w:rPr>
        <w:t xml:space="preserve">Las pruebas de caja blanca implican el examen directo del código fuente y la lógica interna del software. </w:t>
      </w:r>
    </w:p>
    <w:p w14:paraId="3F14B30D" w14:textId="4692C6EE" w:rsidR="00BD5B60" w:rsidRDefault="00BD5B60" w:rsidP="00BD5B60">
      <w:pPr>
        <w:pStyle w:val="Texto"/>
        <w:rPr>
          <w:lang w:eastAsia="es-ES"/>
        </w:rPr>
      </w:pPr>
      <w:r>
        <w:rPr>
          <w:lang w:eastAsia="es-ES"/>
        </w:rPr>
        <w:t>Los casos de prueba se diseñan en base a la estructura interna del código para asegurar una cobertura completa.</w:t>
      </w:r>
    </w:p>
    <w:p w14:paraId="1825D07E" w14:textId="77777777" w:rsidR="00BD5B60" w:rsidRDefault="00BD5B60" w:rsidP="00BD5B60">
      <w:pPr>
        <w:pStyle w:val="Texto"/>
        <w:rPr>
          <w:lang w:eastAsia="es-ES"/>
        </w:rPr>
      </w:pPr>
      <w:r>
        <w:rPr>
          <w:lang w:eastAsia="es-ES"/>
        </w:rPr>
        <w:t>Ejemplo:</w:t>
      </w:r>
    </w:p>
    <w:p w14:paraId="5C11D7AE" w14:textId="263031E2" w:rsidR="001F25B9" w:rsidRDefault="00BD5B60" w:rsidP="00BD5B60">
      <w:pPr>
        <w:pStyle w:val="Texto"/>
        <w:rPr>
          <w:rFonts w:eastAsiaTheme="majorEastAsia" w:cstheme="majorBidi"/>
          <w:b/>
          <w:color w:val="2F5496" w:themeColor="accent1" w:themeShade="BF"/>
          <w:sz w:val="30"/>
          <w:szCs w:val="32"/>
          <w:lang w:eastAsia="es-ES"/>
        </w:rPr>
      </w:pPr>
      <w:r>
        <w:rPr>
          <w:lang w:eastAsia="es-ES"/>
        </w:rPr>
        <w:t>En una función que realiza una operación matemática, una prueba de caja blanca podría involucrar la evaluación de las variables internas y la verificación de que los cálculos se realizan correctamente.</w:t>
      </w:r>
    </w:p>
    <w:p w14:paraId="5DABD29E" w14:textId="77777777" w:rsidR="0047341D" w:rsidRDefault="0047341D">
      <w:pPr>
        <w:rPr>
          <w:rFonts w:ascii="Times New Roman" w:eastAsiaTheme="majorEastAsia" w:hAnsi="Times New Roman" w:cstheme="majorBidi"/>
          <w:b/>
          <w:color w:val="2F5496" w:themeColor="accent1" w:themeShade="BF"/>
          <w:sz w:val="30"/>
          <w:szCs w:val="32"/>
          <w:lang w:eastAsia="es-ES"/>
        </w:rPr>
      </w:pPr>
      <w:bookmarkStart w:id="7" w:name="_Toc156850619"/>
      <w:r>
        <w:rPr>
          <w:lang w:eastAsia="es-ES"/>
        </w:rPr>
        <w:br w:type="page"/>
      </w:r>
    </w:p>
    <w:p w14:paraId="61EC0190" w14:textId="7C582C63" w:rsidR="00EA7F1D" w:rsidRDefault="001F25B9" w:rsidP="001F25B9">
      <w:pPr>
        <w:pStyle w:val="Ttulo1"/>
        <w:numPr>
          <w:ilvl w:val="0"/>
          <w:numId w:val="2"/>
        </w:numPr>
      </w:pPr>
      <w:r>
        <w:rPr>
          <w:lang w:eastAsia="es-ES"/>
        </w:rPr>
        <w:lastRenderedPageBreak/>
        <w:t>Pruebas de caja negra</w:t>
      </w:r>
      <w:bookmarkEnd w:id="7"/>
      <w:r w:rsidR="00EA7F1D">
        <w:t xml:space="preserve"> </w:t>
      </w:r>
    </w:p>
    <w:p w14:paraId="6DE7B3B6" w14:textId="77777777" w:rsidR="00852E86" w:rsidRDefault="00D063F1" w:rsidP="00D063F1">
      <w:pPr>
        <w:pStyle w:val="Texto"/>
      </w:pPr>
      <w:r>
        <w:t xml:space="preserve">Las pruebas de caja negra se centran en evaluar la funcionalidad del software sin conocer su estructura interna. </w:t>
      </w:r>
    </w:p>
    <w:p w14:paraId="186C40A1" w14:textId="002D88DA" w:rsidR="00D063F1" w:rsidRDefault="00D063F1" w:rsidP="00D063F1">
      <w:pPr>
        <w:pStyle w:val="Texto"/>
      </w:pPr>
      <w:r>
        <w:t>Los casos de prueba se diseñan con base en los requisitos y la entrada esperada, sin considerar cómo se implementa el código.</w:t>
      </w:r>
    </w:p>
    <w:p w14:paraId="0BF82EB8" w14:textId="77777777" w:rsidR="00D063F1" w:rsidRDefault="00D063F1" w:rsidP="00D063F1">
      <w:pPr>
        <w:pStyle w:val="Texto"/>
      </w:pPr>
      <w:r>
        <w:t>Ejemplo:</w:t>
      </w:r>
    </w:p>
    <w:p w14:paraId="21B58303" w14:textId="4B24EE3C" w:rsidR="001F25B9" w:rsidRPr="001F25B9" w:rsidRDefault="00D063F1" w:rsidP="00D063F1">
      <w:pPr>
        <w:pStyle w:val="Texto"/>
      </w:pPr>
      <w:r>
        <w:t>En una prueba de caja negra para una aplicación de procesamiento de imágenes, podríamos ingresar diferentes tipos de imágenes y verificar si la salida es la esperada sin necesidad de conocer la lógica interna del procesamiento de imágenes.</w:t>
      </w:r>
    </w:p>
    <w:sectPr w:rsidR="001F25B9" w:rsidRPr="001F25B9" w:rsidSect="0018775C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4B309" w14:textId="77777777" w:rsidR="0018775C" w:rsidRDefault="0018775C" w:rsidP="00906D29">
      <w:pPr>
        <w:spacing w:after="0" w:line="240" w:lineRule="auto"/>
      </w:pPr>
      <w:r>
        <w:separator/>
      </w:r>
    </w:p>
  </w:endnote>
  <w:endnote w:type="continuationSeparator" w:id="0">
    <w:p w14:paraId="1AA532DF" w14:textId="77777777" w:rsidR="0018775C" w:rsidRDefault="0018775C" w:rsidP="00906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EE529" w14:textId="77777777" w:rsidR="00A877C8" w:rsidRDefault="00A877C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05761" w14:textId="77777777" w:rsidR="003211DF" w:rsidRDefault="003211DF">
    <w:pPr>
      <w:pStyle w:val="Piedepgina"/>
      <w:jc w:val="center"/>
      <w:rPr>
        <w:caps/>
        <w:color w:val="4472C4" w:themeColor="accent1"/>
      </w:rPr>
    </w:pPr>
  </w:p>
  <w:p w14:paraId="4104F9F5" w14:textId="77777777" w:rsidR="00906D29" w:rsidRDefault="00906D29" w:rsidP="00906D29">
    <w:pPr>
      <w:pStyle w:val="Piedepgina"/>
      <w:tabs>
        <w:tab w:val="clear" w:pos="4252"/>
        <w:tab w:val="clear" w:pos="8504"/>
        <w:tab w:val="left" w:pos="3581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94378" w14:textId="77777777" w:rsidR="00906D29" w:rsidRDefault="00906D29">
    <w:pPr>
      <w:pStyle w:val="Encabezado"/>
      <w:pBdr>
        <w:top w:val="single" w:sz="6" w:space="10" w:color="4472C4" w:themeColor="accent1"/>
      </w:pBdr>
      <w:spacing w:before="240"/>
      <w:jc w:val="center"/>
      <w:rPr>
        <w:color w:val="4472C4" w:themeColor="accent1"/>
      </w:rPr>
    </w:pPr>
    <w:r>
      <w:rPr>
        <w:noProof/>
        <w:color w:val="4472C4" w:themeColor="accent1"/>
      </w:rPr>
      <w:tab/>
    </w:r>
    <w:r>
      <w:rPr>
        <w:noProof/>
        <w:color w:val="4472C4" w:themeColor="accent1"/>
      </w:rPr>
      <w:tab/>
    </w:r>
    <w:r w:rsidRPr="00906D29">
      <w:rPr>
        <w:noProof/>
        <w:color w:val="4472C4" w:themeColor="accent1"/>
      </w:rPr>
      <w:t>1</w:t>
    </w:r>
  </w:p>
  <w:p w14:paraId="4DBE5172" w14:textId="77777777" w:rsidR="00906D29" w:rsidRDefault="00906D29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326CF" w14:textId="77777777" w:rsidR="003211DF" w:rsidRPr="00A877C8" w:rsidRDefault="003211DF" w:rsidP="00CA45C1">
    <w:pPr>
      <w:pStyle w:val="Piedepgina"/>
      <w:shd w:val="clear" w:color="auto" w:fill="4472C4" w:themeFill="accent1"/>
      <w:jc w:val="center"/>
      <w:rPr>
        <w:rFonts w:ascii="Times New Roman" w:hAnsi="Times New Roman" w:cs="Times New Roman"/>
        <w:b/>
        <w:caps/>
        <w:color w:val="FFFFFF" w:themeColor="background1"/>
        <w:sz w:val="24"/>
      </w:rPr>
    </w:pPr>
    <w:r w:rsidRPr="00A877C8">
      <w:rPr>
        <w:rFonts w:ascii="Times New Roman" w:hAnsi="Times New Roman" w:cs="Times New Roman"/>
        <w:b/>
        <w:caps/>
        <w:color w:val="FFFFFF" w:themeColor="background1"/>
        <w:sz w:val="24"/>
      </w:rPr>
      <w:fldChar w:fldCharType="begin"/>
    </w:r>
    <w:r w:rsidRPr="00A877C8">
      <w:rPr>
        <w:rFonts w:ascii="Times New Roman" w:hAnsi="Times New Roman" w:cs="Times New Roman"/>
        <w:b/>
        <w:caps/>
        <w:color w:val="FFFFFF" w:themeColor="background1"/>
        <w:sz w:val="24"/>
      </w:rPr>
      <w:instrText>PAGE   \* MERGEFORMAT</w:instrText>
    </w:r>
    <w:r w:rsidRPr="00A877C8">
      <w:rPr>
        <w:rFonts w:ascii="Times New Roman" w:hAnsi="Times New Roman" w:cs="Times New Roman"/>
        <w:b/>
        <w:caps/>
        <w:color w:val="FFFFFF" w:themeColor="background1"/>
        <w:sz w:val="24"/>
      </w:rPr>
      <w:fldChar w:fldCharType="separate"/>
    </w:r>
    <w:r w:rsidRPr="00A877C8">
      <w:rPr>
        <w:rFonts w:ascii="Times New Roman" w:hAnsi="Times New Roman" w:cs="Times New Roman"/>
        <w:b/>
        <w:caps/>
        <w:color w:val="FFFFFF" w:themeColor="background1"/>
        <w:sz w:val="24"/>
      </w:rPr>
      <w:t>2</w:t>
    </w:r>
    <w:r w:rsidRPr="00A877C8">
      <w:rPr>
        <w:rFonts w:ascii="Times New Roman" w:hAnsi="Times New Roman" w:cs="Times New Roman"/>
        <w:b/>
        <w:caps/>
        <w:color w:val="FFFFFF" w:themeColor="background1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FA28F" w14:textId="77777777" w:rsidR="0018775C" w:rsidRDefault="0018775C" w:rsidP="00906D29">
      <w:pPr>
        <w:spacing w:after="0" w:line="240" w:lineRule="auto"/>
      </w:pPr>
      <w:r>
        <w:separator/>
      </w:r>
    </w:p>
  </w:footnote>
  <w:footnote w:type="continuationSeparator" w:id="0">
    <w:p w14:paraId="6FE840A7" w14:textId="77777777" w:rsidR="0018775C" w:rsidRDefault="0018775C" w:rsidP="00906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B68D3" w14:textId="77777777" w:rsidR="00A877C8" w:rsidRDefault="00A877C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88EEB" w14:textId="77777777" w:rsidR="00A877C8" w:rsidRDefault="00A877C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00E97" w14:textId="77777777" w:rsidR="00906D29" w:rsidRDefault="00906D29">
    <w:pPr>
      <w:pStyle w:val="Encabezado"/>
    </w:pPr>
    <w:r>
      <w:t>1ºDAW</w:t>
    </w:r>
    <w:r>
      <w:tab/>
    </w:r>
    <w:r>
      <w:tab/>
      <w:t>Adrián Tirado Ramos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798E2" w14:textId="77777777" w:rsidR="00F52BCD" w:rsidRPr="00A877C8" w:rsidRDefault="00F52BCD" w:rsidP="00CA45C1">
    <w:pPr>
      <w:pStyle w:val="Encabezado"/>
      <w:shd w:val="clear" w:color="auto" w:fill="4472C4" w:themeFill="accent1"/>
      <w:rPr>
        <w:rFonts w:ascii="Times New Roman" w:hAnsi="Times New Roman" w:cs="Times New Roman"/>
        <w:b/>
        <w:color w:val="FFFFFF" w:themeColor="background1"/>
        <w:sz w:val="24"/>
      </w:rPr>
    </w:pPr>
    <w:r w:rsidRPr="00A877C8">
      <w:rPr>
        <w:rFonts w:ascii="Times New Roman" w:hAnsi="Times New Roman" w:cs="Times New Roman"/>
        <w:b/>
        <w:color w:val="FFFFFF" w:themeColor="background1"/>
        <w:sz w:val="24"/>
      </w:rPr>
      <w:t>1ºDAW</w:t>
    </w:r>
    <w:r w:rsidRPr="00A877C8">
      <w:rPr>
        <w:rFonts w:ascii="Times New Roman" w:hAnsi="Times New Roman" w:cs="Times New Roman"/>
        <w:b/>
        <w:color w:val="FFFFFF" w:themeColor="background1"/>
        <w:sz w:val="24"/>
      </w:rPr>
      <w:tab/>
    </w:r>
    <w:r w:rsidRPr="00A877C8">
      <w:rPr>
        <w:rFonts w:ascii="Times New Roman" w:hAnsi="Times New Roman" w:cs="Times New Roman"/>
        <w:b/>
        <w:color w:val="FFFFFF" w:themeColor="background1"/>
        <w:sz w:val="24"/>
      </w:rPr>
      <w:tab/>
      <w:t>Adrián Tirado Ramos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F59BB"/>
    <w:multiLevelType w:val="hybridMultilevel"/>
    <w:tmpl w:val="4D96DDC6"/>
    <w:lvl w:ilvl="0" w:tplc="FFA860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776EF"/>
    <w:multiLevelType w:val="hybridMultilevel"/>
    <w:tmpl w:val="21D8B0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2685F"/>
    <w:multiLevelType w:val="multilevel"/>
    <w:tmpl w:val="9D1CB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6772D5"/>
    <w:multiLevelType w:val="hybridMultilevel"/>
    <w:tmpl w:val="7F742D48"/>
    <w:lvl w:ilvl="0" w:tplc="0C7A0F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939087">
    <w:abstractNumId w:val="2"/>
  </w:num>
  <w:num w:numId="2" w16cid:durableId="94450444">
    <w:abstractNumId w:val="1"/>
  </w:num>
  <w:num w:numId="3" w16cid:durableId="1343894037">
    <w:abstractNumId w:val="0"/>
  </w:num>
  <w:num w:numId="4" w16cid:durableId="7230622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5B9"/>
    <w:rsid w:val="000F3096"/>
    <w:rsid w:val="0018775C"/>
    <w:rsid w:val="001F25B9"/>
    <w:rsid w:val="001F2A67"/>
    <w:rsid w:val="00202205"/>
    <w:rsid w:val="00263AC1"/>
    <w:rsid w:val="002A08B3"/>
    <w:rsid w:val="002E7155"/>
    <w:rsid w:val="003211DF"/>
    <w:rsid w:val="003F7C1D"/>
    <w:rsid w:val="0047341D"/>
    <w:rsid w:val="00510F45"/>
    <w:rsid w:val="00624ED4"/>
    <w:rsid w:val="006B6040"/>
    <w:rsid w:val="006E130A"/>
    <w:rsid w:val="006F3827"/>
    <w:rsid w:val="00716F80"/>
    <w:rsid w:val="007B7819"/>
    <w:rsid w:val="00852E86"/>
    <w:rsid w:val="00906D29"/>
    <w:rsid w:val="00977CDD"/>
    <w:rsid w:val="009B6D63"/>
    <w:rsid w:val="00A75E79"/>
    <w:rsid w:val="00A877C8"/>
    <w:rsid w:val="00AA5AA9"/>
    <w:rsid w:val="00AB6999"/>
    <w:rsid w:val="00BB57EA"/>
    <w:rsid w:val="00BD5B60"/>
    <w:rsid w:val="00C03BA2"/>
    <w:rsid w:val="00CA45C1"/>
    <w:rsid w:val="00CA5FB6"/>
    <w:rsid w:val="00D063F1"/>
    <w:rsid w:val="00DE6CFB"/>
    <w:rsid w:val="00E7637D"/>
    <w:rsid w:val="00EA7F1D"/>
    <w:rsid w:val="00ED6662"/>
    <w:rsid w:val="00F24305"/>
    <w:rsid w:val="00F25F00"/>
    <w:rsid w:val="00F52BCD"/>
    <w:rsid w:val="00F90568"/>
    <w:rsid w:val="00F9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AA8A12"/>
  <w15:chartTrackingRefBased/>
  <w15:docId w15:val="{4DC19805-00DF-4F32-8D53-8795A8ABF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7F1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7F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06D2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06D29"/>
    <w:rPr>
      <w:rFonts w:eastAsiaTheme="minorEastAsia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906D29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06D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D29"/>
  </w:style>
  <w:style w:type="paragraph" w:styleId="Piedepgina">
    <w:name w:val="footer"/>
    <w:basedOn w:val="Normal"/>
    <w:link w:val="PiedepginaCar"/>
    <w:uiPriority w:val="99"/>
    <w:unhideWhenUsed/>
    <w:rsid w:val="00906D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6D29"/>
  </w:style>
  <w:style w:type="paragraph" w:customStyle="1" w:styleId="Texto">
    <w:name w:val="Texto"/>
    <w:basedOn w:val="Normal"/>
    <w:link w:val="TextoCar"/>
    <w:qFormat/>
    <w:rsid w:val="00ED6662"/>
    <w:rPr>
      <w:rFonts w:ascii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EA7F1D"/>
    <w:rPr>
      <w:rFonts w:ascii="Times New Roman" w:eastAsiaTheme="majorEastAsia" w:hAnsi="Times New Roman" w:cstheme="majorBidi"/>
      <w:b/>
      <w:color w:val="2F5496" w:themeColor="accent1" w:themeShade="BF"/>
      <w:sz w:val="30"/>
      <w:szCs w:val="32"/>
    </w:rPr>
  </w:style>
  <w:style w:type="character" w:customStyle="1" w:styleId="TextoCar">
    <w:name w:val="Texto Car"/>
    <w:basedOn w:val="Fuentedeprrafopredeter"/>
    <w:link w:val="Texto"/>
    <w:rsid w:val="00ED6662"/>
    <w:rPr>
      <w:rFonts w:ascii="Times New Roman" w:hAnsi="Times New Roman" w:cs="Times New Roman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EA7F1D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EA7F1D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EA7F1D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EA7F1D"/>
    <w:pPr>
      <w:spacing w:after="0"/>
      <w:ind w:left="440"/>
    </w:pPr>
    <w:rPr>
      <w:rFonts w:cstheme="minorHAnsi"/>
      <w:i/>
      <w:iCs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EA7F1D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EA7F1D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EA7F1D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EA7F1D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EA7F1D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EA7F1D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EA7F1D"/>
    <w:pPr>
      <w:spacing w:after="0"/>
      <w:ind w:left="1760"/>
    </w:pPr>
    <w:rPr>
      <w:rFonts w:cstheme="minorHAns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A7F1D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EA7F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7F1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1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5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71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9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60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13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91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34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79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68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05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49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70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12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166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8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67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53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40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49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1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rit\Desktop\modulo\daw1\plantill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CE91B-8B1A-4B82-95A3-6BC993B9C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plantilla.dotx</Template>
  <TotalTime>25</TotalTime>
  <Pages>7</Pages>
  <Words>664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Casos de prueba y distintos tipos de prueba</vt:lpstr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prueba y distintos tipos de prueba</dc:title>
  <dc:subject/>
  <dc:creator>Adri Tira</dc:creator>
  <cp:keywords/>
  <dc:description/>
  <cp:lastModifiedBy>Adri Tira</cp:lastModifiedBy>
  <cp:revision>16</cp:revision>
  <dcterms:created xsi:type="dcterms:W3CDTF">2024-01-22T19:55:00Z</dcterms:created>
  <dcterms:modified xsi:type="dcterms:W3CDTF">2024-01-22T20:20:00Z</dcterms:modified>
</cp:coreProperties>
</file>