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6D29" w:rsidRDefault="00716F80" w:rsidP="00716F80">
      <w:r>
        <w:rPr>
          <w:b/>
          <w:noProof/>
          <w:color w:val="FFFFFF" w:themeColor="background1"/>
          <w:sz w:val="48"/>
          <w:u w:val="single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2934EC10" wp14:editId="6E50E818">
                <wp:simplePos x="0" y="0"/>
                <wp:positionH relativeFrom="margin">
                  <wp:posOffset>2763672</wp:posOffset>
                </wp:positionH>
                <wp:positionV relativeFrom="paragraph">
                  <wp:posOffset>-6824</wp:posOffset>
                </wp:positionV>
                <wp:extent cx="3126105" cy="543560"/>
                <wp:effectExtent l="0" t="0" r="0" b="889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6105" cy="543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16F80" w:rsidRPr="003211DF" w:rsidRDefault="00716F80" w:rsidP="00716F80">
                            <w:pP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u w:val="single"/>
                              </w:rPr>
                              <w:t>Adrián Tirado Ramos</w:t>
                            </w:r>
                          </w:p>
                          <w:p w:rsidR="00716F80" w:rsidRDefault="00716F80" w:rsidP="00716F8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34EC10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217.6pt;margin-top:-.55pt;width:246.15pt;height:42.8pt;z-index:-2516500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" filled="f" stroked="f">
                <v:textbox>
                  <w:txbxContent>
                    <w:p w:rsidR="00716F80" w:rsidRPr="003211DF" w:rsidRDefault="00716F80" w:rsidP="00716F80">
                      <w:pPr>
                        <w:rPr>
                          <w:b/>
                          <w:color w:val="FFFFFF" w:themeColor="background1"/>
                          <w:sz w:val="48"/>
                          <w:szCs w:val="48"/>
                          <w:u w:val="single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8"/>
                          <w:szCs w:val="48"/>
                          <w:u w:val="single"/>
                        </w:rPr>
                        <w:t>Adrián Tirado Ramos</w:t>
                      </w:r>
                    </w:p>
                    <w:p w:rsidR="00716F80" w:rsidRDefault="00716F80" w:rsidP="00716F80"/>
                  </w:txbxContent>
                </v:textbox>
                <w10:wrap anchorx="margin"/>
              </v:shape>
            </w:pict>
          </mc:Fallback>
        </mc:AlternateContent>
      </w:r>
      <w:r w:rsidR="00F52BCD">
        <w:rPr>
          <w:b/>
          <w:noProof/>
          <w:color w:val="FFFFFF" w:themeColor="background1"/>
          <w:sz w:val="48"/>
          <w:u w:val="single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32A3BAC" wp14:editId="2D86327E">
                <wp:simplePos x="0" y="0"/>
                <wp:positionH relativeFrom="margin">
                  <wp:align>left</wp:align>
                </wp:positionH>
                <wp:positionV relativeFrom="paragraph">
                  <wp:posOffset>7135598</wp:posOffset>
                </wp:positionV>
                <wp:extent cx="3126105" cy="543560"/>
                <wp:effectExtent l="0" t="0" r="0" b="889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6105" cy="543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2BCD" w:rsidRPr="003211DF" w:rsidRDefault="00F144B1" w:rsidP="00F52BCD">
                            <w:pP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u w:val="single"/>
                              </w:rPr>
                              <w:t>Sistemas Informáticos</w:t>
                            </w:r>
                          </w:p>
                          <w:p w:rsidR="00F52BCD" w:rsidRDefault="00F52BCD" w:rsidP="00F52BC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2A3BAC" id="Cuadro de texto 3" o:spid="_x0000_s1027" type="#_x0000_t202" style="position:absolute;margin-left:0;margin-top:561.85pt;width:246.15pt;height:42.8pt;z-index:-2516520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" filled="f" stroked="f">
                <v:textbox>
                  <w:txbxContent>
                    <w:p w:rsidR="00F52BCD" w:rsidRPr="003211DF" w:rsidRDefault="00F144B1" w:rsidP="00F52BCD">
                      <w:pPr>
                        <w:rPr>
                          <w:b/>
                          <w:color w:val="FFFFFF" w:themeColor="background1"/>
                          <w:sz w:val="48"/>
                          <w:szCs w:val="48"/>
                          <w:u w:val="single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8"/>
                          <w:szCs w:val="48"/>
                          <w:u w:val="single"/>
                        </w:rPr>
                        <w:t>Sistemas Informáticos</w:t>
                      </w:r>
                    </w:p>
                    <w:p w:rsidR="00F52BCD" w:rsidRDefault="00F52BCD" w:rsidP="00F52BCD"/>
                  </w:txbxContent>
                </v:textbox>
                <w10:wrap anchorx="margin"/>
              </v:shape>
            </w:pict>
          </mc:Fallback>
        </mc:AlternateContent>
      </w:r>
      <w:r w:rsidR="003211DF">
        <w:rPr>
          <w:b/>
          <w:noProof/>
          <w:color w:val="FFFFFF" w:themeColor="background1"/>
          <w:sz w:val="48"/>
          <w:u w:val="single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640182A" wp14:editId="7BE22592">
                <wp:simplePos x="0" y="0"/>
                <wp:positionH relativeFrom="margin">
                  <wp:posOffset>2717851</wp:posOffset>
                </wp:positionH>
                <wp:positionV relativeFrom="paragraph">
                  <wp:posOffset>586105</wp:posOffset>
                </wp:positionV>
                <wp:extent cx="3126105" cy="543560"/>
                <wp:effectExtent l="0" t="0" r="0" b="889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6105" cy="543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11DF" w:rsidRPr="003211DF" w:rsidRDefault="003211DF" w:rsidP="003211DF">
                            <w:pPr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u w:val="single"/>
                              </w:rPr>
                            </w:pPr>
                            <w:r w:rsidRPr="003211DF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  <w:u w:val="single"/>
                              </w:rPr>
                              <w:t>1º De DAW</w:t>
                            </w:r>
                          </w:p>
                          <w:p w:rsidR="003211DF" w:rsidRDefault="003211DF" w:rsidP="003211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40182A" id="Cuadro de texto 2" o:spid="_x0000_s1028" type="#_x0000_t202" style="position:absolute;margin-left:214pt;margin-top:46.15pt;width:246.15pt;height:42.8pt;z-index:-2516541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" filled="f" stroked="f">
                <v:textbox>
                  <w:txbxContent>
                    <w:p w:rsidR="003211DF" w:rsidRPr="003211DF" w:rsidRDefault="003211DF" w:rsidP="003211DF">
                      <w:pPr>
                        <w:rPr>
                          <w:b/>
                          <w:color w:val="FFFFFF" w:themeColor="background1"/>
                          <w:sz w:val="48"/>
                          <w:szCs w:val="48"/>
                          <w:u w:val="single"/>
                        </w:rPr>
                      </w:pPr>
                      <w:r w:rsidRPr="003211DF">
                        <w:rPr>
                          <w:b/>
                          <w:color w:val="FFFFFF" w:themeColor="background1"/>
                          <w:sz w:val="48"/>
                          <w:szCs w:val="48"/>
                          <w:u w:val="single"/>
                        </w:rPr>
                        <w:t>1º De DAW</w:t>
                      </w:r>
                    </w:p>
                    <w:p w:rsidR="003211DF" w:rsidRDefault="003211DF" w:rsidP="003211DF"/>
                  </w:txbxContent>
                </v:textbox>
                <w10:wrap anchorx="margin"/>
              </v:shape>
            </w:pict>
          </mc:Fallback>
        </mc:AlternateContent>
      </w:r>
      <w:sdt>
        <w:sdtPr>
          <w:id w:val="-39901394"/>
          <w:docPartObj>
            <w:docPartGallery w:val="Cover Pages"/>
            <w:docPartUnique/>
          </w:docPartObj>
        </w:sdtPr>
        <w:sdtEndPr/>
        <w:sdtContent>
          <w:r w:rsidR="00906D29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3EBE59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3211DF" w:rsidRDefault="003211DF" w:rsidP="003211DF">
                                    <w:pPr>
                                      <w:pStyle w:val="Sinespaciado"/>
                                      <w:rPr>
                                        <w:b/>
                                        <w:color w:val="FFFFFF" w:themeColor="background1"/>
                                        <w:sz w:val="48"/>
                                        <w:szCs w:val="48"/>
                                        <w:u w:val="single"/>
                                      </w:rPr>
                                    </w:pPr>
                                  </w:p>
                                  <w:p w:rsidR="003211DF" w:rsidRPr="003211DF" w:rsidRDefault="003211DF" w:rsidP="003211DF">
                                    <w:pPr>
                                      <w:pStyle w:val="Sinespaciado"/>
                                      <w:ind w:left="4248"/>
                                      <w:rPr>
                                        <w:b/>
                                        <w:color w:val="FFFFFF" w:themeColor="background1"/>
                                        <w:sz w:val="48"/>
                                        <w:szCs w:val="48"/>
                                        <w:u w:val="single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906D29" w:rsidRDefault="00F144B1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Examen práctico t3</w:t>
                                      </w:r>
                                    </w:p>
                                  </w:sdtContent>
                                </w:sdt>
                                <w:p w:rsidR="00906D29" w:rsidRDefault="00906D29">
                                  <w:pPr>
                                    <w:pStyle w:val="Sinespaciado"/>
                                    <w:spacing w:before="120"/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3EBE590" id="Grupo 48" o:spid="_x0000_s1029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">
                    <v:group id="Grupo 49" o:spid="_x0000_s1030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31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:rsidR="003211DF" w:rsidRDefault="003211DF" w:rsidP="003211DF">
                              <w:pPr>
                                <w:pStyle w:val="Sinespaciado"/>
                                <w:rPr>
                                  <w:b/>
                                  <w:color w:val="FFFFFF" w:themeColor="background1"/>
                                  <w:sz w:val="48"/>
                                  <w:szCs w:val="48"/>
                                  <w:u w:val="single"/>
                                </w:rPr>
                              </w:pPr>
                            </w:p>
                            <w:p w:rsidR="003211DF" w:rsidRPr="003211DF" w:rsidRDefault="003211DF" w:rsidP="003211DF">
                              <w:pPr>
                                <w:pStyle w:val="Sinespaciado"/>
                                <w:ind w:left="4248"/>
                                <w:rPr>
                                  <w:b/>
                                  <w:color w:val="FFFFFF" w:themeColor="background1"/>
                                  <w:sz w:val="48"/>
                                  <w:szCs w:val="48"/>
                                  <w:u w:val="single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32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3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4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5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6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7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 id="Cuadro de texto 61" o:spid="_x0000_s1038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906D29" w:rsidRDefault="00F144B1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Examen práctico t3</w:t>
                                </w:r>
                              </w:p>
                            </w:sdtContent>
                          </w:sdt>
                          <w:p w:rsidR="00906D29" w:rsidRDefault="00906D29">
                            <w:pPr>
                              <w:pStyle w:val="Sinespaciado"/>
                              <w:spacing w:before="120"/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906D29">
            <w:br w:type="page"/>
          </w:r>
        </w:sdtContent>
      </w:sdt>
    </w:p>
    <w:p w:rsidR="00906D29" w:rsidRDefault="00906D29"/>
    <w:p w:rsidR="00906D29" w:rsidRDefault="00906D29">
      <w:pPr>
        <w:sectPr w:rsidR="00906D29" w:rsidSect="00906D29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EA7F1D" w:rsidRDefault="00EA7F1D" w:rsidP="00EA7F1D">
      <w:pPr>
        <w:pStyle w:val="TDC3"/>
        <w:tabs>
          <w:tab w:val="left" w:pos="1946"/>
        </w:tabs>
        <w:ind w:left="0"/>
        <w:rPr>
          <w:rFonts w:cstheme="minorBidi"/>
          <w:i w:val="0"/>
          <w:iCs w:val="0"/>
          <w:sz w:val="22"/>
          <w:szCs w:val="22"/>
          <w:lang w:eastAsia="es-ES"/>
        </w:rPr>
      </w:pPr>
    </w:p>
    <w:p w:rsidR="00EA7F1D" w:rsidRPr="00EA7F1D" w:rsidRDefault="00EA7F1D" w:rsidP="00EA7F1D">
      <w:pPr>
        <w:pStyle w:val="Ttulo"/>
        <w:rPr>
          <w:lang w:eastAsia="es-ES"/>
        </w:rPr>
      </w:pPr>
      <w:r>
        <w:rPr>
          <w:lang w:eastAsia="es-ES"/>
        </w:rPr>
        <w:t>ÍNDICE</w:t>
      </w:r>
    </w:p>
    <w:bookmarkStart w:id="0" w:name="_GoBack"/>
    <w:bookmarkEnd w:id="0"/>
    <w:p w:rsidR="00430F87" w:rsidRDefault="00EA7F1D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r>
        <w:rPr>
          <w:lang w:eastAsia="es-ES"/>
        </w:rPr>
        <w:fldChar w:fldCharType="begin"/>
      </w:r>
      <w:r>
        <w:rPr>
          <w:lang w:eastAsia="es-ES"/>
        </w:rPr>
        <w:instrText xml:space="preserve"> TOC \o "1-3" \h \z \u </w:instrText>
      </w:r>
      <w:r>
        <w:rPr>
          <w:lang w:eastAsia="es-ES"/>
        </w:rPr>
        <w:fldChar w:fldCharType="separate"/>
      </w:r>
      <w:hyperlink w:anchor="_Toc153395977" w:history="1">
        <w:r w:rsidR="00430F87" w:rsidRPr="007C22BC">
          <w:rPr>
            <w:rStyle w:val="Hipervnculo"/>
            <w:noProof/>
          </w:rPr>
          <w:t>1.</w:t>
        </w:r>
        <w:r w:rsidR="00430F87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eastAsia="es-ES"/>
          </w:rPr>
          <w:tab/>
        </w:r>
        <w:r w:rsidR="00430F87" w:rsidRPr="007C22BC">
          <w:rPr>
            <w:rStyle w:val="Hipervnculo"/>
            <w:noProof/>
          </w:rPr>
          <w:t>Montar un disco duro en la carpeta /mnt/Examen[Iniciales de tu nombre], por ejemplo mi carpeta sería /mnt/ExamenDMM. Mostrar con las órdenes correspondientes el disco no montado y después de montar. (1 punto)</w:t>
        </w:r>
        <w:r w:rsidR="00430F87">
          <w:rPr>
            <w:noProof/>
            <w:webHidden/>
          </w:rPr>
          <w:tab/>
        </w:r>
        <w:r w:rsidR="00430F87">
          <w:rPr>
            <w:noProof/>
            <w:webHidden/>
          </w:rPr>
          <w:fldChar w:fldCharType="begin"/>
        </w:r>
        <w:r w:rsidR="00430F87">
          <w:rPr>
            <w:noProof/>
            <w:webHidden/>
          </w:rPr>
          <w:instrText xml:space="preserve"> PAGEREF _Toc153395977 \h </w:instrText>
        </w:r>
        <w:r w:rsidR="00430F87">
          <w:rPr>
            <w:noProof/>
            <w:webHidden/>
          </w:rPr>
        </w:r>
        <w:r w:rsidR="00430F87">
          <w:rPr>
            <w:noProof/>
            <w:webHidden/>
          </w:rPr>
          <w:fldChar w:fldCharType="separate"/>
        </w:r>
        <w:r w:rsidR="00430F87">
          <w:rPr>
            <w:noProof/>
            <w:webHidden/>
          </w:rPr>
          <w:t>2</w:t>
        </w:r>
        <w:r w:rsidR="00430F87">
          <w:rPr>
            <w:noProof/>
            <w:webHidden/>
          </w:rPr>
          <w:fldChar w:fldCharType="end"/>
        </w:r>
      </w:hyperlink>
    </w:p>
    <w:p w:rsidR="00430F87" w:rsidRDefault="00430F87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53395978" w:history="1">
        <w:r w:rsidRPr="007C22BC">
          <w:rPr>
            <w:rStyle w:val="Hipervnculo"/>
            <w:noProof/>
          </w:rPr>
          <w:t>2.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eastAsia="es-ES"/>
          </w:rPr>
          <w:tab/>
        </w:r>
        <w:r w:rsidRPr="007C22BC">
          <w:rPr>
            <w:rStyle w:val="Hipervnculo"/>
            <w:noProof/>
          </w:rPr>
          <w:t>En la carpeta creada anteriormente construya el siguiente árbol de carpetas. Muestra capturas de las carpetas que se van creando (1 punto)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_Toc153395978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30F87" w:rsidRDefault="00430F87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53395979" w:history="1">
        <w:r w:rsidRPr="007C22BC">
          <w:rPr>
            <w:rStyle w:val="Hipervnculo"/>
            <w:noProof/>
          </w:rPr>
          <w:t>3.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eastAsia="es-ES"/>
          </w:rPr>
          <w:tab/>
        </w:r>
        <w:r w:rsidRPr="007C22BC">
          <w:rPr>
            <w:rStyle w:val="Hipervnculo"/>
            <w:noProof/>
          </w:rPr>
          <w:t>Copia todos los archivos de la carpeta /etc a la carpeta Ejercicio3 (Situándote antes en la carpeta Ejercicio4) (Utiliza rutas relativas) (0,5 puntos)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_Toc153395979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30F87" w:rsidRDefault="00430F87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53395980" w:history="1">
        <w:r w:rsidRPr="007C22BC">
          <w:rPr>
            <w:rStyle w:val="Hipervnculo"/>
            <w:noProof/>
          </w:rPr>
          <w:t>4.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eastAsia="es-ES"/>
          </w:rPr>
          <w:tab/>
        </w:r>
        <w:r w:rsidRPr="007C22BC">
          <w:rPr>
            <w:rStyle w:val="Hipervnculo"/>
            <w:noProof/>
          </w:rPr>
          <w:t>Mueve el archivo passwd de la carpeta Ejercicio3 a la carpeta Ejercicio4. (0,25 puntos)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_Toc153395980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30F87" w:rsidRDefault="00430F87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53395981" w:history="1">
        <w:r w:rsidRPr="007C22BC">
          <w:rPr>
            <w:rStyle w:val="Hipervnculo"/>
            <w:noProof/>
          </w:rPr>
          <w:t>5.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eastAsia="es-ES"/>
          </w:rPr>
          <w:tab/>
        </w:r>
        <w:r w:rsidRPr="007C22BC">
          <w:rPr>
            <w:rStyle w:val="Hipervnculo"/>
            <w:noProof/>
          </w:rPr>
          <w:t>Crea dentro de la carpeta Ejercicio5 un enlace simbólico al archivo passwd que se llame s_usuarios. (Utiliza rutas relativas) (0,25 puntos)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_Toc153395981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30F87" w:rsidRDefault="00430F87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53395982" w:history="1">
        <w:r w:rsidRPr="007C22BC">
          <w:rPr>
            <w:rStyle w:val="Hipervnculo"/>
            <w:noProof/>
          </w:rPr>
          <w:t>6.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eastAsia="es-ES"/>
          </w:rPr>
          <w:tab/>
        </w:r>
        <w:r w:rsidRPr="007C22BC">
          <w:rPr>
            <w:rStyle w:val="Hipervnculo"/>
            <w:noProof/>
          </w:rPr>
          <w:t>Muestra el número de enlaces que tiene el archivo passwd. (Utiliza rutas relativas) (0,25 puntos)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_Toc153395982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430F87" w:rsidRDefault="00430F87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53395983" w:history="1">
        <w:r w:rsidRPr="007C22BC">
          <w:rPr>
            <w:rStyle w:val="Hipervnculo"/>
            <w:noProof/>
          </w:rPr>
          <w:t>7.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eastAsia="es-ES"/>
          </w:rPr>
          <w:tab/>
        </w:r>
        <w:r w:rsidRPr="007C22BC">
          <w:rPr>
            <w:rStyle w:val="Hipervnculo"/>
            <w:noProof/>
          </w:rPr>
          <w:t>Mueve los archivos que tengan como penúltima letra la letra a de la carpeta Ejercicio3 a la carpeta Ejercicio7. (1 punto)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_Toc153395983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30F87" w:rsidRDefault="00430F87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53395984" w:history="1">
        <w:r w:rsidRPr="007C22BC">
          <w:rPr>
            <w:rStyle w:val="Hipervnculo"/>
            <w:noProof/>
          </w:rPr>
          <w:t>8.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eastAsia="es-ES"/>
          </w:rPr>
          <w:tab/>
        </w:r>
        <w:r w:rsidRPr="007C22BC">
          <w:rPr>
            <w:rStyle w:val="Hipervnculo"/>
            <w:noProof/>
          </w:rPr>
          <w:t>Cambia el nombre al archivo fstab, que debe estar en la carpeta Ejercicio7, y lo nombras ParaContar. Muévelo a la carpeta Ejercicio8. (0,25 punto)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_Toc153395984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30F87" w:rsidRDefault="00430F87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53395985" w:history="1">
        <w:r w:rsidRPr="007C22BC">
          <w:rPr>
            <w:rStyle w:val="Hipervnculo"/>
            <w:noProof/>
          </w:rPr>
          <w:t>9.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eastAsia="es-ES"/>
          </w:rPr>
          <w:tab/>
        </w:r>
        <w:r w:rsidRPr="007C22BC">
          <w:rPr>
            <w:rStyle w:val="Hipervnculo"/>
            <w:noProof/>
          </w:rPr>
          <w:t>Cuenta el número de líneas del archivo ParaContar. (0,5 puntos)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_Toc153395985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30F87" w:rsidRDefault="00430F87">
      <w:pPr>
        <w:pStyle w:val="TDC1"/>
        <w:tabs>
          <w:tab w:val="left" w:pos="66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53395986" w:history="1">
        <w:r w:rsidRPr="007C22BC">
          <w:rPr>
            <w:rStyle w:val="Hipervnculo"/>
            <w:noProof/>
          </w:rPr>
          <w:t>10.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eastAsia="es-ES"/>
          </w:rPr>
          <w:tab/>
        </w:r>
        <w:r w:rsidRPr="007C22BC">
          <w:rPr>
            <w:rStyle w:val="Hipervnculo"/>
            <w:noProof/>
          </w:rPr>
          <w:t>Muestra las primeras 5 líneas del archivo passwd de la carpeta Ejercicio4 y guárdalas en un archivo que llamarás 5primeras en la carpeta Ejercicio10. (1 punto)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_Toc153395986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430F87" w:rsidRDefault="00430F87">
      <w:pPr>
        <w:pStyle w:val="TDC1"/>
        <w:tabs>
          <w:tab w:val="left" w:pos="66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53395987" w:history="1">
        <w:r w:rsidRPr="007C22BC">
          <w:rPr>
            <w:rStyle w:val="Hipervnculo"/>
            <w:noProof/>
          </w:rPr>
          <w:t>11.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eastAsia="es-ES"/>
          </w:rPr>
          <w:tab/>
        </w:r>
        <w:r w:rsidRPr="007C22BC">
          <w:rPr>
            <w:rStyle w:val="Hipervnculo"/>
            <w:noProof/>
          </w:rPr>
          <w:t>Muestra ordenadas inversamente las columnas 1 y 5 del archivo 5primeras. (1 punto)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_Toc153395987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430F87" w:rsidRDefault="00430F87">
      <w:pPr>
        <w:pStyle w:val="TDC1"/>
        <w:tabs>
          <w:tab w:val="left" w:pos="66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53395988" w:history="1">
        <w:r w:rsidRPr="007C22BC">
          <w:rPr>
            <w:rStyle w:val="Hipervnculo"/>
            <w:noProof/>
          </w:rPr>
          <w:t>12.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eastAsia="es-ES"/>
          </w:rPr>
          <w:tab/>
        </w:r>
        <w:r w:rsidRPr="007C22BC">
          <w:rPr>
            <w:rStyle w:val="Hipervnculo"/>
            <w:noProof/>
          </w:rPr>
          <w:t>Crea en la carpeta Ejercicio12 un archivo de tres líneas llamado ParaBuscar. Las tres líneas la introducimos por teclado y serían las siguientes: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_Toc153395988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430F87" w:rsidRDefault="00430F87">
      <w:pPr>
        <w:pStyle w:val="TDC1"/>
        <w:tabs>
          <w:tab w:val="left" w:pos="66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53395989" w:history="1">
        <w:r w:rsidRPr="007C22BC">
          <w:rPr>
            <w:rStyle w:val="Hipervnculo"/>
            <w:noProof/>
          </w:rPr>
          <w:t>13.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eastAsia="es-ES"/>
          </w:rPr>
          <w:tab/>
        </w:r>
        <w:r w:rsidRPr="007C22BC">
          <w:rPr>
            <w:rStyle w:val="Hipervnculo"/>
            <w:noProof/>
          </w:rPr>
          <w:t>Mueve el archivo ParaBuscar a la carpeta Ejercicio13. Muestra las líneas que contengan alguna palabra que comience por b. (0,5 punto)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_Toc153395989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430F87" w:rsidRDefault="00430F87">
      <w:pPr>
        <w:pStyle w:val="TDC1"/>
        <w:tabs>
          <w:tab w:val="left" w:pos="66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53395990" w:history="1">
        <w:r w:rsidRPr="007C22BC">
          <w:rPr>
            <w:rStyle w:val="Hipervnculo"/>
            <w:noProof/>
          </w:rPr>
          <w:t>14.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eastAsia="es-ES"/>
          </w:rPr>
          <w:tab/>
        </w:r>
        <w:r w:rsidRPr="007C22BC">
          <w:rPr>
            <w:rStyle w:val="Hipervnculo"/>
            <w:noProof/>
          </w:rPr>
          <w:t>Busca en ParaBuscar las líneas que contengan mayúsculas. (0,5 puntos)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_Toc153395990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430F87" w:rsidRDefault="00430F87">
      <w:pPr>
        <w:pStyle w:val="TDC1"/>
        <w:tabs>
          <w:tab w:val="left" w:pos="66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53395991" w:history="1">
        <w:r w:rsidRPr="007C22BC">
          <w:rPr>
            <w:rStyle w:val="Hipervnculo"/>
            <w:noProof/>
          </w:rPr>
          <w:t>15.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eastAsia="es-ES"/>
          </w:rPr>
          <w:tab/>
        </w:r>
        <w:r w:rsidRPr="007C22BC">
          <w:rPr>
            <w:rStyle w:val="Hipervnculo"/>
            <w:noProof/>
          </w:rPr>
          <w:t>Busca en ParaBuscar las líneas que comiencen mayúsculas. (0,5 puntos)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_Toc153395991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430F87" w:rsidRDefault="00430F87">
      <w:pPr>
        <w:pStyle w:val="TDC1"/>
        <w:tabs>
          <w:tab w:val="left" w:pos="66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53395992" w:history="1">
        <w:r w:rsidRPr="007C22BC">
          <w:rPr>
            <w:rStyle w:val="Hipervnculo"/>
            <w:noProof/>
          </w:rPr>
          <w:t>16.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eastAsia="es-ES"/>
          </w:rPr>
          <w:tab/>
        </w:r>
        <w:r w:rsidRPr="007C22BC">
          <w:rPr>
            <w:rStyle w:val="Hipervnculo"/>
            <w:noProof/>
          </w:rPr>
          <w:t>Busca en ParaBuscar las líneas que terminen en vocal. (0,5 puntos)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_Toc153395992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430F87" w:rsidRDefault="00430F87">
      <w:pPr>
        <w:pStyle w:val="TDC1"/>
        <w:tabs>
          <w:tab w:val="left" w:pos="66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53395993" w:history="1">
        <w:r w:rsidRPr="007C22BC">
          <w:rPr>
            <w:rStyle w:val="Hipervnculo"/>
            <w:noProof/>
          </w:rPr>
          <w:t>17.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eastAsia="es-ES"/>
          </w:rPr>
          <w:tab/>
        </w:r>
        <w:r w:rsidRPr="007C22BC">
          <w:rPr>
            <w:rStyle w:val="Hipervnculo"/>
            <w:noProof/>
          </w:rPr>
          <w:t>Busca en ParaBuscar las líneas que terminen en consonante. (0,5 puntos)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_Toc153395993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EA7F1D" w:rsidRPr="00EA7F1D" w:rsidRDefault="00EA7F1D" w:rsidP="00EA7F1D">
      <w:pPr>
        <w:rPr>
          <w:lang w:eastAsia="es-ES"/>
        </w:rPr>
      </w:pPr>
      <w:r>
        <w:rPr>
          <w:lang w:eastAsia="es-ES"/>
        </w:rPr>
        <w:fldChar w:fldCharType="end"/>
      </w:r>
    </w:p>
    <w:p w:rsidR="00F144B1" w:rsidRPr="00E7637D" w:rsidRDefault="00EA7F1D" w:rsidP="00F144B1">
      <w:pPr>
        <w:pStyle w:val="Ttulo1"/>
      </w:pPr>
      <w:r w:rsidRPr="00EA7F1D">
        <w:rPr>
          <w:lang w:eastAsia="es-ES"/>
        </w:rPr>
        <w:br w:type="page"/>
      </w:r>
    </w:p>
    <w:p w:rsidR="00EA7F1D" w:rsidRDefault="00F144B1" w:rsidP="00F144B1">
      <w:pPr>
        <w:pStyle w:val="Ttulo1"/>
        <w:numPr>
          <w:ilvl w:val="0"/>
          <w:numId w:val="1"/>
        </w:numPr>
      </w:pPr>
      <w:bookmarkStart w:id="1" w:name="_Toc153395977"/>
      <w:r>
        <w:lastRenderedPageBreak/>
        <w:t>Montar un disco duro en la carpeta /</w:t>
      </w:r>
      <w:proofErr w:type="spellStart"/>
      <w:r>
        <w:t>mnt</w:t>
      </w:r>
      <w:proofErr w:type="spellEnd"/>
      <w:r>
        <w:t>/</w:t>
      </w:r>
      <w:proofErr w:type="gramStart"/>
      <w:r>
        <w:t>Examen[</w:t>
      </w:r>
      <w:proofErr w:type="gramEnd"/>
      <w:r>
        <w:t>Iniciales de tu nombre], por ejemplo mi carpeta sería /</w:t>
      </w:r>
      <w:proofErr w:type="spellStart"/>
      <w:r>
        <w:t>mnt</w:t>
      </w:r>
      <w:proofErr w:type="spellEnd"/>
      <w:r>
        <w:t>/</w:t>
      </w:r>
      <w:proofErr w:type="spellStart"/>
      <w:r>
        <w:t>ExamenDMM</w:t>
      </w:r>
      <w:proofErr w:type="spellEnd"/>
      <w:r>
        <w:t>. Mostrar con las órdenes correspondientes el disco no montado y después de montar. (1 punto)</w:t>
      </w:r>
      <w:bookmarkEnd w:id="1"/>
    </w:p>
    <w:p w:rsidR="00F144B1" w:rsidRDefault="00F144B1" w:rsidP="00F144B1">
      <w:pPr>
        <w:pStyle w:val="Texto"/>
      </w:pPr>
      <w:r>
        <w:t>Primero comprobamos si tenemos algún disco montado</w:t>
      </w:r>
    </w:p>
    <w:p w:rsidR="00F144B1" w:rsidRDefault="001457B0" w:rsidP="00F144B1">
      <w:pPr>
        <w:pStyle w:val="Texto"/>
      </w:pPr>
      <w:r>
        <w:rPr>
          <w:noProof/>
        </w:rPr>
        <w:drawing>
          <wp:inline distT="0" distB="0" distL="0" distR="0" wp14:anchorId="564F9B4A" wp14:editId="65892A12">
            <wp:extent cx="5400040" cy="303720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4B1" w:rsidRDefault="00F144B1" w:rsidP="00F144B1">
      <w:pPr>
        <w:pStyle w:val="Texto"/>
      </w:pPr>
      <w:r>
        <w:t>Ahora creamos el directorio en el que montaremos el disco, en mi caso como lo cree y no puse captura, lo tuve que borrar y crear de nuevo</w:t>
      </w:r>
    </w:p>
    <w:p w:rsidR="00F144B1" w:rsidRDefault="00F144B1" w:rsidP="00F144B1">
      <w:pPr>
        <w:pStyle w:val="Texto"/>
      </w:pPr>
      <w:r>
        <w:rPr>
          <w:noProof/>
        </w:rPr>
        <w:drawing>
          <wp:inline distT="0" distB="0" distL="0" distR="0" wp14:anchorId="033CF1D6" wp14:editId="068BC1AB">
            <wp:extent cx="5400040" cy="303466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4B1" w:rsidRDefault="00F144B1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F144B1" w:rsidRDefault="00F144B1" w:rsidP="00F144B1">
      <w:pPr>
        <w:pStyle w:val="Texto"/>
      </w:pPr>
      <w:r>
        <w:lastRenderedPageBreak/>
        <w:t xml:space="preserve">Ahora mostramos los discos con </w:t>
      </w:r>
      <w:r w:rsidRPr="00F144B1">
        <w:rPr>
          <w:b/>
        </w:rPr>
        <w:t>fdisk -l</w:t>
      </w:r>
      <w:r>
        <w:t xml:space="preserve"> y buscamos el disco que tenemos</w:t>
      </w:r>
    </w:p>
    <w:p w:rsidR="00F144B1" w:rsidRDefault="00F144B1" w:rsidP="00F144B1">
      <w:pPr>
        <w:pStyle w:val="Texto"/>
      </w:pPr>
      <w:r>
        <w:rPr>
          <w:noProof/>
        </w:rPr>
        <w:drawing>
          <wp:inline distT="0" distB="0" distL="0" distR="0" wp14:anchorId="76C7ECED" wp14:editId="6A68A00C">
            <wp:extent cx="5400040" cy="303720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4B1" w:rsidRDefault="00F144B1" w:rsidP="00F144B1">
      <w:pPr>
        <w:pStyle w:val="Texto"/>
        <w:rPr>
          <w:b/>
        </w:rPr>
      </w:pPr>
      <w:r>
        <w:t xml:space="preserve">Como se puede apreciar, es el disco llamado </w:t>
      </w:r>
      <w:r w:rsidRPr="00F144B1">
        <w:rPr>
          <w:b/>
        </w:rPr>
        <w:t>/dev/sdb</w:t>
      </w:r>
    </w:p>
    <w:p w:rsidR="00F144B1" w:rsidRDefault="00F144B1" w:rsidP="00F144B1">
      <w:pPr>
        <w:pStyle w:val="Texto"/>
      </w:pPr>
      <w:r>
        <w:t>Ahora particionaré el disco</w:t>
      </w:r>
    </w:p>
    <w:p w:rsidR="00C75C87" w:rsidRDefault="00F144B1" w:rsidP="00F144B1">
      <w:pPr>
        <w:pStyle w:val="Texto"/>
      </w:pPr>
      <w:r>
        <w:rPr>
          <w:noProof/>
        </w:rPr>
        <w:drawing>
          <wp:inline distT="0" distB="0" distL="0" distR="0" wp14:anchorId="5CC85C28" wp14:editId="15D4F6CF">
            <wp:extent cx="5400040" cy="303466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C87" w:rsidRDefault="00C75C87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C75C87" w:rsidRDefault="00C75C87" w:rsidP="00F144B1">
      <w:pPr>
        <w:pStyle w:val="Texto"/>
      </w:pPr>
      <w:r>
        <w:lastRenderedPageBreak/>
        <w:t>Ahora montaremos el disco</w:t>
      </w:r>
    </w:p>
    <w:p w:rsidR="00C75C87" w:rsidRDefault="00C75C87" w:rsidP="00F144B1">
      <w:pPr>
        <w:pStyle w:val="Texto"/>
      </w:pPr>
      <w:r>
        <w:rPr>
          <w:noProof/>
        </w:rPr>
        <w:drawing>
          <wp:inline distT="0" distB="0" distL="0" distR="0" wp14:anchorId="4D9CFA24" wp14:editId="4B2C361C">
            <wp:extent cx="5400040" cy="303720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C87" w:rsidRDefault="001457B0" w:rsidP="00F144B1">
      <w:pPr>
        <w:pStyle w:val="Texto"/>
      </w:pPr>
      <w:r>
        <w:t>Y comprobamos si está correctamente montado</w:t>
      </w:r>
    </w:p>
    <w:p w:rsidR="001457B0" w:rsidRDefault="001457B0" w:rsidP="00F144B1">
      <w:pPr>
        <w:pStyle w:val="Texto"/>
      </w:pPr>
      <w:r>
        <w:rPr>
          <w:noProof/>
        </w:rPr>
        <w:drawing>
          <wp:inline distT="0" distB="0" distL="0" distR="0" wp14:anchorId="38B6B79A" wp14:editId="5E4C1271">
            <wp:extent cx="5400040" cy="303720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4B1" w:rsidRDefault="00F144B1" w:rsidP="00F144B1">
      <w:pPr>
        <w:pStyle w:val="Texto"/>
      </w:pPr>
      <w:r>
        <w:br w:type="page"/>
      </w:r>
    </w:p>
    <w:p w:rsidR="00F144B1" w:rsidRDefault="00F144B1" w:rsidP="00F144B1">
      <w:pPr>
        <w:pStyle w:val="Texto"/>
      </w:pPr>
      <w:r>
        <w:lastRenderedPageBreak/>
        <w:t>Ahora tomaré la UID del disco que nos servirá para que se automonte luego</w:t>
      </w:r>
    </w:p>
    <w:p w:rsidR="00F144B1" w:rsidRDefault="00C75C87" w:rsidP="00F144B1">
      <w:pPr>
        <w:pStyle w:val="Texto"/>
      </w:pPr>
      <w:r>
        <w:rPr>
          <w:noProof/>
        </w:rPr>
        <w:drawing>
          <wp:inline distT="0" distB="0" distL="0" distR="0" wp14:anchorId="56E72A25" wp14:editId="02BB6A4C">
            <wp:extent cx="5400040" cy="303911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C87" w:rsidRPr="00F144B1" w:rsidRDefault="00C75C87" w:rsidP="00F144B1">
      <w:pPr>
        <w:pStyle w:val="Texto"/>
      </w:pPr>
      <w:r>
        <w:t>Ahora nos dirigimos a 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t xml:space="preserve"> y colocamos el UID del disco para que se automonte</w:t>
      </w:r>
    </w:p>
    <w:p w:rsidR="00C75C87" w:rsidRDefault="00C75C87" w:rsidP="00F144B1">
      <w:pPr>
        <w:pStyle w:val="Texto"/>
        <w:rPr>
          <w:b/>
        </w:rPr>
      </w:pPr>
      <w:r>
        <w:rPr>
          <w:noProof/>
        </w:rPr>
        <w:drawing>
          <wp:inline distT="0" distB="0" distL="0" distR="0" wp14:anchorId="1301A7D6" wp14:editId="24C5BCF4">
            <wp:extent cx="5400040" cy="3021965"/>
            <wp:effectExtent l="0" t="0" r="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C87" w:rsidRDefault="00C75C8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b/>
        </w:rPr>
        <w:br w:type="page"/>
      </w:r>
    </w:p>
    <w:p w:rsidR="00F144B1" w:rsidRDefault="00C75C87" w:rsidP="00F144B1">
      <w:pPr>
        <w:pStyle w:val="Texto"/>
      </w:pPr>
      <w:r>
        <w:lastRenderedPageBreak/>
        <w:t>Ahora que ya lo tenemos montado, lo desmontaremos</w:t>
      </w:r>
    </w:p>
    <w:p w:rsidR="007E656A" w:rsidRDefault="00C75C87" w:rsidP="00F144B1">
      <w:pPr>
        <w:pStyle w:val="Texto"/>
      </w:pPr>
      <w:r>
        <w:rPr>
          <w:noProof/>
        </w:rPr>
        <w:drawing>
          <wp:inline distT="0" distB="0" distL="0" distR="0" wp14:anchorId="29FD6DC6" wp14:editId="79AF898B">
            <wp:extent cx="5400040" cy="84264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B0" w:rsidRDefault="00E77AD5" w:rsidP="00E77AD5">
      <w:pPr>
        <w:pStyle w:val="Texto"/>
      </w:pPr>
      <w:r>
        <w:t>Y comprobamos que está desmontado</w:t>
      </w:r>
    </w:p>
    <w:p w:rsidR="007E656A" w:rsidRDefault="001457B0" w:rsidP="00E77AD5">
      <w:pPr>
        <w:pStyle w:val="Texto"/>
      </w:pPr>
      <w:r>
        <w:rPr>
          <w:noProof/>
        </w:rPr>
        <w:drawing>
          <wp:inline distT="0" distB="0" distL="0" distR="0" wp14:anchorId="5B41B9AF" wp14:editId="056499D2">
            <wp:extent cx="5400040" cy="303720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56A">
        <w:br w:type="page"/>
      </w:r>
    </w:p>
    <w:p w:rsidR="00C75C87" w:rsidRDefault="007E656A" w:rsidP="007E656A">
      <w:pPr>
        <w:pStyle w:val="Ttulo1"/>
        <w:numPr>
          <w:ilvl w:val="0"/>
          <w:numId w:val="1"/>
        </w:numPr>
      </w:pPr>
      <w:bookmarkStart w:id="2" w:name="_Toc153395978"/>
      <w:r>
        <w:lastRenderedPageBreak/>
        <w:t>En la carpeta creada anteriormente construya el siguiente árbol de carpetas. Muestra capturas de las carpetas que se van creando (1 punto)</w:t>
      </w:r>
      <w:bookmarkEnd w:id="2"/>
    </w:p>
    <w:p w:rsidR="007E656A" w:rsidRDefault="007E656A" w:rsidP="007E656A">
      <w:pPr>
        <w:pStyle w:val="Texto"/>
      </w:pPr>
      <w:r>
        <w:rPr>
          <w:noProof/>
        </w:rPr>
        <w:drawing>
          <wp:inline distT="0" distB="0" distL="0" distR="0" wp14:anchorId="653E0E07" wp14:editId="3C8D534B">
            <wp:extent cx="5400040" cy="303720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6A" w:rsidRDefault="007E656A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7E656A" w:rsidRDefault="007E656A" w:rsidP="007E656A">
      <w:pPr>
        <w:pStyle w:val="Ttulo1"/>
        <w:numPr>
          <w:ilvl w:val="0"/>
          <w:numId w:val="1"/>
        </w:numPr>
      </w:pPr>
      <w:bookmarkStart w:id="3" w:name="_Toc153395979"/>
      <w:r>
        <w:lastRenderedPageBreak/>
        <w:t>Copia todos los archivos de la carpeta /</w:t>
      </w:r>
      <w:proofErr w:type="spellStart"/>
      <w:r>
        <w:t>etc</w:t>
      </w:r>
      <w:proofErr w:type="spellEnd"/>
      <w:r>
        <w:t xml:space="preserve"> a la carpeta Ejercicio3 (Situándote antes en la carpeta Ejercicio4) (Utiliza rutas relativas) (0,5 puntos)</w:t>
      </w:r>
      <w:bookmarkEnd w:id="3"/>
    </w:p>
    <w:p w:rsidR="00F610C5" w:rsidRDefault="008C1494" w:rsidP="007E656A">
      <w:pPr>
        <w:pStyle w:val="Texto"/>
      </w:pPr>
      <w:r>
        <w:rPr>
          <w:noProof/>
        </w:rPr>
        <w:drawing>
          <wp:inline distT="0" distB="0" distL="0" distR="0" wp14:anchorId="5FB42EF7" wp14:editId="6097689A">
            <wp:extent cx="5400040" cy="1691640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0C5" w:rsidRDefault="00F610C5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7E656A" w:rsidRDefault="00F610C5" w:rsidP="00F610C5">
      <w:pPr>
        <w:pStyle w:val="Ttulo1"/>
        <w:numPr>
          <w:ilvl w:val="0"/>
          <w:numId w:val="1"/>
        </w:numPr>
      </w:pPr>
      <w:bookmarkStart w:id="4" w:name="_Toc153395980"/>
      <w:r>
        <w:lastRenderedPageBreak/>
        <w:t xml:space="preserve">Mueve el archivo </w:t>
      </w:r>
      <w:proofErr w:type="spellStart"/>
      <w:r>
        <w:t>passwd</w:t>
      </w:r>
      <w:proofErr w:type="spellEnd"/>
      <w:r>
        <w:t xml:space="preserve"> de la carpeta Ejercicio3 a la carpeta Ejercicio4. (0,25 puntos)</w:t>
      </w:r>
      <w:bookmarkEnd w:id="4"/>
    </w:p>
    <w:p w:rsidR="00F610C5" w:rsidRDefault="00F610C5" w:rsidP="00F610C5">
      <w:pPr>
        <w:pStyle w:val="Texto"/>
      </w:pPr>
      <w:r>
        <w:rPr>
          <w:noProof/>
        </w:rPr>
        <w:drawing>
          <wp:inline distT="0" distB="0" distL="0" distR="0" wp14:anchorId="1A9282FB" wp14:editId="3FB0848D">
            <wp:extent cx="5400040" cy="3039110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0C5" w:rsidRDefault="00F610C5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F610C5" w:rsidRDefault="00F610C5" w:rsidP="00F610C5">
      <w:pPr>
        <w:pStyle w:val="Ttulo1"/>
        <w:numPr>
          <w:ilvl w:val="0"/>
          <w:numId w:val="1"/>
        </w:numPr>
      </w:pPr>
      <w:bookmarkStart w:id="5" w:name="_Toc153395981"/>
      <w:r>
        <w:lastRenderedPageBreak/>
        <w:t xml:space="preserve">Crea dentro de la carpeta Ejercicio5 un enlace simbólico al archivo </w:t>
      </w:r>
      <w:proofErr w:type="spellStart"/>
      <w:r>
        <w:t>passwd</w:t>
      </w:r>
      <w:proofErr w:type="spellEnd"/>
      <w:r>
        <w:t xml:space="preserve"> que se llame </w:t>
      </w:r>
      <w:proofErr w:type="spellStart"/>
      <w:r>
        <w:t>s_usuarios</w:t>
      </w:r>
      <w:proofErr w:type="spellEnd"/>
      <w:r>
        <w:t>. (Utiliza rutas relativas) (0,25 puntos)</w:t>
      </w:r>
      <w:bookmarkEnd w:id="5"/>
    </w:p>
    <w:p w:rsidR="00B65E27" w:rsidRDefault="00B65E27" w:rsidP="00F610C5">
      <w:pPr>
        <w:pStyle w:val="Texto"/>
      </w:pPr>
      <w:r>
        <w:rPr>
          <w:noProof/>
        </w:rPr>
        <w:drawing>
          <wp:inline distT="0" distB="0" distL="0" distR="0" wp14:anchorId="48749240" wp14:editId="19E1121E">
            <wp:extent cx="5400040" cy="303720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E27" w:rsidRDefault="00B65E27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F610C5" w:rsidRDefault="00E92A0A" w:rsidP="00E92A0A">
      <w:pPr>
        <w:pStyle w:val="Ttulo1"/>
        <w:numPr>
          <w:ilvl w:val="0"/>
          <w:numId w:val="1"/>
        </w:numPr>
      </w:pPr>
      <w:bookmarkStart w:id="6" w:name="_Toc153395982"/>
      <w:r>
        <w:lastRenderedPageBreak/>
        <w:t xml:space="preserve">Muestra el número de enlaces que tiene el archivo </w:t>
      </w:r>
      <w:proofErr w:type="spellStart"/>
      <w:r>
        <w:t>passwd</w:t>
      </w:r>
      <w:proofErr w:type="spellEnd"/>
      <w:r>
        <w:t>. (Utiliza rutas relativas) (0,25 puntos</w:t>
      </w:r>
      <w:r>
        <w:t>)</w:t>
      </w:r>
      <w:bookmarkEnd w:id="6"/>
    </w:p>
    <w:p w:rsidR="00E92A0A" w:rsidRDefault="00E92A0A" w:rsidP="00E92A0A">
      <w:pPr>
        <w:pStyle w:val="Texto"/>
      </w:pPr>
      <w:r>
        <w:rPr>
          <w:noProof/>
        </w:rPr>
        <w:drawing>
          <wp:inline distT="0" distB="0" distL="0" distR="0" wp14:anchorId="5E906C35" wp14:editId="0CA74891">
            <wp:extent cx="5400040" cy="262255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A0A" w:rsidRDefault="00E92A0A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E92A0A" w:rsidRDefault="00E92A0A" w:rsidP="00E92A0A">
      <w:pPr>
        <w:pStyle w:val="Ttulo1"/>
        <w:numPr>
          <w:ilvl w:val="0"/>
          <w:numId w:val="1"/>
        </w:numPr>
      </w:pPr>
      <w:bookmarkStart w:id="7" w:name="_Toc153395983"/>
      <w:r>
        <w:lastRenderedPageBreak/>
        <w:t>Mueve los archivos que tengan como penúltima letra la letra a de la carpeta Ejercicio3 a la carpeta Ejercicio7. (1 punto)</w:t>
      </w:r>
      <w:bookmarkEnd w:id="7"/>
    </w:p>
    <w:p w:rsidR="008C1494" w:rsidRDefault="008C1494" w:rsidP="00E92A0A">
      <w:pPr>
        <w:pStyle w:val="Texto"/>
      </w:pPr>
      <w:r>
        <w:rPr>
          <w:noProof/>
        </w:rPr>
        <w:drawing>
          <wp:inline distT="0" distB="0" distL="0" distR="0" wp14:anchorId="5D4D1FED" wp14:editId="4002E544">
            <wp:extent cx="5400040" cy="3026410"/>
            <wp:effectExtent l="0" t="0" r="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94" w:rsidRDefault="008C1494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E92A0A" w:rsidRDefault="008C1494" w:rsidP="008C1494">
      <w:pPr>
        <w:pStyle w:val="Ttulo1"/>
        <w:numPr>
          <w:ilvl w:val="0"/>
          <w:numId w:val="1"/>
        </w:numPr>
      </w:pPr>
      <w:bookmarkStart w:id="8" w:name="_Toc153395984"/>
      <w:r>
        <w:lastRenderedPageBreak/>
        <w:t xml:space="preserve">Cambia el nombre al archivo </w:t>
      </w:r>
      <w:proofErr w:type="spellStart"/>
      <w:r>
        <w:t>fstab</w:t>
      </w:r>
      <w:proofErr w:type="spellEnd"/>
      <w:r>
        <w:t xml:space="preserve">, que debe estar en la carpeta Ejercicio7, y lo nombras </w:t>
      </w:r>
      <w:proofErr w:type="spellStart"/>
      <w:r>
        <w:t>ParaContar</w:t>
      </w:r>
      <w:proofErr w:type="spellEnd"/>
      <w:r>
        <w:t>. Muévelo a la carpeta Ejercicio8. (0,25 punto)</w:t>
      </w:r>
      <w:bookmarkEnd w:id="8"/>
    </w:p>
    <w:p w:rsidR="00DE1A6E" w:rsidRPr="00DE1A6E" w:rsidRDefault="00DE1A6E" w:rsidP="00DE1A6E">
      <w:pPr>
        <w:pStyle w:val="Texto"/>
      </w:pPr>
      <w:r>
        <w:t>Hice todo lo anterior con tan solo una orden</w:t>
      </w:r>
    </w:p>
    <w:p w:rsidR="00DE1A6E" w:rsidRDefault="008C1494" w:rsidP="008C1494">
      <w:pPr>
        <w:pStyle w:val="Texto"/>
      </w:pPr>
      <w:r>
        <w:rPr>
          <w:noProof/>
        </w:rPr>
        <w:drawing>
          <wp:inline distT="0" distB="0" distL="0" distR="0" wp14:anchorId="43A807AC" wp14:editId="606EE278">
            <wp:extent cx="6142266" cy="775411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7555"/>
                    <a:stretch/>
                  </pic:blipFill>
                  <pic:spPr bwMode="auto">
                    <a:xfrm>
                      <a:off x="0" y="0"/>
                      <a:ext cx="6284024" cy="793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A6E" w:rsidRDefault="00DE1A6E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8C1494" w:rsidRDefault="00DE1A6E" w:rsidP="00DE1A6E">
      <w:pPr>
        <w:pStyle w:val="Ttulo1"/>
        <w:numPr>
          <w:ilvl w:val="0"/>
          <w:numId w:val="1"/>
        </w:numPr>
      </w:pPr>
      <w:bookmarkStart w:id="9" w:name="_Toc153395985"/>
      <w:r>
        <w:lastRenderedPageBreak/>
        <w:t xml:space="preserve">Cuenta el número de líneas del archivo </w:t>
      </w:r>
      <w:proofErr w:type="spellStart"/>
      <w:r>
        <w:t>ParaContar</w:t>
      </w:r>
      <w:proofErr w:type="spellEnd"/>
      <w:r>
        <w:t>. (0,5 puntos)</w:t>
      </w:r>
      <w:bookmarkEnd w:id="9"/>
    </w:p>
    <w:p w:rsidR="00DE1A6E" w:rsidRDefault="00DE1A6E" w:rsidP="00DE1A6E">
      <w:pPr>
        <w:pStyle w:val="Texto"/>
      </w:pPr>
      <w:r>
        <w:rPr>
          <w:noProof/>
        </w:rPr>
        <w:drawing>
          <wp:inline distT="0" distB="0" distL="0" distR="0" wp14:anchorId="4DBA6A4A" wp14:editId="38D4C623">
            <wp:extent cx="6263298" cy="431596"/>
            <wp:effectExtent l="0" t="0" r="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5227" cy="43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A6E" w:rsidRDefault="00DE1A6E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DE1A6E" w:rsidRDefault="00DE1A6E" w:rsidP="00DE1A6E">
      <w:pPr>
        <w:pStyle w:val="Ttulo1"/>
        <w:numPr>
          <w:ilvl w:val="0"/>
          <w:numId w:val="1"/>
        </w:numPr>
      </w:pPr>
      <w:bookmarkStart w:id="10" w:name="_Toc153395986"/>
      <w:r>
        <w:lastRenderedPageBreak/>
        <w:t xml:space="preserve">Muestra las primeras 5 líneas del archivo </w:t>
      </w:r>
      <w:proofErr w:type="spellStart"/>
      <w:r>
        <w:t>passwd</w:t>
      </w:r>
      <w:proofErr w:type="spellEnd"/>
      <w:r>
        <w:t xml:space="preserve"> de la carpeta Ejercicio4 y guárdalas en un archivo que llamarás 5primeras en la carpeta Ejercicio10. (1 punto)</w:t>
      </w:r>
      <w:bookmarkEnd w:id="10"/>
    </w:p>
    <w:p w:rsidR="00DE1A6E" w:rsidRDefault="00DE1A6E" w:rsidP="00DE1A6E">
      <w:pPr>
        <w:pStyle w:val="Texto"/>
      </w:pPr>
      <w:r>
        <w:rPr>
          <w:noProof/>
        </w:rPr>
        <w:drawing>
          <wp:inline distT="0" distB="0" distL="0" distR="0" wp14:anchorId="12518327" wp14:editId="0C55ABA1">
            <wp:extent cx="5400040" cy="1140460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A6E" w:rsidRDefault="00DE1A6E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DE1A6E" w:rsidRDefault="00DE1A6E" w:rsidP="00DE1A6E">
      <w:pPr>
        <w:pStyle w:val="Ttulo1"/>
        <w:numPr>
          <w:ilvl w:val="0"/>
          <w:numId w:val="1"/>
        </w:numPr>
      </w:pPr>
      <w:bookmarkStart w:id="11" w:name="_Toc153395987"/>
      <w:r>
        <w:lastRenderedPageBreak/>
        <w:t>Muestra ordenadas inversamente las columnas 1 y 5 del archivo 5primeras. (1 punto)</w:t>
      </w:r>
      <w:bookmarkEnd w:id="11"/>
    </w:p>
    <w:p w:rsidR="0038718B" w:rsidRPr="0038718B" w:rsidRDefault="0038718B" w:rsidP="0038718B">
      <w:pPr>
        <w:pStyle w:val="Texto"/>
      </w:pPr>
      <w:r>
        <w:t>En la siguiente imagen muestro al principio el archivo de manera inversa y al final de manera ordenada</w:t>
      </w:r>
    </w:p>
    <w:p w:rsidR="0038718B" w:rsidRDefault="0038718B" w:rsidP="00DE1A6E">
      <w:pPr>
        <w:pStyle w:val="Texto"/>
      </w:pPr>
      <w:r w:rsidRPr="0038718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CCA396" wp14:editId="69ACA0AF">
                <wp:simplePos x="0" y="0"/>
                <wp:positionH relativeFrom="column">
                  <wp:posOffset>2554274</wp:posOffset>
                </wp:positionH>
                <wp:positionV relativeFrom="paragraph">
                  <wp:posOffset>786943</wp:posOffset>
                </wp:positionV>
                <wp:extent cx="519380" cy="14631"/>
                <wp:effectExtent l="38100" t="76200" r="0" b="80645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9380" cy="146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65172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6" o:spid="_x0000_s1026" type="#_x0000_t32" style="position:absolute;margin-left:201.1pt;margin-top:61.95pt;width:40.9pt;height:1.15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 w:rsidRPr="0038718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2774975</wp:posOffset>
                </wp:positionH>
                <wp:positionV relativeFrom="paragraph">
                  <wp:posOffset>166700</wp:posOffset>
                </wp:positionV>
                <wp:extent cx="519380" cy="14631"/>
                <wp:effectExtent l="38100" t="76200" r="0" b="80645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9380" cy="146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878B23" id="Conector recto de flecha 25" o:spid="_x0000_s1026" type="#_x0000_t32" style="position:absolute;margin-left:218.5pt;margin-top:13.15pt;width:40.9pt;height:1.15pt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="002D5715">
        <w:rPr>
          <w:noProof/>
        </w:rPr>
        <w:drawing>
          <wp:inline distT="0" distB="0" distL="0" distR="0" wp14:anchorId="7628B53B" wp14:editId="69CDC0F9">
            <wp:extent cx="5400040" cy="290258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8B" w:rsidRDefault="0038718B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DE1A6E" w:rsidRDefault="0038718B" w:rsidP="0038718B">
      <w:pPr>
        <w:pStyle w:val="Ttulo1"/>
        <w:numPr>
          <w:ilvl w:val="0"/>
          <w:numId w:val="1"/>
        </w:numPr>
      </w:pPr>
      <w:bookmarkStart w:id="12" w:name="_Toc153395988"/>
      <w:r>
        <w:lastRenderedPageBreak/>
        <w:t>Crea en la carpeta Ejercicio12 un archivo de tres líneas llamado ParaBuscar. Las tres líneas la introducimos por teclado y serían las siguientes:</w:t>
      </w:r>
      <w:bookmarkEnd w:id="12"/>
    </w:p>
    <w:p w:rsidR="0038718B" w:rsidRDefault="00D0054A" w:rsidP="0038718B">
      <w:r>
        <w:rPr>
          <w:noProof/>
        </w:rPr>
        <w:drawing>
          <wp:inline distT="0" distB="0" distL="0" distR="0" wp14:anchorId="563C5C9E" wp14:editId="7075D461">
            <wp:extent cx="5400040" cy="16287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8B" w:rsidRDefault="0038718B">
      <w:r>
        <w:br w:type="page"/>
      </w:r>
    </w:p>
    <w:p w:rsidR="0038718B" w:rsidRDefault="0038718B" w:rsidP="0038718B">
      <w:pPr>
        <w:pStyle w:val="Ttulo1"/>
        <w:numPr>
          <w:ilvl w:val="0"/>
          <w:numId w:val="1"/>
        </w:numPr>
      </w:pPr>
      <w:bookmarkStart w:id="13" w:name="_Toc153395989"/>
      <w:r>
        <w:lastRenderedPageBreak/>
        <w:t>Mueve el archivo ParaBuscar a la carpeta Ejercicio13. Muestra las líneas que contengan alguna palabra que comience por b. (0,5 punto)</w:t>
      </w:r>
      <w:bookmarkEnd w:id="13"/>
    </w:p>
    <w:p w:rsidR="0038718B" w:rsidRPr="0038718B" w:rsidRDefault="0038718B" w:rsidP="0038718B">
      <w:pPr>
        <w:pStyle w:val="Texto"/>
      </w:pPr>
      <w:r>
        <w:t>Muevo el archivo</w:t>
      </w:r>
    </w:p>
    <w:p w:rsidR="0038718B" w:rsidRDefault="0038718B" w:rsidP="0038718B">
      <w:pPr>
        <w:pStyle w:val="Texto"/>
      </w:pPr>
      <w:r>
        <w:rPr>
          <w:noProof/>
        </w:rPr>
        <w:drawing>
          <wp:inline distT="0" distB="0" distL="0" distR="0" wp14:anchorId="7FFEF88E" wp14:editId="44D18ECE">
            <wp:extent cx="5400040" cy="1158875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8B" w:rsidRDefault="0038718B" w:rsidP="0038718B">
      <w:pPr>
        <w:pStyle w:val="Texto"/>
      </w:pPr>
      <w:r>
        <w:t>Muestro líneas que contengan alguna palabra que comience por b</w:t>
      </w:r>
    </w:p>
    <w:p w:rsidR="0038718B" w:rsidRDefault="0038718B" w:rsidP="0038718B">
      <w:pPr>
        <w:pStyle w:val="Texto"/>
      </w:pPr>
      <w:r>
        <w:rPr>
          <w:noProof/>
        </w:rPr>
        <w:drawing>
          <wp:inline distT="0" distB="0" distL="0" distR="0" wp14:anchorId="2E0C8F24" wp14:editId="70B75D4C">
            <wp:extent cx="5400040" cy="794385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8B" w:rsidRDefault="0038718B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38718B" w:rsidRDefault="0038718B" w:rsidP="0038718B">
      <w:pPr>
        <w:pStyle w:val="Ttulo1"/>
        <w:numPr>
          <w:ilvl w:val="0"/>
          <w:numId w:val="1"/>
        </w:numPr>
      </w:pPr>
      <w:bookmarkStart w:id="14" w:name="_Toc153395990"/>
      <w:r>
        <w:lastRenderedPageBreak/>
        <w:t>Busca en ParaBuscar las líneas que contengan mayúsculas. (0,5 puntos)</w:t>
      </w:r>
      <w:bookmarkEnd w:id="14"/>
    </w:p>
    <w:p w:rsidR="00D0054A" w:rsidRDefault="00D0054A" w:rsidP="0038718B">
      <w:pPr>
        <w:pStyle w:val="Texto"/>
      </w:pPr>
      <w:r>
        <w:rPr>
          <w:noProof/>
        </w:rPr>
        <w:drawing>
          <wp:inline distT="0" distB="0" distL="0" distR="0" wp14:anchorId="722B6726" wp14:editId="0072827B">
            <wp:extent cx="5400040" cy="1157605"/>
            <wp:effectExtent l="0" t="0" r="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54A" w:rsidRDefault="00D0054A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D0054A" w:rsidRDefault="00D0054A" w:rsidP="00D0054A">
      <w:pPr>
        <w:pStyle w:val="Ttulo1"/>
        <w:numPr>
          <w:ilvl w:val="0"/>
          <w:numId w:val="1"/>
        </w:numPr>
      </w:pPr>
      <w:bookmarkStart w:id="15" w:name="_Toc153395991"/>
      <w:r>
        <w:lastRenderedPageBreak/>
        <w:t>Busca en ParaBuscar las líneas que</w:t>
      </w:r>
      <w:r>
        <w:t xml:space="preserve"> comiencen</w:t>
      </w:r>
      <w:r>
        <w:t xml:space="preserve"> mayúsculas. (0,5 puntos)</w:t>
      </w:r>
      <w:bookmarkEnd w:id="15"/>
    </w:p>
    <w:p w:rsidR="0038718B" w:rsidRDefault="00D0054A" w:rsidP="0038718B">
      <w:pPr>
        <w:pStyle w:val="Texto"/>
      </w:pPr>
      <w:r>
        <w:rPr>
          <w:noProof/>
        </w:rPr>
        <w:drawing>
          <wp:inline distT="0" distB="0" distL="0" distR="0" wp14:anchorId="7A2BFF59" wp14:editId="504B45AD">
            <wp:extent cx="5400040" cy="100012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8B" w:rsidRDefault="0038718B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38718B" w:rsidRDefault="0038718B" w:rsidP="00D0054A">
      <w:pPr>
        <w:pStyle w:val="Ttulo1"/>
        <w:numPr>
          <w:ilvl w:val="0"/>
          <w:numId w:val="1"/>
        </w:numPr>
      </w:pPr>
      <w:bookmarkStart w:id="16" w:name="_Toc153395992"/>
      <w:r>
        <w:lastRenderedPageBreak/>
        <w:t>Busca en ParaBuscar las líneas que terminen en vocal. (0,5 puntos</w:t>
      </w:r>
      <w:r>
        <w:t>)</w:t>
      </w:r>
      <w:bookmarkEnd w:id="16"/>
    </w:p>
    <w:p w:rsidR="005F3C47" w:rsidRDefault="0038718B" w:rsidP="0038718B">
      <w:pPr>
        <w:pStyle w:val="Texto"/>
      </w:pPr>
      <w:r>
        <w:rPr>
          <w:noProof/>
        </w:rPr>
        <w:drawing>
          <wp:inline distT="0" distB="0" distL="0" distR="0" wp14:anchorId="1C869C05" wp14:editId="7BC458E9">
            <wp:extent cx="5400040" cy="3039110"/>
            <wp:effectExtent l="0" t="0" r="0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C47" w:rsidRDefault="005F3C47">
      <w:pPr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38718B" w:rsidRDefault="005F3C47" w:rsidP="00D0054A">
      <w:pPr>
        <w:pStyle w:val="Ttulo1"/>
        <w:numPr>
          <w:ilvl w:val="0"/>
          <w:numId w:val="1"/>
        </w:numPr>
      </w:pPr>
      <w:bookmarkStart w:id="17" w:name="_Toc153395993"/>
      <w:r>
        <w:lastRenderedPageBreak/>
        <w:t>Busca en ParaBuscar las líneas que terminen en consonante. (0,5 puntos)</w:t>
      </w:r>
      <w:bookmarkEnd w:id="17"/>
    </w:p>
    <w:p w:rsidR="005F3C47" w:rsidRPr="005F3C47" w:rsidRDefault="005F3C47" w:rsidP="005F3C47">
      <w:r>
        <w:rPr>
          <w:noProof/>
        </w:rPr>
        <w:drawing>
          <wp:inline distT="0" distB="0" distL="0" distR="0" wp14:anchorId="5E5495D5" wp14:editId="465873B2">
            <wp:extent cx="5400040" cy="303720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3C47" w:rsidRPr="005F3C47" w:rsidSect="002E7155">
      <w:headerReference w:type="default" r:id="rId40"/>
      <w:footerReference w:type="default" r:id="rId41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27FF2" w:rsidRDefault="00027FF2" w:rsidP="00906D29">
      <w:pPr>
        <w:spacing w:after="0" w:line="240" w:lineRule="auto"/>
      </w:pPr>
      <w:r>
        <w:separator/>
      </w:r>
    </w:p>
  </w:endnote>
  <w:endnote w:type="continuationSeparator" w:id="0">
    <w:p w:rsidR="00027FF2" w:rsidRDefault="00027FF2" w:rsidP="00906D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77C8" w:rsidRDefault="00A877C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211DF" w:rsidRDefault="003211DF">
    <w:pPr>
      <w:pStyle w:val="Piedepgina"/>
      <w:jc w:val="center"/>
      <w:rPr>
        <w:caps/>
        <w:color w:val="4472C4" w:themeColor="accent1"/>
      </w:rPr>
    </w:pPr>
  </w:p>
  <w:p w:rsidR="00906D29" w:rsidRDefault="00906D29" w:rsidP="00906D29">
    <w:pPr>
      <w:pStyle w:val="Piedepgina"/>
      <w:tabs>
        <w:tab w:val="clear" w:pos="4252"/>
        <w:tab w:val="clear" w:pos="8504"/>
        <w:tab w:val="left" w:pos="3581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06D29" w:rsidRDefault="00906D29">
    <w:pPr>
      <w:pStyle w:val="Encabezado"/>
      <w:pBdr>
        <w:top w:val="single" w:sz="6" w:space="10" w:color="4472C4" w:themeColor="accent1"/>
      </w:pBdr>
      <w:spacing w:before="240"/>
      <w:jc w:val="center"/>
      <w:rPr>
        <w:color w:val="4472C4" w:themeColor="accent1"/>
      </w:rPr>
    </w:pPr>
    <w:r>
      <w:rPr>
        <w:noProof/>
        <w:color w:val="4472C4" w:themeColor="accent1"/>
      </w:rPr>
      <w:tab/>
    </w:r>
    <w:r>
      <w:rPr>
        <w:noProof/>
        <w:color w:val="4472C4" w:themeColor="accent1"/>
      </w:rPr>
      <w:tab/>
    </w:r>
    <w:r w:rsidRPr="00906D29">
      <w:rPr>
        <w:noProof/>
        <w:color w:val="4472C4" w:themeColor="accent1"/>
      </w:rPr>
      <w:t>1</w:t>
    </w:r>
  </w:p>
  <w:p w:rsidR="00906D29" w:rsidRDefault="00906D29">
    <w:pPr>
      <w:pStyle w:val="Piedepgin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211DF" w:rsidRPr="00A877C8" w:rsidRDefault="003211DF" w:rsidP="00CA45C1">
    <w:pPr>
      <w:pStyle w:val="Piedepgina"/>
      <w:shd w:val="clear" w:color="auto" w:fill="4472C4" w:themeFill="accent1"/>
      <w:jc w:val="center"/>
      <w:rPr>
        <w:rFonts w:ascii="Times New Roman" w:hAnsi="Times New Roman" w:cs="Times New Roman"/>
        <w:b/>
        <w:caps/>
        <w:color w:val="FFFFFF" w:themeColor="background1"/>
        <w:sz w:val="24"/>
      </w:rPr>
    </w:pPr>
    <w:r w:rsidRPr="00A877C8">
      <w:rPr>
        <w:rFonts w:ascii="Times New Roman" w:hAnsi="Times New Roman" w:cs="Times New Roman"/>
        <w:b/>
        <w:caps/>
        <w:color w:val="FFFFFF" w:themeColor="background1"/>
        <w:sz w:val="24"/>
      </w:rPr>
      <w:fldChar w:fldCharType="begin"/>
    </w:r>
    <w:r w:rsidRPr="00A877C8">
      <w:rPr>
        <w:rFonts w:ascii="Times New Roman" w:hAnsi="Times New Roman" w:cs="Times New Roman"/>
        <w:b/>
        <w:caps/>
        <w:color w:val="FFFFFF" w:themeColor="background1"/>
        <w:sz w:val="24"/>
      </w:rPr>
      <w:instrText>PAGE   \* MERGEFORMAT</w:instrText>
    </w:r>
    <w:r w:rsidRPr="00A877C8">
      <w:rPr>
        <w:rFonts w:ascii="Times New Roman" w:hAnsi="Times New Roman" w:cs="Times New Roman"/>
        <w:b/>
        <w:caps/>
        <w:color w:val="FFFFFF" w:themeColor="background1"/>
        <w:sz w:val="24"/>
      </w:rPr>
      <w:fldChar w:fldCharType="separate"/>
    </w:r>
    <w:r w:rsidRPr="00A877C8">
      <w:rPr>
        <w:rFonts w:ascii="Times New Roman" w:hAnsi="Times New Roman" w:cs="Times New Roman"/>
        <w:b/>
        <w:caps/>
        <w:color w:val="FFFFFF" w:themeColor="background1"/>
        <w:sz w:val="24"/>
      </w:rPr>
      <w:t>2</w:t>
    </w:r>
    <w:r w:rsidRPr="00A877C8">
      <w:rPr>
        <w:rFonts w:ascii="Times New Roman" w:hAnsi="Times New Roman" w:cs="Times New Roman"/>
        <w:b/>
        <w:caps/>
        <w:color w:val="FFFFFF" w:themeColor="background1"/>
        <w:sz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27FF2" w:rsidRDefault="00027FF2" w:rsidP="00906D29">
      <w:pPr>
        <w:spacing w:after="0" w:line="240" w:lineRule="auto"/>
      </w:pPr>
      <w:r>
        <w:separator/>
      </w:r>
    </w:p>
  </w:footnote>
  <w:footnote w:type="continuationSeparator" w:id="0">
    <w:p w:rsidR="00027FF2" w:rsidRDefault="00027FF2" w:rsidP="00906D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77C8" w:rsidRDefault="00A877C8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77C8" w:rsidRDefault="00A877C8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06D29" w:rsidRDefault="00906D29">
    <w:pPr>
      <w:pStyle w:val="Encabezado"/>
    </w:pPr>
    <w:r>
      <w:t>1ºDAW</w:t>
    </w:r>
    <w:r>
      <w:tab/>
    </w:r>
    <w:r>
      <w:tab/>
      <w:t>Adrián Tirado Ramos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52BCD" w:rsidRPr="00A877C8" w:rsidRDefault="00F52BCD" w:rsidP="00CA45C1">
    <w:pPr>
      <w:pStyle w:val="Encabezado"/>
      <w:shd w:val="clear" w:color="auto" w:fill="4472C4" w:themeFill="accent1"/>
      <w:rPr>
        <w:rFonts w:ascii="Times New Roman" w:hAnsi="Times New Roman" w:cs="Times New Roman"/>
        <w:b/>
        <w:color w:val="FFFFFF" w:themeColor="background1"/>
        <w:sz w:val="24"/>
      </w:rPr>
    </w:pPr>
    <w:r w:rsidRPr="00A877C8">
      <w:rPr>
        <w:rFonts w:ascii="Times New Roman" w:hAnsi="Times New Roman" w:cs="Times New Roman"/>
        <w:b/>
        <w:color w:val="FFFFFF" w:themeColor="background1"/>
        <w:sz w:val="24"/>
      </w:rPr>
      <w:t>1ºDAW</w:t>
    </w:r>
    <w:r w:rsidRPr="00A877C8">
      <w:rPr>
        <w:rFonts w:ascii="Times New Roman" w:hAnsi="Times New Roman" w:cs="Times New Roman"/>
        <w:b/>
        <w:color w:val="FFFFFF" w:themeColor="background1"/>
        <w:sz w:val="24"/>
      </w:rPr>
      <w:tab/>
    </w:r>
    <w:r w:rsidRPr="00A877C8">
      <w:rPr>
        <w:rFonts w:ascii="Times New Roman" w:hAnsi="Times New Roman" w:cs="Times New Roman"/>
        <w:b/>
        <w:color w:val="FFFFFF" w:themeColor="background1"/>
        <w:sz w:val="24"/>
      </w:rPr>
      <w:tab/>
      <w:t>Adrián Tirado Ramos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280862"/>
    <w:multiLevelType w:val="hybridMultilevel"/>
    <w:tmpl w:val="318E746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052381"/>
    <w:multiLevelType w:val="hybridMultilevel"/>
    <w:tmpl w:val="387083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4B1"/>
    <w:rsid w:val="00027FF2"/>
    <w:rsid w:val="001457B0"/>
    <w:rsid w:val="001F2A67"/>
    <w:rsid w:val="00263AC1"/>
    <w:rsid w:val="002D5715"/>
    <w:rsid w:val="002E7155"/>
    <w:rsid w:val="003211DF"/>
    <w:rsid w:val="0038718B"/>
    <w:rsid w:val="00430F87"/>
    <w:rsid w:val="00510F45"/>
    <w:rsid w:val="005F3C47"/>
    <w:rsid w:val="006F3827"/>
    <w:rsid w:val="00716F80"/>
    <w:rsid w:val="007B7819"/>
    <w:rsid w:val="007E656A"/>
    <w:rsid w:val="008C1494"/>
    <w:rsid w:val="00906D29"/>
    <w:rsid w:val="00977CDD"/>
    <w:rsid w:val="00A877C8"/>
    <w:rsid w:val="00AA5AA9"/>
    <w:rsid w:val="00AB6999"/>
    <w:rsid w:val="00B65E27"/>
    <w:rsid w:val="00C03BA2"/>
    <w:rsid w:val="00C75C87"/>
    <w:rsid w:val="00CA45C1"/>
    <w:rsid w:val="00CE11CD"/>
    <w:rsid w:val="00D0054A"/>
    <w:rsid w:val="00DE1A6E"/>
    <w:rsid w:val="00DE6CFB"/>
    <w:rsid w:val="00E7637D"/>
    <w:rsid w:val="00E77AD5"/>
    <w:rsid w:val="00E92A0A"/>
    <w:rsid w:val="00EA7F1D"/>
    <w:rsid w:val="00ED6662"/>
    <w:rsid w:val="00F144B1"/>
    <w:rsid w:val="00F24305"/>
    <w:rsid w:val="00F25F00"/>
    <w:rsid w:val="00F52BCD"/>
    <w:rsid w:val="00F61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148C4F"/>
  <w15:chartTrackingRefBased/>
  <w15:docId w15:val="{43E6F58F-5438-4917-BC9E-3CBD16EF0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A7F1D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2F5496" w:themeColor="accent1" w:themeShade="BF"/>
      <w:sz w:val="3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A7F1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906D29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06D29"/>
    <w:rPr>
      <w:rFonts w:eastAsiaTheme="minorEastAsia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906D29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906D2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06D29"/>
  </w:style>
  <w:style w:type="paragraph" w:styleId="Piedepgina">
    <w:name w:val="footer"/>
    <w:basedOn w:val="Normal"/>
    <w:link w:val="PiedepginaCar"/>
    <w:uiPriority w:val="99"/>
    <w:unhideWhenUsed/>
    <w:rsid w:val="00906D2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06D29"/>
  </w:style>
  <w:style w:type="paragraph" w:customStyle="1" w:styleId="Texto">
    <w:name w:val="Texto"/>
    <w:basedOn w:val="Normal"/>
    <w:link w:val="TextoCar"/>
    <w:qFormat/>
    <w:rsid w:val="00ED6662"/>
    <w:rPr>
      <w:rFonts w:ascii="Times New Roman" w:hAnsi="Times New Roman" w:cs="Times New Roman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EA7F1D"/>
    <w:rPr>
      <w:rFonts w:ascii="Times New Roman" w:eastAsiaTheme="majorEastAsia" w:hAnsi="Times New Roman" w:cstheme="majorBidi"/>
      <w:b/>
      <w:color w:val="2F5496" w:themeColor="accent1" w:themeShade="BF"/>
      <w:sz w:val="30"/>
      <w:szCs w:val="32"/>
    </w:rPr>
  </w:style>
  <w:style w:type="character" w:customStyle="1" w:styleId="TextoCar">
    <w:name w:val="Texto Car"/>
    <w:basedOn w:val="Fuentedeprrafopredeter"/>
    <w:link w:val="Texto"/>
    <w:rsid w:val="00ED6662"/>
    <w:rPr>
      <w:rFonts w:ascii="Times New Roman" w:hAnsi="Times New Roman" w:cs="Times New Roman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EA7F1D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EA7F1D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DC1">
    <w:name w:val="toc 1"/>
    <w:basedOn w:val="Normal"/>
    <w:next w:val="Normal"/>
    <w:autoRedefine/>
    <w:uiPriority w:val="39"/>
    <w:unhideWhenUsed/>
    <w:rsid w:val="00EA7F1D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EA7F1D"/>
    <w:pPr>
      <w:spacing w:after="0"/>
      <w:ind w:left="440"/>
    </w:pPr>
    <w:rPr>
      <w:rFonts w:cstheme="minorHAnsi"/>
      <w:i/>
      <w:iCs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EA7F1D"/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TDC4">
    <w:name w:val="toc 4"/>
    <w:basedOn w:val="Normal"/>
    <w:next w:val="Normal"/>
    <w:autoRedefine/>
    <w:uiPriority w:val="39"/>
    <w:unhideWhenUsed/>
    <w:rsid w:val="00EA7F1D"/>
    <w:pPr>
      <w:spacing w:after="0"/>
      <w:ind w:left="660"/>
    </w:pPr>
    <w:rPr>
      <w:rFonts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EA7F1D"/>
    <w:pPr>
      <w:spacing w:after="0"/>
      <w:ind w:left="880"/>
    </w:pPr>
    <w:rPr>
      <w:rFonts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EA7F1D"/>
    <w:pPr>
      <w:spacing w:after="0"/>
      <w:ind w:left="1100"/>
    </w:pPr>
    <w:rPr>
      <w:rFonts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EA7F1D"/>
    <w:pPr>
      <w:spacing w:after="0"/>
      <w:ind w:left="1320"/>
    </w:pPr>
    <w:rPr>
      <w:rFonts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EA7F1D"/>
    <w:pPr>
      <w:spacing w:after="0"/>
      <w:ind w:left="1540"/>
    </w:pPr>
    <w:rPr>
      <w:rFonts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EA7F1D"/>
    <w:pPr>
      <w:spacing w:after="0"/>
      <w:ind w:left="1760"/>
    </w:pPr>
    <w:rPr>
      <w:rFonts w:cstheme="minorHAns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EA7F1D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EA7F1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A7F1D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1DAW\repositorio_git\daw1\plantilla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12F8B2-D72A-4B50-A099-E4432B4AC9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plantilla.dotx</Template>
  <TotalTime>104</TotalTime>
  <Pages>24</Pages>
  <Words>944</Words>
  <Characters>5194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Examen práctico t3</vt:lpstr>
    </vt:vector>
  </TitlesOfParts>
  <Company/>
  <LinksUpToDate>false</LinksUpToDate>
  <CharactersWithSpaces>6126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Examen práctico t3</dc:title>
  <dc:subject/>
  <dc:creator>1DAW</dc:creator>
  <cp:keywords/>
  <dc:description/>
  <cp:lastModifiedBy>1DAW</cp:lastModifiedBy>
  <cp:revision>10</cp:revision>
  <dcterms:created xsi:type="dcterms:W3CDTF">2023-12-13T18:55:00Z</dcterms:created>
  <dcterms:modified xsi:type="dcterms:W3CDTF">2023-12-13T20:39:00Z</dcterms:modified>
</cp:coreProperties>
</file>