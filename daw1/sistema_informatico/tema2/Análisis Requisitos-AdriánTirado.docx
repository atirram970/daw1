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DB651" w14:textId="77777777" w:rsidR="00906D29" w:rsidRDefault="00716F80" w:rsidP="00716F80"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98FE250" wp14:editId="7FE9ED3A">
                <wp:simplePos x="0" y="0"/>
                <wp:positionH relativeFrom="margin">
                  <wp:posOffset>2763672</wp:posOffset>
                </wp:positionH>
                <wp:positionV relativeFrom="paragraph">
                  <wp:posOffset>-6824</wp:posOffset>
                </wp:positionV>
                <wp:extent cx="3126105" cy="543560"/>
                <wp:effectExtent l="0" t="0" r="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AF344" w14:textId="77777777" w:rsidR="00716F80" w:rsidRPr="003211DF" w:rsidRDefault="00716F80" w:rsidP="00716F8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Adrián Tirado Ramos</w:t>
                            </w:r>
                          </w:p>
                          <w:p w14:paraId="5803415B" w14:textId="77777777" w:rsidR="00716F80" w:rsidRDefault="00716F80" w:rsidP="00716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8FE25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7.6pt;margin-top:-.55pt;width:246.15pt;height:42.8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" filled="f" stroked="f">
                <v:textbox>
                  <w:txbxContent>
                    <w:p w14:paraId="2E6AF344" w14:textId="77777777" w:rsidR="00716F80" w:rsidRPr="003211DF" w:rsidRDefault="00716F80" w:rsidP="00716F8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Adrián Tirado Ramos</w:t>
                      </w:r>
                    </w:p>
                    <w:p w14:paraId="5803415B" w14:textId="77777777" w:rsidR="00716F80" w:rsidRDefault="00716F80" w:rsidP="00716F80"/>
                  </w:txbxContent>
                </v:textbox>
                <w10:wrap anchorx="margin"/>
              </v:shape>
            </w:pict>
          </mc:Fallback>
        </mc:AlternateContent>
      </w:r>
      <w:r w:rsidR="00F52BCD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3EC5ED" wp14:editId="1F3BF8AE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ED9A0" w14:textId="77777777" w:rsidR="00F52BCD" w:rsidRPr="003211DF" w:rsidRDefault="006C4887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Sistemas Informáticos</w:t>
                            </w:r>
                          </w:p>
                          <w:p w14:paraId="171FBF85" w14:textId="77777777"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EC5ED" id="Cuadro de texto 3" o:spid="_x0000_s1027" type="#_x0000_t202" style="position:absolute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" filled="f" stroked="f">
                <v:textbox>
                  <w:txbxContent>
                    <w:p w14:paraId="65EED9A0" w14:textId="77777777" w:rsidR="00F52BCD" w:rsidRPr="003211DF" w:rsidRDefault="006C4887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Sistemas Informáticos</w:t>
                      </w:r>
                    </w:p>
                    <w:p w14:paraId="171FBF85" w14:textId="77777777"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ABFEE0C" wp14:editId="101C1D1A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212E5" w14:textId="77777777"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14:paraId="3E1BCD75" w14:textId="77777777"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FEE0C" id="Cuadro de texto 2" o:spid="_x0000_s1028" type="#_x0000_t202" style="position:absolute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" filled="f" stroked="f">
                <v:textbox>
                  <w:txbxContent>
                    <w:p w14:paraId="698212E5" w14:textId="77777777"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14:paraId="3E1BCD75" w14:textId="77777777"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EndPr/>
        <w:sdtConten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9520A6" wp14:editId="71124E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DF7083" w14:textId="77777777"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14:paraId="7AEC26DB" w14:textId="77777777"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40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B9DA0FB" w14:textId="77777777" w:rsidR="00906D29" w:rsidRPr="006C4887" w:rsidRDefault="006C488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40"/>
                                          <w:szCs w:val="64"/>
                                        </w:rPr>
                                      </w:pPr>
                                      <w:r w:rsidRPr="006C488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40"/>
                                          <w:szCs w:val="64"/>
                                        </w:rPr>
                                        <w:t>Análisis de Requisitos y Características de Sistemas Operativos</w:t>
                                      </w:r>
                                    </w:p>
                                  </w:sdtContent>
                                </w:sdt>
                                <w:p w14:paraId="6935C840" w14:textId="77777777"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9520A6" id="Grupo 48" o:spid="_x0000_s1029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AyRwagHwkAACYxAAAOAAAAAAAAAAAAAAAA&#10;AC4CAABkcnMvZTJvRG9jLnhtbFBLAQItABQABgAIAAAAIQCQ+IEL2gAAAAcBAAAPAAAAAAAAAAAA&#10;AAAAAHkLAABkcnMvZG93bnJldi54bWxQSwUGAAAAAAQABADzAAAAgAwAAAAA&#10;">
                    <v:group id="Grupo 49" o:spid="_x0000_s1030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1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4DF7083" w14:textId="77777777"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14:paraId="7AEC26DB" w14:textId="77777777"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2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3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4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5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6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7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8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40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B9DA0FB" w14:textId="77777777" w:rsidR="00906D29" w:rsidRPr="006C4887" w:rsidRDefault="006C488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0"/>
                                    <w:szCs w:val="64"/>
                                  </w:rPr>
                                </w:pPr>
                                <w:r w:rsidRPr="006C488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0"/>
                                    <w:szCs w:val="64"/>
                                  </w:rPr>
                                  <w:t>Análisis de Requisitos y Características de Sistemas Operativos</w:t>
                                </w:r>
                              </w:p>
                            </w:sdtContent>
                          </w:sdt>
                          <w:p w14:paraId="6935C840" w14:textId="77777777"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14:paraId="53A80B01" w14:textId="77777777" w:rsidR="00906D29" w:rsidRDefault="00906D29"/>
    <w:p w14:paraId="70BB0D70" w14:textId="77777777" w:rsidR="00906D29" w:rsidRDefault="00906D29">
      <w:pPr>
        <w:sectPr w:rsidR="00906D29" w:rsidSect="00906D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2FF66FD" w14:textId="77777777"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14:paraId="2B1EE7EE" w14:textId="77777777"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bookmarkStart w:id="0" w:name="_GoBack"/>
    <w:bookmarkEnd w:id="0"/>
    <w:p w14:paraId="5BB45E24" w14:textId="11AB9060" w:rsidR="00C95AD0" w:rsidRDefault="00EA7F1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49678039" w:history="1">
        <w:r w:rsidR="00C95AD0" w:rsidRPr="00C63383">
          <w:rPr>
            <w:rStyle w:val="Hipervnculo"/>
            <w:noProof/>
            <w:lang w:eastAsia="es-ES"/>
          </w:rPr>
          <w:t>Sistemas Operativos Elegidos</w:t>
        </w:r>
        <w:r w:rsidR="00C95AD0">
          <w:rPr>
            <w:noProof/>
            <w:webHidden/>
          </w:rPr>
          <w:tab/>
        </w:r>
        <w:r w:rsidR="00C95AD0">
          <w:rPr>
            <w:noProof/>
            <w:webHidden/>
          </w:rPr>
          <w:fldChar w:fldCharType="begin"/>
        </w:r>
        <w:r w:rsidR="00C95AD0">
          <w:rPr>
            <w:noProof/>
            <w:webHidden/>
          </w:rPr>
          <w:instrText xml:space="preserve"> PAGEREF _Toc149678039 \h </w:instrText>
        </w:r>
        <w:r w:rsidR="00C95AD0">
          <w:rPr>
            <w:noProof/>
            <w:webHidden/>
          </w:rPr>
        </w:r>
        <w:r w:rsidR="00C95AD0"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2</w:t>
        </w:r>
        <w:r w:rsidR="00C95AD0">
          <w:rPr>
            <w:noProof/>
            <w:webHidden/>
          </w:rPr>
          <w:fldChar w:fldCharType="end"/>
        </w:r>
      </w:hyperlink>
    </w:p>
    <w:p w14:paraId="318C6C43" w14:textId="0BD7EFE0" w:rsidR="00C95AD0" w:rsidRDefault="00C95AD0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40" w:history="1">
        <w:r w:rsidRPr="00C63383">
          <w:rPr>
            <w:rStyle w:val="Hipervnculo"/>
            <w:rFonts w:ascii="Calibri Light" w:hAnsi="Calibri Light" w:cs="Calibri Light"/>
            <w:noProof/>
          </w:rPr>
          <w:t>-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C63383">
          <w:rPr>
            <w:rStyle w:val="Hipervnculo"/>
            <w:noProof/>
          </w:rPr>
          <w:t>Windows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22105E" w14:textId="645F1D5A" w:rsidR="00C95AD0" w:rsidRDefault="00C95AD0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41" w:history="1">
        <w:r w:rsidRPr="00C63383">
          <w:rPr>
            <w:rStyle w:val="Hipervnculo"/>
            <w:rFonts w:ascii="Calibri Light" w:hAnsi="Calibri Light" w:cs="Calibri Light"/>
            <w:noProof/>
          </w:rPr>
          <w:t>-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C63383">
          <w:rPr>
            <w:rStyle w:val="Hipervnculo"/>
            <w:noProof/>
          </w:rPr>
          <w:t>Windows Server 2022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DAD1AB" w14:textId="0C1F1C4D" w:rsidR="00C95AD0" w:rsidRDefault="00C95AD0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42" w:history="1">
        <w:r w:rsidRPr="00C63383">
          <w:rPr>
            <w:rStyle w:val="Hipervnculo"/>
            <w:rFonts w:ascii="Calibri Light" w:hAnsi="Calibri Light" w:cs="Calibri Light"/>
            <w:noProof/>
          </w:rPr>
          <w:t>-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C63383">
          <w:rPr>
            <w:rStyle w:val="Hipervnculo"/>
            <w:noProof/>
          </w:rPr>
          <w:t>Ubuntu Desktop 20.04.2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AA8022" w14:textId="6A6405D9" w:rsidR="00C95AD0" w:rsidRDefault="00C95AD0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43" w:history="1">
        <w:r w:rsidRPr="00C63383">
          <w:rPr>
            <w:rStyle w:val="Hipervnculo"/>
            <w:rFonts w:ascii="Calibri Light" w:hAnsi="Calibri Light" w:cs="Calibri Light"/>
            <w:noProof/>
          </w:rPr>
          <w:t>-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C63383">
          <w:rPr>
            <w:rStyle w:val="Hipervnculo"/>
            <w:noProof/>
          </w:rPr>
          <w:t>Ubuntu Server 23.04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0291A9" w14:textId="5264246E" w:rsidR="00C95AD0" w:rsidRDefault="00C95AD0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44" w:history="1">
        <w:r w:rsidRPr="00C63383">
          <w:rPr>
            <w:rStyle w:val="Hipervnculo"/>
            <w:rFonts w:ascii="Calibri Light" w:hAnsi="Calibri Light" w:cs="Calibri Light"/>
            <w:noProof/>
          </w:rPr>
          <w:t>-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C63383">
          <w:rPr>
            <w:rStyle w:val="Hipervnculo"/>
            <w:noProof/>
          </w:rPr>
          <w:t>MacOS Big Sur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9ADD3B" w14:textId="4CF5D481" w:rsidR="00C95AD0" w:rsidRDefault="00C95AD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49678045" w:history="1">
        <w:r w:rsidRPr="00C63383">
          <w:rPr>
            <w:rStyle w:val="Hipervnculo"/>
            <w:noProof/>
          </w:rPr>
          <w:t>Requisitos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25FC4B" w14:textId="5264FE60" w:rsidR="00C95AD0" w:rsidRDefault="00C95AD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46" w:history="1">
        <w:r w:rsidRPr="00C63383">
          <w:rPr>
            <w:rStyle w:val="Hipervnculo"/>
            <w:noProof/>
            <w:lang w:val="en-US"/>
          </w:rPr>
          <w:t>Windows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4CBD9D" w14:textId="402E4A84" w:rsidR="00C95AD0" w:rsidRDefault="00C95AD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47" w:history="1">
        <w:r w:rsidRPr="00C63383">
          <w:rPr>
            <w:rStyle w:val="Hipervnculo"/>
            <w:noProof/>
            <w:lang w:val="en-US"/>
          </w:rPr>
          <w:t>Windows Server 2022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12E6E2" w14:textId="164A4462" w:rsidR="00C95AD0" w:rsidRDefault="00C95AD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48" w:history="1">
        <w:r w:rsidRPr="00C63383">
          <w:rPr>
            <w:rStyle w:val="Hipervnculo"/>
            <w:noProof/>
            <w:lang w:val="en-US"/>
          </w:rPr>
          <w:t>Ubuntu Desktop 20.04.2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304472" w14:textId="190F3FB6" w:rsidR="00C95AD0" w:rsidRDefault="00C95AD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49" w:history="1">
        <w:r w:rsidRPr="00C63383">
          <w:rPr>
            <w:rStyle w:val="Hipervnculo"/>
            <w:noProof/>
          </w:rPr>
          <w:t>Ubuntu Server 23.04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BE82CF" w14:textId="588A7456" w:rsidR="00C95AD0" w:rsidRDefault="00C95AD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50" w:history="1">
        <w:r w:rsidRPr="00C63383">
          <w:rPr>
            <w:rStyle w:val="Hipervnculo"/>
            <w:noProof/>
          </w:rPr>
          <w:t>MacOS Big Sur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AD1E49" w14:textId="0F352445" w:rsidR="00C95AD0" w:rsidRDefault="00C95AD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49678051" w:history="1">
        <w:r w:rsidRPr="00C63383">
          <w:rPr>
            <w:rStyle w:val="Hipervnculo"/>
            <w:noProof/>
          </w:rPr>
          <w:t>Características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6F9D54" w14:textId="6460E227" w:rsidR="00C95AD0" w:rsidRDefault="00C95AD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52" w:history="1">
        <w:r w:rsidRPr="00C63383">
          <w:rPr>
            <w:rStyle w:val="Hipervnculo"/>
            <w:noProof/>
          </w:rPr>
          <w:t>Windows 11: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F36BF1" w14:textId="2D9F29D9" w:rsidR="00C95AD0" w:rsidRDefault="00C95AD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53" w:history="1">
        <w:r w:rsidRPr="00C63383">
          <w:rPr>
            <w:rStyle w:val="Hipervnculo"/>
            <w:noProof/>
          </w:rPr>
          <w:t>Windows Server 2022: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80E0E2" w14:textId="1C76A156" w:rsidR="00C95AD0" w:rsidRDefault="00C95AD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54" w:history="1">
        <w:r w:rsidRPr="00C63383">
          <w:rPr>
            <w:rStyle w:val="Hipervnculo"/>
            <w:noProof/>
          </w:rPr>
          <w:t>Ubuntu Desktop 20.04.2: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3FF9E6" w14:textId="50905F49" w:rsidR="00C95AD0" w:rsidRDefault="00C95AD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55" w:history="1">
        <w:r w:rsidRPr="00C63383">
          <w:rPr>
            <w:rStyle w:val="Hipervnculo"/>
            <w:noProof/>
          </w:rPr>
          <w:t>Ubuntu Server 23.04: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629E16" w14:textId="34A8838B" w:rsidR="00C95AD0" w:rsidRDefault="00C95AD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56" w:history="1">
        <w:r w:rsidRPr="00C63383">
          <w:rPr>
            <w:rStyle w:val="Hipervnculo"/>
            <w:noProof/>
          </w:rPr>
          <w:t>MacOS Big Sur: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5767F0" w14:textId="6FCEB859" w:rsidR="00C95AD0" w:rsidRDefault="00C95AD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49678057" w:history="1">
        <w:r w:rsidRPr="00C63383">
          <w:rPr>
            <w:rStyle w:val="Hipervnculo"/>
            <w:noProof/>
          </w:rPr>
          <w:t>Naturaleza de los Sistemas Operativos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3B59FF" w14:textId="0AF09748" w:rsidR="00C95AD0" w:rsidRDefault="00C95AD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58" w:history="1">
        <w:r w:rsidRPr="00C63383">
          <w:rPr>
            <w:rStyle w:val="Hipervnculo"/>
            <w:noProof/>
          </w:rPr>
          <w:t>Windows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F8767D" w14:textId="4C66CA00" w:rsidR="00C95AD0" w:rsidRDefault="00C95AD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59" w:history="1">
        <w:r w:rsidRPr="00C63383">
          <w:rPr>
            <w:rStyle w:val="Hipervnculo"/>
            <w:noProof/>
          </w:rPr>
          <w:t>Windows Server 2022: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E64DC9" w14:textId="6DC1CED1" w:rsidR="00C95AD0" w:rsidRDefault="00C95AD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60" w:history="1">
        <w:r w:rsidRPr="00C63383">
          <w:rPr>
            <w:rStyle w:val="Hipervnculo"/>
            <w:noProof/>
          </w:rPr>
          <w:t>Ubuntu Desktop 20.04.2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42F096" w14:textId="00F77E91" w:rsidR="00C95AD0" w:rsidRDefault="00C95AD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61" w:history="1">
        <w:r w:rsidRPr="00C63383">
          <w:rPr>
            <w:rStyle w:val="Hipervnculo"/>
            <w:noProof/>
          </w:rPr>
          <w:t>Ubuntu Server 23.04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1478CB" w14:textId="0ED632A1" w:rsidR="00C95AD0" w:rsidRDefault="00C95AD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9678062" w:history="1">
        <w:r w:rsidRPr="00C63383">
          <w:rPr>
            <w:rStyle w:val="Hipervnculo"/>
            <w:noProof/>
          </w:rPr>
          <w:t>MacOS Big Sur: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_Toc149678062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1B2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6AD677" w14:textId="77777777"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14:paraId="7CB28172" w14:textId="77777777" w:rsidR="006C4887" w:rsidRDefault="00EA7F1D" w:rsidP="006C4887">
      <w:pPr>
        <w:pStyle w:val="Ttulo1"/>
        <w:rPr>
          <w:lang w:eastAsia="es-ES"/>
        </w:rPr>
      </w:pPr>
      <w:r w:rsidRPr="00EA7F1D">
        <w:rPr>
          <w:lang w:eastAsia="es-ES"/>
        </w:rPr>
        <w:br w:type="page"/>
      </w:r>
      <w:bookmarkStart w:id="1" w:name="_Toc149678039"/>
      <w:r w:rsidR="006C4887">
        <w:rPr>
          <w:lang w:eastAsia="es-ES"/>
        </w:rPr>
        <w:lastRenderedPageBreak/>
        <w:t>Sistemas Operativos Elegidos</w:t>
      </w:r>
      <w:bookmarkEnd w:id="1"/>
    </w:p>
    <w:p w14:paraId="671CFA1B" w14:textId="77777777" w:rsidR="006C4887" w:rsidRPr="006C4887" w:rsidRDefault="006C4887" w:rsidP="00394B37">
      <w:pPr>
        <w:pStyle w:val="Ttulo2"/>
        <w:numPr>
          <w:ilvl w:val="0"/>
          <w:numId w:val="6"/>
        </w:numPr>
      </w:pPr>
      <w:bookmarkStart w:id="2" w:name="_Toc149678040"/>
      <w:r w:rsidRPr="006C4887">
        <w:t>Windows 1</w:t>
      </w:r>
      <w:r>
        <w:t>1</w:t>
      </w:r>
      <w:bookmarkEnd w:id="2"/>
    </w:p>
    <w:p w14:paraId="5DB3DC36" w14:textId="77777777" w:rsidR="006C4887" w:rsidRPr="006C4887" w:rsidRDefault="006C4887" w:rsidP="00394B37">
      <w:pPr>
        <w:pStyle w:val="Ttulo2"/>
        <w:numPr>
          <w:ilvl w:val="0"/>
          <w:numId w:val="6"/>
        </w:numPr>
      </w:pPr>
      <w:bookmarkStart w:id="3" w:name="_Toc149678041"/>
      <w:r w:rsidRPr="006C4887">
        <w:t>Windows Server 2022</w:t>
      </w:r>
      <w:bookmarkEnd w:id="3"/>
    </w:p>
    <w:p w14:paraId="5813EDDD" w14:textId="77777777" w:rsidR="006C4887" w:rsidRPr="006C4887" w:rsidRDefault="006C4887" w:rsidP="00394B37">
      <w:pPr>
        <w:pStyle w:val="Ttulo2"/>
        <w:numPr>
          <w:ilvl w:val="0"/>
          <w:numId w:val="6"/>
        </w:numPr>
      </w:pPr>
      <w:bookmarkStart w:id="4" w:name="_Toc149678042"/>
      <w:r w:rsidRPr="006C4887">
        <w:t>Ubuntu Desktop 20.04.2</w:t>
      </w:r>
      <w:bookmarkEnd w:id="4"/>
    </w:p>
    <w:p w14:paraId="0F9926DB" w14:textId="77777777" w:rsidR="006C4887" w:rsidRPr="006C4887" w:rsidRDefault="006C4887" w:rsidP="00394B37">
      <w:pPr>
        <w:pStyle w:val="Ttulo2"/>
        <w:numPr>
          <w:ilvl w:val="0"/>
          <w:numId w:val="6"/>
        </w:numPr>
      </w:pPr>
      <w:bookmarkStart w:id="5" w:name="_Toc149678043"/>
      <w:r w:rsidRPr="006C4887">
        <w:t>Ubuntu Server 23.04</w:t>
      </w:r>
      <w:bookmarkEnd w:id="5"/>
    </w:p>
    <w:p w14:paraId="017464CC" w14:textId="77777777" w:rsidR="006C4887" w:rsidRPr="006C4887" w:rsidRDefault="006C4887" w:rsidP="00394B37">
      <w:pPr>
        <w:pStyle w:val="Ttulo2"/>
        <w:numPr>
          <w:ilvl w:val="0"/>
          <w:numId w:val="6"/>
        </w:numPr>
      </w:pPr>
      <w:bookmarkStart w:id="6" w:name="_Toc149678044"/>
      <w:r w:rsidRPr="006C4887">
        <w:t>MacOS Big Sur</w:t>
      </w:r>
      <w:bookmarkEnd w:id="6"/>
    </w:p>
    <w:p w14:paraId="694B934A" w14:textId="77777777" w:rsidR="006C4887" w:rsidRDefault="006C4887">
      <w:pPr>
        <w:rPr>
          <w:rFonts w:ascii="Times New Roman" w:eastAsiaTheme="majorEastAsia" w:hAnsi="Times New Roman" w:cstheme="majorBidi"/>
          <w:b/>
          <w:color w:val="2F5496" w:themeColor="accent1" w:themeShade="BF"/>
          <w:sz w:val="30"/>
          <w:szCs w:val="32"/>
        </w:rPr>
      </w:pPr>
      <w:r>
        <w:br w:type="page"/>
      </w:r>
    </w:p>
    <w:p w14:paraId="135E6C08" w14:textId="77777777" w:rsidR="00394B37" w:rsidRDefault="006C4887" w:rsidP="00394B37">
      <w:pPr>
        <w:pStyle w:val="Ttulo1"/>
        <w:spacing w:line="360" w:lineRule="auto"/>
      </w:pPr>
      <w:bookmarkStart w:id="7" w:name="_Toc149678045"/>
      <w:r>
        <w:lastRenderedPageBreak/>
        <w:t>Requisitos Sistema Operativo</w:t>
      </w:r>
      <w:bookmarkEnd w:id="7"/>
    </w:p>
    <w:p w14:paraId="28632E4C" w14:textId="77777777" w:rsidR="00394B37" w:rsidRDefault="00394B37" w:rsidP="00802C82">
      <w:pPr>
        <w:pStyle w:val="Ttulo2"/>
        <w:rPr>
          <w:lang w:val="en-US"/>
        </w:rPr>
      </w:pPr>
      <w:bookmarkStart w:id="8" w:name="_Toc149678046"/>
      <w:r w:rsidRPr="00394B37">
        <w:rPr>
          <w:lang w:val="en-US"/>
        </w:rPr>
        <w:t>Windows 11</w:t>
      </w:r>
      <w:bookmarkEnd w:id="8"/>
    </w:p>
    <w:p w14:paraId="7FF3E6B5" w14:textId="77777777" w:rsidR="005962CE" w:rsidRPr="00802C82" w:rsidRDefault="005962CE" w:rsidP="00394B37">
      <w:pPr>
        <w:pStyle w:val="Texto"/>
        <w:rPr>
          <w:b/>
          <w:lang w:val="en-US"/>
        </w:rPr>
      </w:pPr>
      <w:r w:rsidRPr="00802C82">
        <w:rPr>
          <w:b/>
          <w:lang w:val="en-US"/>
        </w:rPr>
        <w:t>Mínimos</w:t>
      </w:r>
    </w:p>
    <w:p w14:paraId="4AE6AA6F" w14:textId="77777777" w:rsidR="00802C82" w:rsidRDefault="00802C82" w:rsidP="00802C82">
      <w:pPr>
        <w:pStyle w:val="Texto"/>
      </w:pPr>
      <w:r w:rsidRPr="00294634">
        <w:rPr>
          <w:u w:val="single"/>
        </w:rPr>
        <w:t>CPU:</w:t>
      </w:r>
      <w:r>
        <w:t xml:space="preserve"> procesador de 1 GHz o más rápido </w:t>
      </w:r>
    </w:p>
    <w:p w14:paraId="0E2547C2" w14:textId="77777777" w:rsidR="00802C82" w:rsidRDefault="00802C82" w:rsidP="00802C82">
      <w:pPr>
        <w:pStyle w:val="Texto"/>
      </w:pPr>
      <w:r w:rsidRPr="00294634">
        <w:rPr>
          <w:u w:val="single"/>
        </w:rPr>
        <w:t>RAM:</w:t>
      </w:r>
      <w:r>
        <w:t xml:space="preserve"> 4 GB de RAM.</w:t>
      </w:r>
    </w:p>
    <w:p w14:paraId="473E9260" w14:textId="77777777" w:rsidR="00802C82" w:rsidRDefault="00802C82" w:rsidP="00802C82">
      <w:pPr>
        <w:pStyle w:val="Texto"/>
      </w:pPr>
      <w:r w:rsidRPr="00294634">
        <w:rPr>
          <w:u w:val="single"/>
        </w:rPr>
        <w:t>Espacio de almacenamiento:</w:t>
      </w:r>
      <w:r>
        <w:t xml:space="preserve"> 64 GB o más de almacenamiento disponible.</w:t>
      </w:r>
    </w:p>
    <w:p w14:paraId="46824FDB" w14:textId="77777777" w:rsidR="005962CE" w:rsidRDefault="005962CE" w:rsidP="00802C82">
      <w:pPr>
        <w:pStyle w:val="Texto"/>
        <w:rPr>
          <w:b/>
        </w:rPr>
      </w:pPr>
      <w:r w:rsidRPr="00802C82">
        <w:rPr>
          <w:b/>
        </w:rPr>
        <w:t>Recomendados</w:t>
      </w:r>
    </w:p>
    <w:p w14:paraId="103E5C61" w14:textId="77777777" w:rsidR="00F244FF" w:rsidRPr="00F244FF" w:rsidRDefault="00F244FF" w:rsidP="00F244FF">
      <w:pPr>
        <w:pStyle w:val="Texto"/>
      </w:pPr>
      <w:r w:rsidRPr="00294634">
        <w:rPr>
          <w:u w:val="single"/>
        </w:rPr>
        <w:t>CPU:</w:t>
      </w:r>
      <w:r w:rsidRPr="00F244FF">
        <w:t xml:space="preserve"> procesador de 2,4 GHz o más rápido con dos o más núcleos en un procesador o un sistema en un chip compatible de 64 bits.</w:t>
      </w:r>
    </w:p>
    <w:p w14:paraId="436AA438" w14:textId="77777777" w:rsidR="00F244FF" w:rsidRPr="00F244FF" w:rsidRDefault="00F244FF" w:rsidP="00F244FF">
      <w:pPr>
        <w:pStyle w:val="Texto"/>
      </w:pPr>
      <w:r w:rsidRPr="00294634">
        <w:rPr>
          <w:u w:val="single"/>
        </w:rPr>
        <w:t>RAM:</w:t>
      </w:r>
      <w:r w:rsidRPr="00F244FF">
        <w:t xml:space="preserve"> 8 GB de RAM o más.</w:t>
      </w:r>
    </w:p>
    <w:p w14:paraId="6D2ACDE9" w14:textId="77777777" w:rsidR="00802C82" w:rsidRPr="00F244FF" w:rsidRDefault="00F244FF" w:rsidP="00F244FF">
      <w:pPr>
        <w:pStyle w:val="Texto"/>
      </w:pPr>
      <w:r w:rsidRPr="00294634">
        <w:rPr>
          <w:u w:val="single"/>
        </w:rPr>
        <w:t xml:space="preserve">Espacio de almacenamiento: </w:t>
      </w:r>
      <w:r w:rsidRPr="00F244FF">
        <w:t>128 GB o más de almacenamiento disponible.</w:t>
      </w:r>
    </w:p>
    <w:p w14:paraId="1E2A4E1F" w14:textId="77777777" w:rsidR="00394B37" w:rsidRDefault="00394B37" w:rsidP="00802C82">
      <w:pPr>
        <w:pStyle w:val="Ttulo2"/>
        <w:rPr>
          <w:lang w:val="en-US"/>
        </w:rPr>
      </w:pPr>
      <w:bookmarkStart w:id="9" w:name="_Toc149678047"/>
      <w:r w:rsidRPr="00394B37">
        <w:rPr>
          <w:lang w:val="en-US"/>
        </w:rPr>
        <w:t>Windows Server 2022</w:t>
      </w:r>
      <w:bookmarkEnd w:id="9"/>
    </w:p>
    <w:p w14:paraId="5803B315" w14:textId="77777777" w:rsidR="00802C82" w:rsidRDefault="00802C82" w:rsidP="00394B37">
      <w:pPr>
        <w:pStyle w:val="Texto"/>
        <w:rPr>
          <w:b/>
          <w:lang w:val="en-US"/>
        </w:rPr>
      </w:pPr>
      <w:r w:rsidRPr="00802C82">
        <w:rPr>
          <w:b/>
          <w:lang w:val="en-US"/>
        </w:rPr>
        <w:t>Mínimos</w:t>
      </w:r>
    </w:p>
    <w:p w14:paraId="20FA12D5" w14:textId="77777777" w:rsidR="00F244FF" w:rsidRPr="00F244FF" w:rsidRDefault="00F244FF" w:rsidP="00F244FF">
      <w:pPr>
        <w:pStyle w:val="Texto"/>
      </w:pPr>
      <w:r w:rsidRPr="00294634">
        <w:rPr>
          <w:u w:val="single"/>
        </w:rPr>
        <w:t>CPU:</w:t>
      </w:r>
      <w:r w:rsidRPr="00F244FF">
        <w:t xml:space="preserve"> procesador de 1,4 GHz de 64 bits compatible con 64 bits.</w:t>
      </w:r>
    </w:p>
    <w:p w14:paraId="34B145EE" w14:textId="77777777" w:rsidR="00F244FF" w:rsidRPr="00F244FF" w:rsidRDefault="00F244FF" w:rsidP="00F244FF">
      <w:pPr>
        <w:pStyle w:val="Texto"/>
      </w:pPr>
      <w:r w:rsidRPr="00294634">
        <w:rPr>
          <w:u w:val="single"/>
        </w:rPr>
        <w:t>RAM:</w:t>
      </w:r>
      <w:r w:rsidRPr="00F244FF">
        <w:t xml:space="preserve"> 2 GB de RAM.</w:t>
      </w:r>
    </w:p>
    <w:p w14:paraId="0FD4790E" w14:textId="77777777" w:rsidR="00F244FF" w:rsidRPr="00F244FF" w:rsidRDefault="00F244FF" w:rsidP="00F244FF">
      <w:pPr>
        <w:pStyle w:val="Texto"/>
      </w:pPr>
      <w:r w:rsidRPr="00294634">
        <w:rPr>
          <w:u w:val="single"/>
        </w:rPr>
        <w:t>Espacio de almacenamiento:</w:t>
      </w:r>
      <w:r w:rsidRPr="00F244FF">
        <w:t xml:space="preserve"> 32 GB o más de almacenamiento disponible.</w:t>
      </w:r>
    </w:p>
    <w:p w14:paraId="6534CD66" w14:textId="77777777" w:rsidR="00802C82" w:rsidRDefault="00802C82" w:rsidP="00394B37">
      <w:pPr>
        <w:pStyle w:val="Texto"/>
        <w:rPr>
          <w:b/>
        </w:rPr>
      </w:pPr>
      <w:r w:rsidRPr="00802C82">
        <w:rPr>
          <w:b/>
        </w:rPr>
        <w:t>Recomendados</w:t>
      </w:r>
    </w:p>
    <w:p w14:paraId="35B8AE8D" w14:textId="77777777" w:rsidR="00294634" w:rsidRDefault="00294634" w:rsidP="00294634">
      <w:pPr>
        <w:pStyle w:val="Texto"/>
      </w:pPr>
      <w:r w:rsidRPr="00294634">
        <w:rPr>
          <w:u w:val="single"/>
        </w:rPr>
        <w:t>CPU:</w:t>
      </w:r>
      <w:r>
        <w:t xml:space="preserve"> procesador de 2,4 GHz de 64 bits compatible con 64 bits.</w:t>
      </w:r>
    </w:p>
    <w:p w14:paraId="090D31AA" w14:textId="77777777" w:rsidR="00294634" w:rsidRDefault="00294634" w:rsidP="00294634">
      <w:pPr>
        <w:pStyle w:val="Texto"/>
      </w:pPr>
      <w:r w:rsidRPr="00294634">
        <w:rPr>
          <w:u w:val="single"/>
        </w:rPr>
        <w:t>RAM:</w:t>
      </w:r>
      <w:r>
        <w:t xml:space="preserve"> 8 GB de RAM o más.</w:t>
      </w:r>
    </w:p>
    <w:p w14:paraId="5A370373" w14:textId="77777777" w:rsidR="00294634" w:rsidRPr="00294634" w:rsidRDefault="00294634" w:rsidP="00294634">
      <w:pPr>
        <w:pStyle w:val="Texto"/>
      </w:pPr>
      <w:r w:rsidRPr="00294634">
        <w:rPr>
          <w:u w:val="single"/>
        </w:rPr>
        <w:t>Espacio de almacenamiento</w:t>
      </w:r>
      <w:r>
        <w:t>: 64 GB o más de almacenamiento disponible.</w:t>
      </w:r>
    </w:p>
    <w:p w14:paraId="0B8C3191" w14:textId="77777777" w:rsidR="00394B37" w:rsidRDefault="00394B37" w:rsidP="00802C82">
      <w:pPr>
        <w:pStyle w:val="Ttulo2"/>
        <w:rPr>
          <w:lang w:val="en-US"/>
        </w:rPr>
      </w:pPr>
      <w:bookmarkStart w:id="10" w:name="_Toc149678048"/>
      <w:r w:rsidRPr="00394B37">
        <w:rPr>
          <w:lang w:val="en-US"/>
        </w:rPr>
        <w:t>Ubuntu Desktop 20.04.2</w:t>
      </w:r>
      <w:bookmarkEnd w:id="10"/>
    </w:p>
    <w:p w14:paraId="1C56328A" w14:textId="77777777" w:rsidR="00802C82" w:rsidRDefault="00802C82" w:rsidP="00394B37">
      <w:pPr>
        <w:pStyle w:val="Texto"/>
        <w:rPr>
          <w:b/>
          <w:lang w:val="en-US"/>
        </w:rPr>
      </w:pPr>
      <w:r w:rsidRPr="00802C82">
        <w:rPr>
          <w:b/>
          <w:lang w:val="en-US"/>
        </w:rPr>
        <w:t>Mínimos</w:t>
      </w:r>
    </w:p>
    <w:p w14:paraId="31DD87B7" w14:textId="77777777" w:rsidR="00F244FF" w:rsidRDefault="00F244FF" w:rsidP="00F244FF">
      <w:pPr>
        <w:pStyle w:val="Texto"/>
      </w:pPr>
      <w:r w:rsidRPr="00294634">
        <w:rPr>
          <w:u w:val="single"/>
        </w:rPr>
        <w:t>CPU:</w:t>
      </w:r>
      <w:r>
        <w:t xml:space="preserve"> procesador de 1,4 GHz de 64 bits compatible con 64 bits.</w:t>
      </w:r>
    </w:p>
    <w:p w14:paraId="1AAC3812" w14:textId="77777777" w:rsidR="00F244FF" w:rsidRDefault="00F244FF" w:rsidP="00F244FF">
      <w:pPr>
        <w:pStyle w:val="Texto"/>
      </w:pPr>
      <w:r w:rsidRPr="00294634">
        <w:rPr>
          <w:u w:val="single"/>
        </w:rPr>
        <w:t>RAM:</w:t>
      </w:r>
      <w:r>
        <w:t xml:space="preserve"> 2 GB de RAM.</w:t>
      </w:r>
    </w:p>
    <w:p w14:paraId="5BEFD40B" w14:textId="77777777" w:rsidR="00F244FF" w:rsidRPr="00F244FF" w:rsidRDefault="00F244FF" w:rsidP="00F244FF">
      <w:pPr>
        <w:pStyle w:val="Texto"/>
      </w:pPr>
      <w:r w:rsidRPr="00294634">
        <w:rPr>
          <w:u w:val="single"/>
        </w:rPr>
        <w:t>Espacio de almacenamiento:</w:t>
      </w:r>
      <w:r>
        <w:t xml:space="preserve"> 32 GB o más de almacenamiento disponible.</w:t>
      </w:r>
    </w:p>
    <w:p w14:paraId="1AA68B1B" w14:textId="77777777" w:rsidR="00802C82" w:rsidRDefault="00802C82" w:rsidP="00802C82">
      <w:pPr>
        <w:pStyle w:val="Texto"/>
        <w:rPr>
          <w:b/>
        </w:rPr>
      </w:pPr>
      <w:r w:rsidRPr="00802C82">
        <w:rPr>
          <w:b/>
        </w:rPr>
        <w:t>Recomendados</w:t>
      </w:r>
    </w:p>
    <w:p w14:paraId="02334DE0" w14:textId="77777777" w:rsidR="00294634" w:rsidRDefault="00294634" w:rsidP="00294634">
      <w:pPr>
        <w:pStyle w:val="Texto"/>
      </w:pPr>
      <w:r w:rsidRPr="00294634">
        <w:rPr>
          <w:u w:val="single"/>
        </w:rPr>
        <w:t>CPU:</w:t>
      </w:r>
      <w:r>
        <w:t xml:space="preserve"> procesador de 2 GHz de doble núcleo o superior.</w:t>
      </w:r>
    </w:p>
    <w:p w14:paraId="053F2D4C" w14:textId="77777777" w:rsidR="00294634" w:rsidRDefault="00294634" w:rsidP="00294634">
      <w:pPr>
        <w:pStyle w:val="Texto"/>
      </w:pPr>
      <w:r w:rsidRPr="00294634">
        <w:rPr>
          <w:u w:val="single"/>
        </w:rPr>
        <w:t>RAM:</w:t>
      </w:r>
      <w:r>
        <w:t xml:space="preserve"> 8 GB de RAM o más.</w:t>
      </w:r>
    </w:p>
    <w:p w14:paraId="63B96273" w14:textId="77777777" w:rsidR="00294634" w:rsidRPr="00294634" w:rsidRDefault="00294634" w:rsidP="00294634">
      <w:pPr>
        <w:pStyle w:val="Texto"/>
      </w:pPr>
      <w:r w:rsidRPr="00294634">
        <w:rPr>
          <w:u w:val="single"/>
        </w:rPr>
        <w:t>Espacio de almacenamiento:</w:t>
      </w:r>
      <w:r>
        <w:t xml:space="preserve"> 25 GB o más de almacenamiento disponible.</w:t>
      </w:r>
    </w:p>
    <w:p w14:paraId="5A02BC32" w14:textId="77777777" w:rsidR="00294634" w:rsidRDefault="0029463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>
        <w:br w:type="page"/>
      </w:r>
    </w:p>
    <w:p w14:paraId="35FAA055" w14:textId="77777777" w:rsidR="00394B37" w:rsidRDefault="00394B37" w:rsidP="00802C82">
      <w:pPr>
        <w:pStyle w:val="Ttulo2"/>
      </w:pPr>
      <w:bookmarkStart w:id="11" w:name="_Toc149678049"/>
      <w:r>
        <w:lastRenderedPageBreak/>
        <w:t>Ubuntu Server 23.04</w:t>
      </w:r>
      <w:bookmarkEnd w:id="11"/>
    </w:p>
    <w:p w14:paraId="6AE5B25F" w14:textId="77777777" w:rsidR="00802C82" w:rsidRDefault="00802C82" w:rsidP="00394B37">
      <w:pPr>
        <w:pStyle w:val="Texto"/>
        <w:rPr>
          <w:b/>
        </w:rPr>
      </w:pPr>
      <w:r w:rsidRPr="00802C82">
        <w:rPr>
          <w:b/>
        </w:rPr>
        <w:t>Mínimos</w:t>
      </w:r>
    </w:p>
    <w:p w14:paraId="08F8CA05" w14:textId="77777777" w:rsidR="00F244FF" w:rsidRDefault="00F244FF" w:rsidP="00F244FF">
      <w:pPr>
        <w:pStyle w:val="Texto"/>
      </w:pPr>
      <w:r w:rsidRPr="00294634">
        <w:rPr>
          <w:u w:val="single"/>
        </w:rPr>
        <w:t>CPU:</w:t>
      </w:r>
      <w:r>
        <w:t xml:space="preserve"> procesador de 1,4 GHz de 64 bits compatible con 64 bits.</w:t>
      </w:r>
    </w:p>
    <w:p w14:paraId="4B6ADDAF" w14:textId="77777777" w:rsidR="00F244FF" w:rsidRDefault="00F244FF" w:rsidP="00F244FF">
      <w:pPr>
        <w:pStyle w:val="Texto"/>
      </w:pPr>
      <w:r w:rsidRPr="00294634">
        <w:rPr>
          <w:u w:val="single"/>
        </w:rPr>
        <w:t>RAM:</w:t>
      </w:r>
      <w:r>
        <w:t xml:space="preserve"> 2 GB de RAM.</w:t>
      </w:r>
    </w:p>
    <w:p w14:paraId="5DC7616F" w14:textId="77777777" w:rsidR="00F244FF" w:rsidRPr="00F244FF" w:rsidRDefault="00F244FF" w:rsidP="00F244FF">
      <w:pPr>
        <w:pStyle w:val="Texto"/>
      </w:pPr>
      <w:r w:rsidRPr="00294634">
        <w:rPr>
          <w:u w:val="single"/>
        </w:rPr>
        <w:t>Espacio de almacenamiento:</w:t>
      </w:r>
      <w:r>
        <w:t xml:space="preserve"> 32 GB o más de almacenamiento disponible.</w:t>
      </w:r>
    </w:p>
    <w:p w14:paraId="44F1B784" w14:textId="77777777" w:rsidR="00802C82" w:rsidRDefault="00802C82" w:rsidP="00394B37">
      <w:pPr>
        <w:pStyle w:val="Texto"/>
        <w:rPr>
          <w:b/>
        </w:rPr>
      </w:pPr>
      <w:r w:rsidRPr="00802C82">
        <w:rPr>
          <w:b/>
        </w:rPr>
        <w:t>Recomendados</w:t>
      </w:r>
    </w:p>
    <w:p w14:paraId="081A14C7" w14:textId="77777777" w:rsidR="00294634" w:rsidRDefault="00294634" w:rsidP="00294634">
      <w:pPr>
        <w:pStyle w:val="Texto"/>
      </w:pPr>
      <w:r w:rsidRPr="00294634">
        <w:rPr>
          <w:u w:val="single"/>
        </w:rPr>
        <w:t>CPU:</w:t>
      </w:r>
      <w:r>
        <w:t xml:space="preserve"> procesador de 2 GHz de doble núcleo o superior.</w:t>
      </w:r>
    </w:p>
    <w:p w14:paraId="6B9BD741" w14:textId="77777777" w:rsidR="00294634" w:rsidRDefault="00294634" w:rsidP="00294634">
      <w:pPr>
        <w:pStyle w:val="Texto"/>
      </w:pPr>
      <w:r w:rsidRPr="00294634">
        <w:rPr>
          <w:u w:val="single"/>
        </w:rPr>
        <w:t>RAM:</w:t>
      </w:r>
      <w:r>
        <w:t xml:space="preserve"> 8 GB de RAM o más.</w:t>
      </w:r>
    </w:p>
    <w:p w14:paraId="549DC4F5" w14:textId="77777777" w:rsidR="00294634" w:rsidRPr="00294634" w:rsidRDefault="00294634" w:rsidP="00294634">
      <w:pPr>
        <w:pStyle w:val="Texto"/>
      </w:pPr>
      <w:r w:rsidRPr="00294634">
        <w:rPr>
          <w:u w:val="single"/>
        </w:rPr>
        <w:t>Espacio de almacenamiento:</w:t>
      </w:r>
      <w:r>
        <w:t xml:space="preserve"> 25 GB o más de almacenamiento disponible.</w:t>
      </w:r>
    </w:p>
    <w:p w14:paraId="4399DE05" w14:textId="77777777" w:rsidR="00802C82" w:rsidRDefault="00394B37" w:rsidP="00802C82">
      <w:pPr>
        <w:pStyle w:val="Ttulo2"/>
      </w:pPr>
      <w:bookmarkStart w:id="12" w:name="_Toc149678050"/>
      <w:r>
        <w:t>MacOS Big Sur</w:t>
      </w:r>
      <w:bookmarkEnd w:id="12"/>
    </w:p>
    <w:p w14:paraId="00E738B1" w14:textId="77777777" w:rsidR="00802C82" w:rsidRDefault="00802C82" w:rsidP="00394B37">
      <w:pPr>
        <w:pStyle w:val="Texto"/>
        <w:rPr>
          <w:b/>
        </w:rPr>
      </w:pPr>
      <w:r w:rsidRPr="00802C82">
        <w:rPr>
          <w:b/>
        </w:rPr>
        <w:t>Mínimos</w:t>
      </w:r>
    </w:p>
    <w:p w14:paraId="41768DBB" w14:textId="77777777" w:rsidR="00F244FF" w:rsidRDefault="00F244FF" w:rsidP="00F244FF">
      <w:pPr>
        <w:pStyle w:val="Texto"/>
      </w:pPr>
      <w:r w:rsidRPr="00294634">
        <w:rPr>
          <w:u w:val="single"/>
        </w:rPr>
        <w:t>CPU:</w:t>
      </w:r>
      <w:r>
        <w:t xml:space="preserve"> procesador de 1,4 GHz de 64 bits compatible con 64 bits.</w:t>
      </w:r>
    </w:p>
    <w:p w14:paraId="7C2817F2" w14:textId="77777777" w:rsidR="00F244FF" w:rsidRDefault="00F244FF" w:rsidP="00F244FF">
      <w:pPr>
        <w:pStyle w:val="Texto"/>
      </w:pPr>
      <w:r w:rsidRPr="00294634">
        <w:rPr>
          <w:u w:val="single"/>
        </w:rPr>
        <w:t>RAM:</w:t>
      </w:r>
      <w:r>
        <w:t xml:space="preserve"> 2 GB de RAM.</w:t>
      </w:r>
    </w:p>
    <w:p w14:paraId="292BA27D" w14:textId="77777777" w:rsidR="00F244FF" w:rsidRPr="00F244FF" w:rsidRDefault="00F244FF" w:rsidP="00F244FF">
      <w:pPr>
        <w:pStyle w:val="Texto"/>
      </w:pPr>
      <w:r w:rsidRPr="00294634">
        <w:rPr>
          <w:u w:val="single"/>
        </w:rPr>
        <w:t>Espacio de almacenamiento:</w:t>
      </w:r>
      <w:r>
        <w:t xml:space="preserve"> 32 GB o más de almacenamiento disponible.</w:t>
      </w:r>
    </w:p>
    <w:p w14:paraId="0A056DC1" w14:textId="77777777" w:rsidR="00294634" w:rsidRDefault="00802C82" w:rsidP="00394B37">
      <w:pPr>
        <w:pStyle w:val="Texto"/>
        <w:rPr>
          <w:b/>
        </w:rPr>
      </w:pPr>
      <w:r w:rsidRPr="00802C82">
        <w:rPr>
          <w:b/>
        </w:rPr>
        <w:t>Recomendados</w:t>
      </w:r>
    </w:p>
    <w:p w14:paraId="0D503E83" w14:textId="77777777" w:rsidR="00294634" w:rsidRDefault="00294634" w:rsidP="00294634">
      <w:pPr>
        <w:pStyle w:val="Texto"/>
      </w:pPr>
      <w:r w:rsidRPr="00294634">
        <w:rPr>
          <w:u w:val="single"/>
        </w:rPr>
        <w:t>CPU:</w:t>
      </w:r>
      <w:r>
        <w:t xml:space="preserve"> procesador Intel de cuatro núcleos o superior.</w:t>
      </w:r>
    </w:p>
    <w:p w14:paraId="5A7AE04F" w14:textId="77777777" w:rsidR="00294634" w:rsidRDefault="00294634" w:rsidP="00294634">
      <w:pPr>
        <w:pStyle w:val="Texto"/>
      </w:pPr>
      <w:r w:rsidRPr="00294634">
        <w:rPr>
          <w:u w:val="single"/>
        </w:rPr>
        <w:t>RAM:</w:t>
      </w:r>
      <w:r>
        <w:t xml:space="preserve"> 8 GB de RAM o más.</w:t>
      </w:r>
    </w:p>
    <w:p w14:paraId="36FC23CC" w14:textId="77777777" w:rsidR="006C4887" w:rsidRDefault="00294634" w:rsidP="00294634">
      <w:pPr>
        <w:pStyle w:val="Texto"/>
        <w:rPr>
          <w:rFonts w:eastAsiaTheme="majorEastAsia" w:cstheme="majorBidi"/>
          <w:color w:val="2F5496" w:themeColor="accent1" w:themeShade="BF"/>
          <w:sz w:val="30"/>
          <w:szCs w:val="32"/>
        </w:rPr>
      </w:pPr>
      <w:r w:rsidRPr="00294634">
        <w:rPr>
          <w:u w:val="single"/>
        </w:rPr>
        <w:t>Espacio de almacenamiento:</w:t>
      </w:r>
      <w:r>
        <w:t xml:space="preserve"> 256 GB o más de almacenamiento disponible.</w:t>
      </w:r>
      <w:r w:rsidR="006C4887">
        <w:br w:type="page"/>
      </w:r>
    </w:p>
    <w:p w14:paraId="01F60E92" w14:textId="77777777" w:rsidR="006C4887" w:rsidRDefault="006C4887" w:rsidP="006C4887">
      <w:pPr>
        <w:pStyle w:val="Ttulo1"/>
      </w:pPr>
      <w:bookmarkStart w:id="13" w:name="_Toc149678051"/>
      <w:r>
        <w:lastRenderedPageBreak/>
        <w:t>Características importantes</w:t>
      </w:r>
      <w:bookmarkEnd w:id="13"/>
    </w:p>
    <w:p w14:paraId="5799B920" w14:textId="77777777" w:rsidR="000234C9" w:rsidRDefault="000234C9" w:rsidP="000234C9">
      <w:pPr>
        <w:pStyle w:val="Ttulo2"/>
      </w:pPr>
      <w:bookmarkStart w:id="14" w:name="_Toc149678052"/>
      <w:r>
        <w:t>Windows 11:</w:t>
      </w:r>
      <w:bookmarkEnd w:id="14"/>
    </w:p>
    <w:p w14:paraId="3F5FE269" w14:textId="77777777" w:rsidR="000234C9" w:rsidRDefault="000234C9" w:rsidP="003C2BEE">
      <w:pPr>
        <w:pStyle w:val="Texto"/>
      </w:pPr>
      <w:r>
        <w:t>Interfaz de usuario rediseñada con nuevas funciones de productividad y entretenimiento.</w:t>
      </w:r>
    </w:p>
    <w:p w14:paraId="5C7DA232" w14:textId="77777777" w:rsidR="000234C9" w:rsidRDefault="000234C9" w:rsidP="003C2BEE">
      <w:pPr>
        <w:pStyle w:val="Texto"/>
      </w:pPr>
      <w:r>
        <w:t>Mejoras en la seguridad, incluyendo el soporte para TPM 2.0 y la virtualización basada en hardware.</w:t>
      </w:r>
    </w:p>
    <w:p w14:paraId="5AC44003" w14:textId="77777777" w:rsidR="000234C9" w:rsidRDefault="000234C9" w:rsidP="003C2BEE">
      <w:pPr>
        <w:pStyle w:val="Texto"/>
      </w:pPr>
      <w:r>
        <w:t>Mejoras en el rendimiento, incluyendo una mayor eficiencia energética y una mejor gestión de la memoria.</w:t>
      </w:r>
    </w:p>
    <w:p w14:paraId="35D8A9DA" w14:textId="77777777" w:rsidR="004B1656" w:rsidRDefault="004B1656" w:rsidP="003C2BEE">
      <w:pPr>
        <w:pStyle w:val="Texto"/>
      </w:pPr>
      <w:r>
        <w:t>Soporte para aplicaciones de Android a través de la Microsoft Store.</w:t>
      </w:r>
    </w:p>
    <w:p w14:paraId="53F8E636" w14:textId="77777777" w:rsidR="004B1656" w:rsidRDefault="004B1656" w:rsidP="003C2BEE">
      <w:pPr>
        <w:pStyle w:val="Texto"/>
      </w:pPr>
      <w:r>
        <w:t>Integración con Microsoft Teams para una mejor colaboración y comunicación.</w:t>
      </w:r>
    </w:p>
    <w:p w14:paraId="0EA4938A" w14:textId="77777777" w:rsidR="004B1656" w:rsidRDefault="004B1656" w:rsidP="003C2BEE">
      <w:pPr>
        <w:pStyle w:val="Texto"/>
      </w:pPr>
      <w:r>
        <w:t>Mejoras en la experiencia de juego, incluyendo soporte para DirectX 12 Ultimate y Auto HDR.</w:t>
      </w:r>
    </w:p>
    <w:p w14:paraId="5ABCDA84" w14:textId="77777777" w:rsidR="000234C9" w:rsidRDefault="000234C9" w:rsidP="006F0FBA">
      <w:pPr>
        <w:pStyle w:val="Ttulo2"/>
      </w:pPr>
      <w:bookmarkStart w:id="15" w:name="_Toc149678053"/>
      <w:r>
        <w:t>Windows Server 2022:</w:t>
      </w:r>
      <w:bookmarkEnd w:id="15"/>
    </w:p>
    <w:p w14:paraId="1A17DB70" w14:textId="77777777" w:rsidR="000234C9" w:rsidRDefault="000234C9" w:rsidP="003C2BEE">
      <w:pPr>
        <w:pStyle w:val="Texto"/>
      </w:pPr>
      <w:r>
        <w:t>Soporte para contenedores y Kubernetes para una mayor flexibilidad y escalabilidad.</w:t>
      </w:r>
    </w:p>
    <w:p w14:paraId="204A173B" w14:textId="77777777" w:rsidR="000234C9" w:rsidRDefault="000234C9" w:rsidP="003C2BEE">
      <w:pPr>
        <w:pStyle w:val="Texto"/>
      </w:pPr>
      <w:r>
        <w:t>Mejoras en la seguridad, incluyendo el soporte para TPM 2.0 y la virtualización basada en hardware.</w:t>
      </w:r>
    </w:p>
    <w:p w14:paraId="5569E71B" w14:textId="77777777" w:rsidR="004B1656" w:rsidRDefault="000234C9" w:rsidP="003C2BEE">
      <w:pPr>
        <w:pStyle w:val="Texto"/>
      </w:pPr>
      <w:r>
        <w:t>Mejoras en el rendimiento, incluyendo una mayor eficiencia energética y una mejor gestión de la memoria.</w:t>
      </w:r>
    </w:p>
    <w:p w14:paraId="5AD3EB3F" w14:textId="77777777" w:rsidR="004B1656" w:rsidRDefault="004B1656" w:rsidP="003C2BEE">
      <w:pPr>
        <w:pStyle w:val="Texto"/>
      </w:pPr>
      <w:r>
        <w:t>Mejoras en la administración de servidores, incluyendo la administración de múltiples servidores a través de Azure Arc.</w:t>
      </w:r>
    </w:p>
    <w:p w14:paraId="0EF4B412" w14:textId="77777777" w:rsidR="004B1656" w:rsidRDefault="004B1656" w:rsidP="003C2BEE">
      <w:pPr>
        <w:pStyle w:val="Texto"/>
      </w:pPr>
      <w:r>
        <w:t>Mejoras en la seguridad, incluyendo el cifrado de datos en reposo y en tránsito.</w:t>
      </w:r>
    </w:p>
    <w:p w14:paraId="5CACC465" w14:textId="77777777" w:rsidR="000234C9" w:rsidRDefault="000234C9" w:rsidP="006F0FBA">
      <w:pPr>
        <w:pStyle w:val="Ttulo2"/>
      </w:pPr>
      <w:bookmarkStart w:id="16" w:name="_Toc149678054"/>
      <w:r>
        <w:t>Ubuntu Desktop 20.04.2:</w:t>
      </w:r>
      <w:bookmarkEnd w:id="16"/>
    </w:p>
    <w:p w14:paraId="6AF736D2" w14:textId="77777777" w:rsidR="000234C9" w:rsidRDefault="000234C9" w:rsidP="003C2BEE">
      <w:pPr>
        <w:pStyle w:val="Texto"/>
      </w:pPr>
      <w:r>
        <w:t>Interfaz de usuario intuitiva y personalizable.</w:t>
      </w:r>
    </w:p>
    <w:p w14:paraId="28FF1837" w14:textId="77777777" w:rsidR="000234C9" w:rsidRDefault="000234C9" w:rsidP="003C2BEE">
      <w:pPr>
        <w:pStyle w:val="Texto"/>
      </w:pPr>
      <w:r>
        <w:t>Amplia selección de software gratuito y de código abierto disponible a través de los repositorios de Ubuntu.</w:t>
      </w:r>
    </w:p>
    <w:p w14:paraId="5D50CE9F" w14:textId="77777777" w:rsidR="000234C9" w:rsidRDefault="000234C9" w:rsidP="003C2BEE">
      <w:pPr>
        <w:pStyle w:val="Texto"/>
      </w:pPr>
      <w:r>
        <w:t>Soporte para múltiples arquitecturas de CPU, incluyendo x86, ARM y PowerPC.</w:t>
      </w:r>
    </w:p>
    <w:p w14:paraId="00137F09" w14:textId="77777777" w:rsidR="004B1656" w:rsidRDefault="004B1656" w:rsidP="003C2BEE">
      <w:pPr>
        <w:pStyle w:val="Texto"/>
      </w:pPr>
      <w:r>
        <w:t>Soporte para múltiples escritorios, incluyendo GNOME, KDE y Xfce.</w:t>
      </w:r>
    </w:p>
    <w:p w14:paraId="06FD2483" w14:textId="77777777" w:rsidR="004B1656" w:rsidRDefault="004B1656" w:rsidP="003C2BEE">
      <w:pPr>
        <w:pStyle w:val="Texto"/>
      </w:pPr>
      <w:r>
        <w:t>Integración con servicios en la nube, como Google Drive y Microsoft OneDrive.</w:t>
      </w:r>
    </w:p>
    <w:p w14:paraId="386E5776" w14:textId="77777777" w:rsidR="004B1656" w:rsidRDefault="004B1656" w:rsidP="003C2BEE">
      <w:pPr>
        <w:pStyle w:val="Texto"/>
      </w:pPr>
      <w:r>
        <w:t>Actualizaciones regulares de seguridad y software a través del sistema de paquetes APT.</w:t>
      </w:r>
    </w:p>
    <w:p w14:paraId="7C1E0EE4" w14:textId="77777777" w:rsidR="000234C9" w:rsidRDefault="000234C9" w:rsidP="006F0FBA">
      <w:pPr>
        <w:pStyle w:val="Ttulo2"/>
      </w:pPr>
      <w:bookmarkStart w:id="17" w:name="_Toc149678055"/>
      <w:r>
        <w:t>Ubuntu Server 23.04:</w:t>
      </w:r>
      <w:bookmarkEnd w:id="17"/>
    </w:p>
    <w:p w14:paraId="282E4454" w14:textId="77777777" w:rsidR="000234C9" w:rsidRDefault="000234C9" w:rsidP="003C2BEE">
      <w:pPr>
        <w:pStyle w:val="Texto"/>
      </w:pPr>
      <w:r>
        <w:t>Diseñado para servidores y entornos empresariales.</w:t>
      </w:r>
    </w:p>
    <w:p w14:paraId="12001BF7" w14:textId="77777777" w:rsidR="000234C9" w:rsidRDefault="000234C9" w:rsidP="003C2BEE">
      <w:pPr>
        <w:pStyle w:val="Texto"/>
      </w:pPr>
      <w:r>
        <w:t>Soporte para múltiples arquitecturas de CPU, incluyendo x86, ARM y PowerPC.</w:t>
      </w:r>
    </w:p>
    <w:p w14:paraId="293D9737" w14:textId="77777777" w:rsidR="000234C9" w:rsidRDefault="000234C9" w:rsidP="003C2BEE">
      <w:pPr>
        <w:pStyle w:val="Texto"/>
      </w:pPr>
      <w:r>
        <w:t>Amplia selección de software gratuito y de código abierto disponible a través de los repositorios de Ubuntu.</w:t>
      </w:r>
    </w:p>
    <w:p w14:paraId="3ADEF392" w14:textId="77777777" w:rsidR="004B1656" w:rsidRDefault="004B1656" w:rsidP="003C2BEE">
      <w:pPr>
        <w:pStyle w:val="Texto"/>
      </w:pPr>
      <w:r>
        <w:t>Integración con servicios en la nube, como Amazon Web Services y Microsoft Azure.</w:t>
      </w:r>
    </w:p>
    <w:p w14:paraId="1632F2AC" w14:textId="77777777" w:rsidR="000234C9" w:rsidRPr="003C2BEE" w:rsidRDefault="004B1656" w:rsidP="003C2BEE">
      <w:pPr>
        <w:pStyle w:val="Ttulo2"/>
      </w:pPr>
      <w:r>
        <w:br w:type="page"/>
      </w:r>
      <w:bookmarkStart w:id="18" w:name="_Toc149678056"/>
      <w:r w:rsidR="000234C9">
        <w:lastRenderedPageBreak/>
        <w:t>MacOS Big Sur:</w:t>
      </w:r>
      <w:bookmarkEnd w:id="18"/>
    </w:p>
    <w:p w14:paraId="3B9460AA" w14:textId="77777777" w:rsidR="000234C9" w:rsidRDefault="000234C9" w:rsidP="003C2BEE">
      <w:pPr>
        <w:pStyle w:val="Texto"/>
      </w:pPr>
      <w:r>
        <w:t>Interfaz de usuario rediseñada con nuevas funciones de productividad y entretenimiento.</w:t>
      </w:r>
    </w:p>
    <w:p w14:paraId="464D2BBB" w14:textId="77777777" w:rsidR="000234C9" w:rsidRDefault="000234C9" w:rsidP="003C2BEE">
      <w:pPr>
        <w:pStyle w:val="Texto"/>
      </w:pPr>
      <w:r>
        <w:t>Integración profunda con otros dispositivos Apple, como iPhone y iPad.</w:t>
      </w:r>
    </w:p>
    <w:p w14:paraId="199373D6" w14:textId="77777777" w:rsidR="004B1656" w:rsidRDefault="000234C9" w:rsidP="003C2BEE">
      <w:pPr>
        <w:pStyle w:val="Texto"/>
      </w:pPr>
      <w:r>
        <w:t>Mejoras en la seguridad, incluyendo el cifrado de disco y la protección de la privacidad.</w:t>
      </w:r>
    </w:p>
    <w:p w14:paraId="48CF967C" w14:textId="77777777" w:rsidR="004B1656" w:rsidRDefault="004B1656" w:rsidP="003C2BEE">
      <w:pPr>
        <w:pStyle w:val="Texto"/>
      </w:pPr>
      <w:r>
        <w:t>Soporte para aplicaciones universales que se ejecutan en ambas arquitecturas de CPU de Apple (Intel y M1).</w:t>
      </w:r>
    </w:p>
    <w:p w14:paraId="5ECCE04C" w14:textId="77777777" w:rsidR="006C4887" w:rsidRDefault="004B1656" w:rsidP="003C2BEE">
      <w:pPr>
        <w:pStyle w:val="Texto"/>
        <w:rPr>
          <w:rFonts w:eastAsiaTheme="majorEastAsia" w:cstheme="majorBidi"/>
          <w:b/>
          <w:color w:val="2F5496" w:themeColor="accent1" w:themeShade="BF"/>
          <w:sz w:val="30"/>
          <w:szCs w:val="32"/>
        </w:rPr>
      </w:pPr>
      <w:r>
        <w:t>Mejoras en la privacidad, incluyendo notificaciones de seguimiento y control de permisos de aplicaciones.</w:t>
      </w:r>
      <w:r w:rsidR="006C4887">
        <w:br w:type="page"/>
      </w:r>
    </w:p>
    <w:p w14:paraId="74C5A7DC" w14:textId="77777777" w:rsidR="006C4887" w:rsidRDefault="006C4887" w:rsidP="006C4887">
      <w:pPr>
        <w:pStyle w:val="Ttulo1"/>
      </w:pPr>
      <w:bookmarkStart w:id="19" w:name="_Toc149678057"/>
      <w:r>
        <w:lastRenderedPageBreak/>
        <w:t>Naturaleza de los Sistemas Operativos</w:t>
      </w:r>
      <w:bookmarkEnd w:id="19"/>
    </w:p>
    <w:p w14:paraId="5DC5A479" w14:textId="77777777" w:rsidR="004B7201" w:rsidRDefault="004B7201" w:rsidP="004B7201">
      <w:pPr>
        <w:pStyle w:val="Texto"/>
        <w:rPr>
          <w:rStyle w:val="Ttulo2Car"/>
        </w:rPr>
      </w:pPr>
      <w:bookmarkStart w:id="20" w:name="_Toc149678058"/>
      <w:r w:rsidRPr="004B7201">
        <w:rPr>
          <w:rStyle w:val="Ttulo2Car"/>
        </w:rPr>
        <w:t>Windows 11</w:t>
      </w:r>
      <w:bookmarkEnd w:id="20"/>
    </w:p>
    <w:p w14:paraId="0243920C" w14:textId="77777777" w:rsidR="004B7201" w:rsidRDefault="004B7201" w:rsidP="004B7201">
      <w:pPr>
        <w:pStyle w:val="Texto"/>
      </w:pPr>
      <w:r>
        <w:t>E</w:t>
      </w:r>
      <w:r w:rsidRPr="004B7201">
        <w:t xml:space="preserve">s un sistema operativo propietario desarrollado por Microsoft. </w:t>
      </w:r>
    </w:p>
    <w:p w14:paraId="754692E6" w14:textId="77777777" w:rsidR="004B7201" w:rsidRDefault="004B7201" w:rsidP="004B7201">
      <w:pPr>
        <w:pStyle w:val="Texto"/>
      </w:pPr>
      <w:r w:rsidRPr="004B7201">
        <w:t>El código fuente no está disponible públicamente y se vende como un producto comercial. Los usuarios pueden utilizar, pero no modificar o distribuir el software sin la autorización de Microsoft.</w:t>
      </w:r>
    </w:p>
    <w:p w14:paraId="2F7E78C5" w14:textId="77777777" w:rsidR="008A5CAA" w:rsidRDefault="002478C3" w:rsidP="003D1652">
      <w:pPr>
        <w:pStyle w:val="Texto"/>
      </w:pPr>
      <w:r>
        <w:t>Este Sistema Operativo e</w:t>
      </w:r>
      <w:r w:rsidRPr="002478C3">
        <w:t>stá diseñado para usuarios de computadoras personales y dispositivos móviles que buscan una interfaz de usuario intuitiva y funciones de productividad y entretenimiento. También es adecuado para usuarios empresariales que necesitan un sistema operativo seguro y escalable.</w:t>
      </w:r>
    </w:p>
    <w:p w14:paraId="21EBE7AC" w14:textId="77777777" w:rsidR="00EE5EA0" w:rsidRPr="00EE5EA0" w:rsidRDefault="003F2A2C" w:rsidP="003D1652">
      <w:pPr>
        <w:pStyle w:val="Texto"/>
      </w:pPr>
      <w:r w:rsidRPr="003F2A2C">
        <w:rPr>
          <w:rStyle w:val="TextoCar"/>
        </w:rPr>
        <w:t>Es:</w:t>
      </w:r>
      <w:r w:rsidR="00EE5EA0" w:rsidRPr="003F2A2C">
        <w:rPr>
          <w:rStyle w:val="TextoCar"/>
        </w:rPr>
        <w:t xml:space="preserve"> multitarea y multiusuario, y está disponible en versiones de 32 y 64 bits</w:t>
      </w:r>
      <w:r w:rsidR="00EE5EA0" w:rsidRPr="00EE5EA0">
        <w:t>.</w:t>
      </w:r>
    </w:p>
    <w:p w14:paraId="72237D9C" w14:textId="77777777" w:rsidR="008A5CAA" w:rsidRPr="008A5CAA" w:rsidRDefault="008A5CAA" w:rsidP="008A5CAA"/>
    <w:p w14:paraId="5696B87D" w14:textId="77777777" w:rsidR="004B7201" w:rsidRDefault="004B7201" w:rsidP="008A5CAA">
      <w:pPr>
        <w:pStyle w:val="Ttulo2"/>
        <w:spacing w:after="240"/>
      </w:pPr>
      <w:bookmarkStart w:id="21" w:name="_Toc149678059"/>
      <w:r w:rsidRPr="004B7201">
        <w:t>Windows Server 2022:</w:t>
      </w:r>
      <w:bookmarkEnd w:id="21"/>
      <w:r w:rsidRPr="004B7201">
        <w:t xml:space="preserve"> </w:t>
      </w:r>
    </w:p>
    <w:p w14:paraId="6F30861F" w14:textId="77777777" w:rsidR="004B7201" w:rsidRDefault="004B7201" w:rsidP="004B7201">
      <w:pPr>
        <w:pStyle w:val="Texto"/>
      </w:pPr>
      <w:r>
        <w:t>E</w:t>
      </w:r>
      <w:r w:rsidRPr="004B7201">
        <w:t xml:space="preserve">s un sistema operativo propietario desarrollado por Microsoft. </w:t>
      </w:r>
    </w:p>
    <w:p w14:paraId="339656FD" w14:textId="77777777" w:rsidR="004B7201" w:rsidRDefault="004B7201" w:rsidP="004B7201">
      <w:pPr>
        <w:pStyle w:val="Texto"/>
      </w:pPr>
      <w:r w:rsidRPr="004B7201">
        <w:t>El código fuente no está disponible públicamente y se vende como un producto comercial. Los usuarios pueden utilizar, pero no modificar o distribuir el software sin la autorización de Microsoft.</w:t>
      </w:r>
    </w:p>
    <w:p w14:paraId="2993E7FA" w14:textId="77777777" w:rsidR="008A5CAA" w:rsidRDefault="008A5CAA" w:rsidP="003F2A2C">
      <w:pPr>
        <w:pStyle w:val="Texto"/>
        <w:spacing w:after="0"/>
      </w:pPr>
      <w:r>
        <w:t xml:space="preserve">Este Sistema Operativo </w:t>
      </w:r>
      <w:r w:rsidRPr="008A5CAA">
        <w:t>está diseñado para usuarios empresariales que necesitan un sistema operativo seguro y escalable para servidores y entornos empresariales.</w:t>
      </w:r>
    </w:p>
    <w:p w14:paraId="2A3720E9" w14:textId="77777777" w:rsidR="003F2A2C" w:rsidRPr="003F2A2C" w:rsidRDefault="003F2A2C" w:rsidP="003F2A2C">
      <w:pPr>
        <w:pStyle w:val="Texto"/>
      </w:pPr>
      <w:r w:rsidRPr="003F2A2C">
        <w:t>Es: multitarea y multiusuario, y está disponible en versiones de 64 bits.</w:t>
      </w:r>
    </w:p>
    <w:p w14:paraId="1FF6623D" w14:textId="77777777" w:rsidR="008A5CAA" w:rsidRPr="004B7201" w:rsidRDefault="008A5CAA" w:rsidP="004B7201">
      <w:pPr>
        <w:pStyle w:val="Texto"/>
      </w:pPr>
    </w:p>
    <w:p w14:paraId="4A237E99" w14:textId="77777777" w:rsidR="004B7201" w:rsidRDefault="004B7201" w:rsidP="004B7201">
      <w:pPr>
        <w:pStyle w:val="Ttulo2"/>
      </w:pPr>
      <w:bookmarkStart w:id="22" w:name="_Toc149678060"/>
      <w:r w:rsidRPr="004B7201">
        <w:t>Ubuntu Desktop 20.04.2</w:t>
      </w:r>
      <w:bookmarkEnd w:id="22"/>
    </w:p>
    <w:p w14:paraId="4EBC9583" w14:textId="77777777" w:rsidR="004B7201" w:rsidRDefault="004B7201" w:rsidP="004B7201">
      <w:pPr>
        <w:pStyle w:val="Texto"/>
      </w:pPr>
      <w:r>
        <w:t>E</w:t>
      </w:r>
      <w:r w:rsidRPr="004B7201">
        <w:t xml:space="preserve">s un sistema operativo de código abierto desarrollado por la comunidad de desarrolladores de Ubuntu. </w:t>
      </w:r>
    </w:p>
    <w:p w14:paraId="33C0ABF1" w14:textId="77777777" w:rsidR="004B7201" w:rsidRDefault="004B7201" w:rsidP="004B7201">
      <w:pPr>
        <w:pStyle w:val="Texto"/>
      </w:pPr>
      <w:r w:rsidRPr="004B7201">
        <w:t>El código fuente está disponible públicamente y puede ser utilizado, modificado y distribuido libremente por cualquier persona.</w:t>
      </w:r>
    </w:p>
    <w:p w14:paraId="0190FEDE" w14:textId="77777777" w:rsidR="008A5CAA" w:rsidRDefault="008A5CAA" w:rsidP="003F2A2C">
      <w:pPr>
        <w:pStyle w:val="Texto"/>
        <w:spacing w:after="0"/>
      </w:pPr>
      <w:r>
        <w:t>Este Sistema Operativo</w:t>
      </w:r>
      <w:r>
        <w:t xml:space="preserve"> </w:t>
      </w:r>
      <w:r w:rsidRPr="008A5CAA">
        <w:t>está diseñado para usuarios de computadoras personales que buscan un sistema operativo de código abierto gratuito y personalizable con una amplia selección de software gratuito y de código abierto disponible a través de los repositorios de Ubuntu.</w:t>
      </w:r>
    </w:p>
    <w:p w14:paraId="328E349C" w14:textId="77777777" w:rsidR="003F2A2C" w:rsidRDefault="003F2A2C" w:rsidP="004B7201">
      <w:pPr>
        <w:pStyle w:val="Texto"/>
      </w:pPr>
      <w:r>
        <w:t xml:space="preserve">Es: </w:t>
      </w:r>
      <w:r w:rsidRPr="003F2A2C">
        <w:t>multitarea y multiusuario, y está disponible en versiones de 32 y 64 bits.</w:t>
      </w:r>
    </w:p>
    <w:p w14:paraId="148513BA" w14:textId="77777777" w:rsidR="008A5CAA" w:rsidRPr="004B7201" w:rsidRDefault="008A5CAA" w:rsidP="004B7201">
      <w:pPr>
        <w:pStyle w:val="Texto"/>
      </w:pPr>
    </w:p>
    <w:p w14:paraId="50527763" w14:textId="77777777" w:rsidR="008A5CAA" w:rsidRDefault="008A5C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>
        <w:br w:type="page"/>
      </w:r>
    </w:p>
    <w:p w14:paraId="06BAE4A0" w14:textId="77777777" w:rsidR="004B7201" w:rsidRDefault="004B7201" w:rsidP="004B7201">
      <w:pPr>
        <w:pStyle w:val="Ttulo2"/>
      </w:pPr>
      <w:bookmarkStart w:id="23" w:name="_Toc149678061"/>
      <w:r w:rsidRPr="004B7201">
        <w:lastRenderedPageBreak/>
        <w:t>Ubuntu Server 23.04</w:t>
      </w:r>
      <w:bookmarkEnd w:id="23"/>
    </w:p>
    <w:p w14:paraId="4AE18D37" w14:textId="77777777" w:rsidR="004B7201" w:rsidRDefault="004B7201" w:rsidP="004B7201">
      <w:pPr>
        <w:pStyle w:val="Texto"/>
      </w:pPr>
      <w:r>
        <w:t>E</w:t>
      </w:r>
      <w:r w:rsidRPr="004B7201">
        <w:t xml:space="preserve">s un sistema operativo de código abierto desarrollado por la comunidad de desarrolladores de Ubuntu. </w:t>
      </w:r>
    </w:p>
    <w:p w14:paraId="49F34E92" w14:textId="77777777" w:rsidR="004B7201" w:rsidRDefault="004B7201" w:rsidP="004B7201">
      <w:pPr>
        <w:pStyle w:val="Texto"/>
      </w:pPr>
      <w:r w:rsidRPr="004B7201">
        <w:t>El código fuente está disponible públicamente y puede ser utilizado, modificado y distribuido libremente por cualquier persona.</w:t>
      </w:r>
    </w:p>
    <w:p w14:paraId="161A1DD8" w14:textId="77777777" w:rsidR="008A5CAA" w:rsidRDefault="008A5CAA" w:rsidP="003F2A2C">
      <w:pPr>
        <w:pStyle w:val="Texto"/>
        <w:spacing w:after="0"/>
      </w:pPr>
      <w:r>
        <w:t>Este Sistema Operativo</w:t>
      </w:r>
      <w:r>
        <w:t xml:space="preserve"> </w:t>
      </w:r>
      <w:r w:rsidRPr="008A5CAA">
        <w:t>está diseñado para usuarios empresariales que necesitan un sistema operativo de servidor de código abierto gratuito y escalable con una amplia selección de software gratuito y de código abierto disponible a través de los repositorios de Ubuntu.</w:t>
      </w:r>
    </w:p>
    <w:p w14:paraId="02F7A30A" w14:textId="77777777" w:rsidR="003F2A2C" w:rsidRDefault="003F2A2C" w:rsidP="004B7201">
      <w:pPr>
        <w:pStyle w:val="Texto"/>
      </w:pPr>
      <w:r>
        <w:t>E</w:t>
      </w:r>
      <w:r w:rsidRPr="003F2A2C">
        <w:t>s</w:t>
      </w:r>
      <w:r>
        <w:t>:</w:t>
      </w:r>
      <w:r w:rsidRPr="003F2A2C">
        <w:t xml:space="preserve"> multitarea y multiusuario, y está disponible en versiones de 32 y 64 bits.</w:t>
      </w:r>
    </w:p>
    <w:p w14:paraId="7136799E" w14:textId="77777777" w:rsidR="008A5CAA" w:rsidRPr="004B7201" w:rsidRDefault="008A5CAA" w:rsidP="004B7201">
      <w:pPr>
        <w:pStyle w:val="Texto"/>
      </w:pPr>
    </w:p>
    <w:p w14:paraId="51E48B13" w14:textId="77777777" w:rsidR="004B7201" w:rsidRPr="008A5CAA" w:rsidRDefault="004B7201" w:rsidP="008A5CAA">
      <w:pPr>
        <w:pStyle w:val="Ttulo2"/>
      </w:pPr>
      <w:bookmarkStart w:id="24" w:name="_Toc149678062"/>
      <w:r w:rsidRPr="004B7201">
        <w:t>MacOS Big Sur:</w:t>
      </w:r>
      <w:bookmarkEnd w:id="24"/>
    </w:p>
    <w:p w14:paraId="47B83F3A" w14:textId="77777777" w:rsidR="004B7201" w:rsidRDefault="004B7201" w:rsidP="004B7201">
      <w:pPr>
        <w:pStyle w:val="Texto"/>
      </w:pPr>
      <w:r>
        <w:t>E</w:t>
      </w:r>
      <w:r w:rsidRPr="004B7201">
        <w:t xml:space="preserve">s un sistema operativo propietario desarrollado por Apple. </w:t>
      </w:r>
    </w:p>
    <w:p w14:paraId="025E806C" w14:textId="77777777" w:rsidR="00EA7F1D" w:rsidRDefault="004B7201" w:rsidP="004B7201">
      <w:pPr>
        <w:pStyle w:val="Texto"/>
      </w:pPr>
      <w:r w:rsidRPr="004B7201">
        <w:t>El código fuente no está disponible públicamente y se vende como un producto comercial. Los usuarios pueden utilizar, pero no modificar o distribuir el software sin la autorización de Apple.</w:t>
      </w:r>
    </w:p>
    <w:p w14:paraId="7E71555F" w14:textId="77777777" w:rsidR="008A5CAA" w:rsidRDefault="008A5CAA" w:rsidP="003F2A2C">
      <w:pPr>
        <w:pStyle w:val="Texto"/>
        <w:spacing w:after="0"/>
      </w:pPr>
      <w:r>
        <w:t>Este Sistema Operativo</w:t>
      </w:r>
      <w:r w:rsidR="00BE1B81">
        <w:t xml:space="preserve"> </w:t>
      </w:r>
      <w:r w:rsidR="00BE1B81" w:rsidRPr="00BE1B81">
        <w:t>está diseñado para usuarios de dispositivos Apple, como MacBook, iMac y Mac Pro, que buscan una interfaz de usuario intuitiva y una integración profunda con otros dispositivos Apple.</w:t>
      </w:r>
    </w:p>
    <w:p w14:paraId="5CE508CF" w14:textId="77777777" w:rsidR="003F2A2C" w:rsidRPr="006C4887" w:rsidRDefault="003F2A2C" w:rsidP="003F2A2C">
      <w:pPr>
        <w:pStyle w:val="Texto"/>
        <w:spacing w:after="0"/>
      </w:pPr>
      <w:r>
        <w:t>E</w:t>
      </w:r>
      <w:r w:rsidRPr="003F2A2C">
        <w:t>s</w:t>
      </w:r>
      <w:r>
        <w:t xml:space="preserve">: </w:t>
      </w:r>
      <w:r w:rsidRPr="003F2A2C">
        <w:t>multitarea y monousuario, y está disponible en versiones de 64 bits.</w:t>
      </w:r>
    </w:p>
    <w:sectPr w:rsidR="003F2A2C" w:rsidRPr="006C4887" w:rsidSect="002E7155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46908" w14:textId="77777777" w:rsidR="00124ABB" w:rsidRDefault="00124ABB" w:rsidP="00906D29">
      <w:pPr>
        <w:spacing w:after="0" w:line="240" w:lineRule="auto"/>
      </w:pPr>
      <w:r>
        <w:separator/>
      </w:r>
    </w:p>
  </w:endnote>
  <w:endnote w:type="continuationSeparator" w:id="0">
    <w:p w14:paraId="7C48DA73" w14:textId="77777777" w:rsidR="00124ABB" w:rsidRDefault="00124ABB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CC278" w14:textId="77777777" w:rsidR="00A877C8" w:rsidRDefault="00A877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1507E" w14:textId="77777777" w:rsidR="003211DF" w:rsidRDefault="003211DF">
    <w:pPr>
      <w:pStyle w:val="Piedepgina"/>
      <w:jc w:val="center"/>
      <w:rPr>
        <w:caps/>
        <w:color w:val="4472C4" w:themeColor="accent1"/>
      </w:rPr>
    </w:pPr>
  </w:p>
  <w:p w14:paraId="0789D701" w14:textId="77777777"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F94F7" w14:textId="77777777"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14:paraId="47E27B22" w14:textId="77777777"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C6099" w14:textId="77777777" w:rsidR="003211DF" w:rsidRPr="00A877C8" w:rsidRDefault="003211DF" w:rsidP="00CA45C1">
    <w:pPr>
      <w:pStyle w:val="Piedepgina"/>
      <w:shd w:val="clear" w:color="auto" w:fill="4472C4" w:themeFill="accent1"/>
      <w:jc w:val="center"/>
      <w:rPr>
        <w:rFonts w:ascii="Times New Roman" w:hAnsi="Times New Roman" w:cs="Times New Roman"/>
        <w:b/>
        <w:caps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A1B8D" w14:textId="77777777" w:rsidR="00124ABB" w:rsidRDefault="00124ABB" w:rsidP="00906D29">
      <w:pPr>
        <w:spacing w:after="0" w:line="240" w:lineRule="auto"/>
      </w:pPr>
      <w:r>
        <w:separator/>
      </w:r>
    </w:p>
  </w:footnote>
  <w:footnote w:type="continuationSeparator" w:id="0">
    <w:p w14:paraId="42CF86CE" w14:textId="77777777" w:rsidR="00124ABB" w:rsidRDefault="00124ABB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D3637" w14:textId="77777777" w:rsidR="00A877C8" w:rsidRDefault="00A877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A41CC" w14:textId="77777777" w:rsidR="00A877C8" w:rsidRDefault="00A877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A3385" w14:textId="77777777"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2009A" w14:textId="77777777" w:rsidR="00F52BCD" w:rsidRPr="00A877C8" w:rsidRDefault="00F52BCD" w:rsidP="00CA45C1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A39"/>
    <w:multiLevelType w:val="hybridMultilevel"/>
    <w:tmpl w:val="EDF20E26"/>
    <w:lvl w:ilvl="0" w:tplc="68120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0173"/>
    <w:multiLevelType w:val="hybridMultilevel"/>
    <w:tmpl w:val="1812DA2C"/>
    <w:lvl w:ilvl="0" w:tplc="89BC8ED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D3973"/>
    <w:multiLevelType w:val="hybridMultilevel"/>
    <w:tmpl w:val="115EB3DE"/>
    <w:lvl w:ilvl="0" w:tplc="0638DCE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00E6A"/>
    <w:multiLevelType w:val="hybridMultilevel"/>
    <w:tmpl w:val="43D80F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C4FC3"/>
    <w:multiLevelType w:val="hybridMultilevel"/>
    <w:tmpl w:val="8940CDF6"/>
    <w:lvl w:ilvl="0" w:tplc="04A47CA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B59BC"/>
    <w:multiLevelType w:val="hybridMultilevel"/>
    <w:tmpl w:val="6B3084F6"/>
    <w:lvl w:ilvl="0" w:tplc="76F4133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87"/>
    <w:rsid w:val="000234C9"/>
    <w:rsid w:val="00077603"/>
    <w:rsid w:val="00124ABB"/>
    <w:rsid w:val="001F2A67"/>
    <w:rsid w:val="002478C3"/>
    <w:rsid w:val="00263AC1"/>
    <w:rsid w:val="00294634"/>
    <w:rsid w:val="002E7155"/>
    <w:rsid w:val="003211DF"/>
    <w:rsid w:val="00394B37"/>
    <w:rsid w:val="003C2BEE"/>
    <w:rsid w:val="003D1652"/>
    <w:rsid w:val="003F2A2C"/>
    <w:rsid w:val="004B1656"/>
    <w:rsid w:val="004B7201"/>
    <w:rsid w:val="00510F45"/>
    <w:rsid w:val="00554826"/>
    <w:rsid w:val="005962CE"/>
    <w:rsid w:val="00661B22"/>
    <w:rsid w:val="006C4887"/>
    <w:rsid w:val="006E412B"/>
    <w:rsid w:val="006F0FBA"/>
    <w:rsid w:val="006F3827"/>
    <w:rsid w:val="00716F80"/>
    <w:rsid w:val="007B7819"/>
    <w:rsid w:val="00802C82"/>
    <w:rsid w:val="008A5CAA"/>
    <w:rsid w:val="00906D29"/>
    <w:rsid w:val="00977CDD"/>
    <w:rsid w:val="00A254AC"/>
    <w:rsid w:val="00A877C8"/>
    <w:rsid w:val="00AA5AA9"/>
    <w:rsid w:val="00AB6999"/>
    <w:rsid w:val="00BE1B81"/>
    <w:rsid w:val="00C03BA2"/>
    <w:rsid w:val="00C95AD0"/>
    <w:rsid w:val="00CA45C1"/>
    <w:rsid w:val="00DE6CFB"/>
    <w:rsid w:val="00DF6E05"/>
    <w:rsid w:val="00E7637D"/>
    <w:rsid w:val="00EA7F1D"/>
    <w:rsid w:val="00ED6662"/>
    <w:rsid w:val="00EE5EA0"/>
    <w:rsid w:val="00F24305"/>
    <w:rsid w:val="00F244FF"/>
    <w:rsid w:val="00F25F00"/>
    <w:rsid w:val="00F52BCD"/>
    <w:rsid w:val="00F8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0BE08"/>
  <w15:chartTrackingRefBased/>
  <w15:docId w15:val="{57836C79-00B7-47A4-8FF9-93196C42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B37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94B37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A7F1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C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DAW\repositorio_git\daw1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3E0A7-7C9B-42AF-BA0D-7D6A3118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65</TotalTime>
  <Pages>1</Pages>
  <Words>1437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Requisitos y Características de Sistemas Operativos</vt:lpstr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Requisitos y Características de Sistemas Operativos</dc:title>
  <dc:subject/>
  <dc:creator>1DAW</dc:creator>
  <cp:keywords/>
  <dc:description/>
  <cp:lastModifiedBy>1DAW</cp:lastModifiedBy>
  <cp:revision>24</cp:revision>
  <cp:lastPrinted>2023-10-31T19:54:00Z</cp:lastPrinted>
  <dcterms:created xsi:type="dcterms:W3CDTF">2023-10-31T18:54:00Z</dcterms:created>
  <dcterms:modified xsi:type="dcterms:W3CDTF">2023-10-31T19:59:00Z</dcterms:modified>
</cp:coreProperties>
</file>