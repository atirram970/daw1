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A47105" w14:textId="5731773C" w:rsidR="00906D29" w:rsidRDefault="00F52BCD" w:rsidP="003211DF">
      <w:pPr>
        <w:jc w:val="right"/>
      </w:pPr>
      <w:r>
        <w:rPr>
          <w:b/>
          <w:noProof/>
          <w:color w:val="FFFFFF" w:themeColor="background1"/>
          <w:sz w:val="48"/>
          <w:u w:val="single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4231EF62" wp14:editId="10B9613D">
                <wp:simplePos x="0" y="0"/>
                <wp:positionH relativeFrom="margin">
                  <wp:align>left</wp:align>
                </wp:positionH>
                <wp:positionV relativeFrom="paragraph">
                  <wp:posOffset>7135598</wp:posOffset>
                </wp:positionV>
                <wp:extent cx="3126105" cy="543560"/>
                <wp:effectExtent l="0" t="0" r="0" b="8890"/>
                <wp:wrapNone/>
                <wp:docPr id="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6105" cy="543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94EE66" w14:textId="740E8668" w:rsidR="00F52BCD" w:rsidRDefault="00246170" w:rsidP="00F52BCD">
                            <w:r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  <w:u w:val="single"/>
                              </w:rPr>
                              <w:t>Sistemas Informáticos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231EF62" id="_x0000_t202" coordsize="21600,21600" o:spt="202" path="m,l,21600r21600,l21600,xe">
                <v:stroke joinstyle="miter"/>
                <v:path gradientshapeok="t" o:connecttype="rect"/>
              </v:shapetype>
              <v:shape id="Cuadro de texto 3" o:spid="_x0000_s1026" type="#_x0000_t202" style="position:absolute;left:0;text-align:left;margin-left:0;margin-top:561.85pt;width:246.15pt;height:42.8pt;z-index:-25165209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" filled="f" stroked="f">
                <v:textbox>
                  <w:txbxContent>
                    <w:p w14:paraId="2F94EE66" w14:textId="740E8668" w:rsidR="00F52BCD" w:rsidRDefault="00246170" w:rsidP="00F52BCD">
                      <w:r>
                        <w:rPr>
                          <w:b/>
                          <w:color w:val="FFFFFF" w:themeColor="background1"/>
                          <w:sz w:val="48"/>
                          <w:szCs w:val="48"/>
                          <w:u w:val="single"/>
                        </w:rPr>
                        <w:t>Sistemas Informáticos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1DF">
        <w:rPr>
          <w:b/>
          <w:noProof/>
          <w:color w:val="FFFFFF" w:themeColor="background1"/>
          <w:sz w:val="48"/>
          <w:u w:val="single"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32D42472" wp14:editId="0F87079A">
                <wp:simplePos x="0" y="0"/>
                <wp:positionH relativeFrom="margin">
                  <wp:posOffset>2717851</wp:posOffset>
                </wp:positionH>
                <wp:positionV relativeFrom="paragraph">
                  <wp:posOffset>586105</wp:posOffset>
                </wp:positionV>
                <wp:extent cx="3126105" cy="543560"/>
                <wp:effectExtent l="0" t="0" r="0" b="8890"/>
                <wp:wrapNone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6105" cy="543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8643FC" w14:textId="77777777" w:rsidR="003211DF" w:rsidRPr="003211DF" w:rsidRDefault="003211DF" w:rsidP="003211DF">
                            <w:pPr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  <w:u w:val="single"/>
                              </w:rPr>
                            </w:pPr>
                            <w:r w:rsidRPr="003211DF"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  <w:u w:val="single"/>
                              </w:rPr>
                              <w:t>1º De DAW</w:t>
                            </w:r>
                          </w:p>
                          <w:p w14:paraId="5CEB2071" w14:textId="77777777" w:rsidR="003211DF" w:rsidRDefault="003211DF" w:rsidP="003211D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D42472" id="Cuadro de texto 2" o:spid="_x0000_s1027" type="#_x0000_t202" style="position:absolute;left:0;text-align:left;margin-left:214pt;margin-top:46.15pt;width:246.15pt;height:42.8pt;z-index:-2516541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" filled="f" stroked="f">
                <v:textbox>
                  <w:txbxContent>
                    <w:p w14:paraId="7F8643FC" w14:textId="77777777" w:rsidR="003211DF" w:rsidRPr="003211DF" w:rsidRDefault="003211DF" w:rsidP="003211DF">
                      <w:pPr>
                        <w:rPr>
                          <w:b/>
                          <w:color w:val="FFFFFF" w:themeColor="background1"/>
                          <w:sz w:val="48"/>
                          <w:szCs w:val="48"/>
                          <w:u w:val="single"/>
                        </w:rPr>
                      </w:pPr>
                      <w:r w:rsidRPr="003211DF">
                        <w:rPr>
                          <w:b/>
                          <w:color w:val="FFFFFF" w:themeColor="background1"/>
                          <w:sz w:val="48"/>
                          <w:szCs w:val="48"/>
                          <w:u w:val="single"/>
                        </w:rPr>
                        <w:t>1º De DAW</w:t>
                      </w:r>
                    </w:p>
                    <w:p w14:paraId="5CEB2071" w14:textId="77777777" w:rsidR="003211DF" w:rsidRDefault="003211DF" w:rsidP="003211DF"/>
                  </w:txbxContent>
                </v:textbox>
                <w10:wrap anchorx="margin"/>
              </v:shape>
            </w:pict>
          </mc:Fallback>
        </mc:AlternateContent>
      </w:r>
      <w:sdt>
        <w:sdtPr>
          <w:id w:val="-39901394"/>
          <w:docPartObj>
            <w:docPartGallery w:val="Cover Pages"/>
            <w:docPartUnique/>
          </w:docPartObj>
        </w:sdtPr>
        <w:sdtEndPr/>
        <w:sdtContent>
          <w:sdt>
            <w:sdtPr>
              <w:rPr>
                <w:b/>
                <w:color w:val="FFFFFF" w:themeColor="background1"/>
                <w:sz w:val="48"/>
                <w:u w:val="single"/>
              </w:rPr>
              <w:alias w:val="Autor"/>
              <w:tag w:val=""/>
              <w:id w:val="693896888"/>
              <w:placeholder>
                <w:docPart w:val="DC7B4E88CEA243049A06593C437F0415"/>
              </w:placeholder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EndPr/>
            <w:sdtContent>
              <w:r w:rsidR="00246170">
                <w:rPr>
                  <w:b/>
                  <w:color w:val="FFFFFF" w:themeColor="background1"/>
                  <w:sz w:val="48"/>
                  <w:u w:val="single"/>
                </w:rPr>
                <w:t>Adrián Tirado Ramos</w:t>
              </w:r>
            </w:sdtContent>
          </w:sdt>
          <w:r w:rsidR="00906D29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4A3B5EC9" wp14:editId="62B0159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0" b="0"/>
                    <wp:wrapNone/>
                    <wp:docPr id="48" name="Grupo 4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g:grpSp>
                            <wpg:cNvPr id="49" name="Grupo 49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54" name="Rectángulo 54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4F569D2F" w14:textId="77777777" w:rsidR="003211DF" w:rsidRDefault="003211DF" w:rsidP="003211DF">
                                    <w:pPr>
                                      <w:pStyle w:val="Sinespaciado"/>
                                      <w:rPr>
                                        <w:b/>
                                        <w:color w:val="FFFFFF" w:themeColor="background1"/>
                                        <w:sz w:val="48"/>
                                        <w:szCs w:val="48"/>
                                        <w:u w:val="single"/>
                                      </w:rPr>
                                    </w:pPr>
                                  </w:p>
                                  <w:p w14:paraId="48D8FAA7" w14:textId="77777777" w:rsidR="003211DF" w:rsidRPr="003211DF" w:rsidRDefault="003211DF" w:rsidP="003211DF">
                                    <w:pPr>
                                      <w:pStyle w:val="Sinespaciado"/>
                                      <w:ind w:left="4248"/>
                                      <w:rPr>
                                        <w:b/>
                                        <w:color w:val="FFFFFF" w:themeColor="background1"/>
                                        <w:sz w:val="48"/>
                                        <w:szCs w:val="48"/>
                                        <w:u w:val="single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Grupo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Forma libre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orma libre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orma libre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orma libre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orma libre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Cuadro de texto 61"/>
                            <wps:cNvSpPr txBox="1"/>
                            <wps:spPr>
                              <a:xfrm>
                                <a:off x="9518" y="4838700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184104676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7E256D02" w14:textId="6C5BADF2" w:rsidR="00906D29" w:rsidRDefault="00246170">
                                      <w:pPr>
                                        <w:pStyle w:val="Sinespaciado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Práctica Virtualbox</w:t>
                                      </w:r>
                                    </w:p>
                                  </w:sdtContent>
                                </w:sdt>
                                <w:p w14:paraId="7CD3F3A3" w14:textId="77777777" w:rsidR="00906D29" w:rsidRDefault="00906D29">
                                  <w:pPr>
                                    <w:pStyle w:val="Sinespaciado"/>
                                    <w:spacing w:before="120"/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4A3B5EC9" id="Grupo 48" o:spid="_x0000_s1028" style="position:absolute;left:0;text-align:left;margin-left:0;margin-top:0;width:540pt;height:10in;z-index:-251657216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">
                    <v:group id="Grupo 49" o:spid="_x0000_s1029" style="position:absolute;width:68580;height:91440" coordsize="6858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  <v:rect id="Rectángulo 54" o:spid="_x0000_s1030" style="position:absolute;width:68580;height:9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" fillcolor="#485870 [3122]" stroked="f" strokeweight="1pt">
                        <v:fill color2="#3d4b5f [2882]" angle="348" colors="0 #88acbb;6554f #88acbb" focus="100%" type="gradient"/>
                        <v:textbox inset="54pt,54pt,1in,5in">
                          <w:txbxContent>
                            <w:p w14:paraId="4F569D2F" w14:textId="77777777" w:rsidR="003211DF" w:rsidRDefault="003211DF" w:rsidP="003211DF">
                              <w:pPr>
                                <w:pStyle w:val="Sinespaciado"/>
                                <w:rPr>
                                  <w:b/>
                                  <w:color w:val="FFFFFF" w:themeColor="background1"/>
                                  <w:sz w:val="48"/>
                                  <w:szCs w:val="48"/>
                                  <w:u w:val="single"/>
                                </w:rPr>
                              </w:pPr>
                            </w:p>
                            <w:p w14:paraId="48D8FAA7" w14:textId="77777777" w:rsidR="003211DF" w:rsidRPr="003211DF" w:rsidRDefault="003211DF" w:rsidP="003211DF">
                              <w:pPr>
                                <w:pStyle w:val="Sinespaciado"/>
                                <w:ind w:left="4248"/>
                                <w:rPr>
                                  <w:b/>
                                  <w:color w:val="FFFFFF" w:themeColor="background1"/>
                                  <w:sz w:val="48"/>
                                  <w:szCs w:val="48"/>
                                  <w:u w:val="single"/>
                                </w:rPr>
                              </w:pPr>
                            </w:p>
                          </w:txbxContent>
                        </v:textbox>
                      </v:rect>
                      <v:group id="Grupo 2" o:spid="_x0000_s1031" style="position:absolute;left:25241;width:43291;height:44910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<v:shape id="Forma libre 56" o:spid="_x0000_s1032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Forma libre 57" o:spid="_x0000_s1033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Forma libre 58" o:spid="_x0000_s1034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Forma libre 59" o:spid="_x0000_s1035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Forma libre 60" o:spid="_x0000_s1036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0/h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9/BJ/&#10;gNx9AQAA//8DAFBLAQItABQABgAIAAAAIQDb4fbL7gAAAIUBAAATAAAAAAAAAAAAAAAAAAAAAABb&#10;Q29udGVudF9UeXBlc10ueG1sUEsBAi0AFAAGAAgAAAAhAFr0LFu/AAAAFQEAAAsAAAAAAAAAAAAA&#10;AAAAHwEAAF9yZWxzLy5yZWxzUEsBAi0AFAAGAAgAAAAhAK+LT+G7AAAA2wAAAA8AAAAAAAAAAAAA&#10;AAAABwIAAGRycy9kb3ducmV2LnhtbFBLBQYAAAAAAwADALcAAADvAg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 id="Cuadro de texto 61" o:spid="_x0000_s1037" type="#_x0000_t202" style="position:absolute;left:95;top:48387;width:68434;height:3789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184104676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7E256D02" w14:textId="6C5BADF2" w:rsidR="00906D29" w:rsidRDefault="00246170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Práctica Virtualbox</w:t>
                                </w:r>
                              </w:p>
                            </w:sdtContent>
                          </w:sdt>
                          <w:p w14:paraId="7CD3F3A3" w14:textId="77777777" w:rsidR="00906D29" w:rsidRDefault="00906D29">
                            <w:pPr>
                              <w:pStyle w:val="Sinespaciado"/>
                              <w:spacing w:before="120"/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="00906D29">
            <w:br w:type="page"/>
          </w:r>
        </w:sdtContent>
      </w:sdt>
    </w:p>
    <w:p w14:paraId="1B907DAC" w14:textId="77777777" w:rsidR="00906D29" w:rsidRDefault="00906D29"/>
    <w:p w14:paraId="1131F373" w14:textId="77777777" w:rsidR="00906D29" w:rsidRDefault="00906D29">
      <w:pPr>
        <w:sectPr w:rsidR="00906D29" w:rsidSect="00906D29">
          <w:footerReference w:type="default" r:id="rId8"/>
          <w:headerReference w:type="first" r:id="rId9"/>
          <w:footerReference w:type="first" r:id="rId10"/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14:paraId="44552C96" w14:textId="77777777" w:rsidR="00EA7F1D" w:rsidRDefault="00EA7F1D" w:rsidP="00EA7F1D">
      <w:pPr>
        <w:pStyle w:val="TDC3"/>
        <w:tabs>
          <w:tab w:val="left" w:pos="1946"/>
        </w:tabs>
        <w:ind w:left="0"/>
        <w:rPr>
          <w:rFonts w:cstheme="minorBidi"/>
          <w:i w:val="0"/>
          <w:iCs w:val="0"/>
          <w:sz w:val="22"/>
          <w:szCs w:val="22"/>
          <w:lang w:eastAsia="es-ES"/>
        </w:rPr>
      </w:pPr>
    </w:p>
    <w:p w14:paraId="129C5DF9" w14:textId="77777777" w:rsidR="00EA7F1D" w:rsidRPr="00EA7F1D" w:rsidRDefault="00EA7F1D" w:rsidP="00EA7F1D">
      <w:pPr>
        <w:pStyle w:val="Ttulo"/>
        <w:rPr>
          <w:lang w:eastAsia="es-ES"/>
        </w:rPr>
      </w:pPr>
      <w:r>
        <w:rPr>
          <w:lang w:eastAsia="es-ES"/>
        </w:rPr>
        <w:t>ÍNDICE</w:t>
      </w:r>
    </w:p>
    <w:bookmarkStart w:id="0" w:name="_GoBack"/>
    <w:bookmarkEnd w:id="0"/>
    <w:p w14:paraId="10314617" w14:textId="18FCFDA0" w:rsidR="00FA54D1" w:rsidRDefault="00EA7F1D">
      <w:pPr>
        <w:pStyle w:val="TDC1"/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es-ES"/>
        </w:rPr>
      </w:pPr>
      <w:r>
        <w:rPr>
          <w:lang w:eastAsia="es-ES"/>
        </w:rPr>
        <w:fldChar w:fldCharType="begin"/>
      </w:r>
      <w:r>
        <w:rPr>
          <w:lang w:eastAsia="es-ES"/>
        </w:rPr>
        <w:instrText xml:space="preserve"> TOC \o "1-3" \h \z \u </w:instrText>
      </w:r>
      <w:r>
        <w:rPr>
          <w:lang w:eastAsia="es-ES"/>
        </w:rPr>
        <w:fldChar w:fldCharType="separate"/>
      </w:r>
      <w:hyperlink w:anchor="_Toc146650302" w:history="1">
        <w:r w:rsidR="00FA54D1" w:rsidRPr="00952C61">
          <w:rPr>
            <w:rStyle w:val="Hipervnculo"/>
            <w:noProof/>
          </w:rPr>
          <w:t>Crear la máquina virtual</w:t>
        </w:r>
        <w:r w:rsidR="00FA54D1">
          <w:rPr>
            <w:noProof/>
            <w:webHidden/>
          </w:rPr>
          <w:tab/>
        </w:r>
        <w:r w:rsidR="00FA54D1">
          <w:rPr>
            <w:noProof/>
            <w:webHidden/>
          </w:rPr>
          <w:fldChar w:fldCharType="begin"/>
        </w:r>
        <w:r w:rsidR="00FA54D1">
          <w:rPr>
            <w:noProof/>
            <w:webHidden/>
          </w:rPr>
          <w:instrText xml:space="preserve"> PAGEREF _Toc146650302 \h </w:instrText>
        </w:r>
        <w:r w:rsidR="00FA54D1">
          <w:rPr>
            <w:noProof/>
            <w:webHidden/>
          </w:rPr>
        </w:r>
        <w:r w:rsidR="00FA54D1">
          <w:rPr>
            <w:noProof/>
            <w:webHidden/>
          </w:rPr>
          <w:fldChar w:fldCharType="separate"/>
        </w:r>
        <w:r w:rsidR="00B029C8">
          <w:rPr>
            <w:noProof/>
            <w:webHidden/>
          </w:rPr>
          <w:t>2</w:t>
        </w:r>
        <w:r w:rsidR="00FA54D1">
          <w:rPr>
            <w:noProof/>
            <w:webHidden/>
          </w:rPr>
          <w:fldChar w:fldCharType="end"/>
        </w:r>
      </w:hyperlink>
    </w:p>
    <w:p w14:paraId="4D5AAC8F" w14:textId="17CE8556" w:rsidR="00FA54D1" w:rsidRDefault="00FA54D1">
      <w:pPr>
        <w:pStyle w:val="TDC1"/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es-ES"/>
        </w:rPr>
      </w:pPr>
      <w:hyperlink w:anchor="_Toc146650303" w:history="1">
        <w:r w:rsidRPr="00952C61">
          <w:rPr>
            <w:rStyle w:val="Hipervnculo"/>
            <w:noProof/>
          </w:rPr>
          <w:t>Añadir Guest Additions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_Toc146650303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029C8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A9AB960" w14:textId="2693328C" w:rsidR="00FA54D1" w:rsidRDefault="00FA54D1">
      <w:pPr>
        <w:pStyle w:val="TDC1"/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es-ES"/>
        </w:rPr>
      </w:pPr>
      <w:hyperlink w:anchor="_Toc146650304" w:history="1">
        <w:r w:rsidRPr="00952C61">
          <w:rPr>
            <w:rStyle w:val="Hipervnculo"/>
            <w:noProof/>
          </w:rPr>
          <w:t>Activar portapapeles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_Toc146650304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029C8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CC66009" w14:textId="3EF8AF9D" w:rsidR="00FA54D1" w:rsidRDefault="00FA54D1">
      <w:pPr>
        <w:pStyle w:val="TDC1"/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es-ES"/>
        </w:rPr>
      </w:pPr>
      <w:hyperlink w:anchor="_Toc146650305" w:history="1">
        <w:r w:rsidRPr="00952C61">
          <w:rPr>
            <w:rStyle w:val="Hipervnculo"/>
            <w:noProof/>
          </w:rPr>
          <w:t>Habilitar cifrado de disco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_Toc146650305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029C8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15EE9AD" w14:textId="79812563" w:rsidR="00FA54D1" w:rsidRDefault="00FA54D1">
      <w:pPr>
        <w:pStyle w:val="TDC1"/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es-ES"/>
        </w:rPr>
      </w:pPr>
      <w:hyperlink w:anchor="_Toc146650306" w:history="1">
        <w:r w:rsidRPr="00952C61">
          <w:rPr>
            <w:rStyle w:val="Hipervnculo"/>
            <w:noProof/>
          </w:rPr>
          <w:t>Teclas host en virtualbox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_Toc146650306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029C8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137525D" w14:textId="705D4659" w:rsidR="00FA54D1" w:rsidRDefault="00FA54D1">
      <w:pPr>
        <w:pStyle w:val="TDC1"/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es-ES"/>
        </w:rPr>
      </w:pPr>
      <w:hyperlink w:anchor="_Toc146650307" w:history="1">
        <w:r w:rsidRPr="00952C61">
          <w:rPr>
            <w:rStyle w:val="Hipervnculo"/>
            <w:noProof/>
          </w:rPr>
          <w:t>Ampliar disco duro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_Toc146650307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029C8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25F7C52" w14:textId="298F0DE7" w:rsidR="00FA54D1" w:rsidRDefault="00FA54D1">
      <w:pPr>
        <w:pStyle w:val="TDC1"/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es-ES"/>
        </w:rPr>
      </w:pPr>
      <w:hyperlink w:anchor="_Toc146650308" w:history="1">
        <w:r w:rsidRPr="00952C61">
          <w:rPr>
            <w:rStyle w:val="Hipervnculo"/>
            <w:noProof/>
          </w:rPr>
          <w:t>Añadir nuevo disco duro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_Toc146650308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029C8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4313B05" w14:textId="77B47761" w:rsidR="00FA54D1" w:rsidRDefault="00FA54D1">
      <w:pPr>
        <w:pStyle w:val="TDC1"/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es-ES"/>
        </w:rPr>
      </w:pPr>
      <w:hyperlink w:anchor="_Toc146650309" w:history="1">
        <w:r w:rsidRPr="00952C61">
          <w:rPr>
            <w:rStyle w:val="Hipervnculo"/>
            <w:noProof/>
          </w:rPr>
          <w:t>Configurar red Virtualbox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_Toc146650309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029C8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FB1F180" w14:textId="0A23CA45" w:rsidR="00FA54D1" w:rsidRDefault="00FA54D1">
      <w:pPr>
        <w:pStyle w:val="TDC1"/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es-ES"/>
        </w:rPr>
      </w:pPr>
      <w:hyperlink w:anchor="_Toc146650310" w:history="1">
        <w:r w:rsidRPr="00952C61">
          <w:rPr>
            <w:rStyle w:val="Hipervnculo"/>
            <w:noProof/>
          </w:rPr>
          <w:t>Exportar Máquina virtual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_Toc146650310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029C8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88AAEAB" w14:textId="763AC209" w:rsidR="00FA54D1" w:rsidRDefault="00FA54D1">
      <w:pPr>
        <w:pStyle w:val="TDC1"/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es-ES"/>
        </w:rPr>
      </w:pPr>
      <w:hyperlink w:anchor="_Toc146650311" w:history="1">
        <w:r w:rsidRPr="00952C61">
          <w:rPr>
            <w:rStyle w:val="Hipervnculo"/>
            <w:noProof/>
          </w:rPr>
          <w:t>Clonar máquina virtual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_Toc146650311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029C8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1B5B90A5" w14:textId="033842AC" w:rsidR="00FA54D1" w:rsidRDefault="00FA54D1">
      <w:pPr>
        <w:pStyle w:val="TDC1"/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es-ES"/>
        </w:rPr>
      </w:pPr>
      <w:hyperlink w:anchor="_Toc146650312" w:history="1">
        <w:r w:rsidRPr="00952C61">
          <w:rPr>
            <w:rStyle w:val="Hipervnculo"/>
            <w:noProof/>
          </w:rPr>
          <w:t>Crear máquina virtual desde un VirtualBox VDI o Virtual Disk Image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_Toc146650312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029C8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22C8B819" w14:textId="7B7A9C60" w:rsidR="00FA54D1" w:rsidRDefault="00FA54D1">
      <w:pPr>
        <w:pStyle w:val="TDC1"/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es-ES"/>
        </w:rPr>
      </w:pPr>
      <w:hyperlink w:anchor="_Toc146650313" w:history="1">
        <w:r w:rsidRPr="00952C61">
          <w:rPr>
            <w:rStyle w:val="Hipervnculo"/>
            <w:noProof/>
          </w:rPr>
          <w:t>Abrir máquina virtual de VMware vmdk VirtualBox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_Toc146650313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029C8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5C4D3A2A" w14:textId="6A99251A" w:rsidR="00EA7F1D" w:rsidRPr="00EA7F1D" w:rsidRDefault="00EA7F1D" w:rsidP="00EA7F1D">
      <w:pPr>
        <w:rPr>
          <w:lang w:eastAsia="es-ES"/>
        </w:rPr>
      </w:pPr>
      <w:r>
        <w:rPr>
          <w:lang w:eastAsia="es-ES"/>
        </w:rPr>
        <w:fldChar w:fldCharType="end"/>
      </w:r>
    </w:p>
    <w:p w14:paraId="0A8A50AC" w14:textId="53839E02" w:rsidR="00EA7F1D" w:rsidRDefault="00EA7F1D" w:rsidP="00246170">
      <w:pPr>
        <w:pStyle w:val="Ttulo1"/>
      </w:pPr>
      <w:r w:rsidRPr="00EA7F1D">
        <w:rPr>
          <w:lang w:eastAsia="es-ES"/>
        </w:rPr>
        <w:br w:type="page"/>
      </w:r>
      <w:bookmarkStart w:id="1" w:name="_Toc146650302"/>
      <w:r w:rsidR="00246170">
        <w:lastRenderedPageBreak/>
        <w:t>Crear la máquina virtual</w:t>
      </w:r>
      <w:bookmarkEnd w:id="1"/>
    </w:p>
    <w:p w14:paraId="22B79DCD" w14:textId="0F730249" w:rsidR="00246170" w:rsidRPr="00246170" w:rsidRDefault="00246170" w:rsidP="00246170">
      <w:pPr>
        <w:pStyle w:val="Texto"/>
      </w:pPr>
      <w:r>
        <w:t>Para crear la máquina virtual, le damos al botón nueva, rellenamos el formulario con el nombre, la carpeta, la ISO, el tipo y la versión</w:t>
      </w:r>
    </w:p>
    <w:p w14:paraId="77458CA8" w14:textId="5DFBECA5" w:rsidR="00EA7F1D" w:rsidRDefault="00246170" w:rsidP="00EA7F1D">
      <w:pPr>
        <w:pStyle w:val="Texto"/>
      </w:pPr>
      <w:r>
        <w:rPr>
          <w:noProof/>
        </w:rPr>
        <w:drawing>
          <wp:inline distT="0" distB="0" distL="0" distR="0" wp14:anchorId="09C8230B" wp14:editId="7C7CE220">
            <wp:extent cx="5398770" cy="3101340"/>
            <wp:effectExtent l="0" t="0" r="0" b="3810"/>
            <wp:docPr id="882398926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57BE1" w14:textId="681CA645" w:rsidR="00246170" w:rsidRDefault="00246170" w:rsidP="00EA7F1D">
      <w:pPr>
        <w:pStyle w:val="Texto"/>
      </w:pPr>
      <w:r>
        <w:t>Le añadimos la cantidad de RAM y núcleos del procesador que queramos</w:t>
      </w:r>
    </w:p>
    <w:p w14:paraId="6982E81E" w14:textId="45F25F62" w:rsidR="00246170" w:rsidRDefault="00246170" w:rsidP="00EA7F1D">
      <w:pPr>
        <w:pStyle w:val="Texto"/>
      </w:pPr>
      <w:r>
        <w:rPr>
          <w:noProof/>
        </w:rPr>
        <w:drawing>
          <wp:inline distT="0" distB="0" distL="0" distR="0" wp14:anchorId="2C798DD2" wp14:editId="0B30CB4B">
            <wp:extent cx="5398770" cy="2633345"/>
            <wp:effectExtent l="0" t="0" r="0" b="0"/>
            <wp:docPr id="42308868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1FE47" w14:textId="77777777" w:rsidR="00246170" w:rsidRDefault="00246170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14:paraId="1C979671" w14:textId="0772B1CF" w:rsidR="00246170" w:rsidRDefault="00246170" w:rsidP="00EA7F1D">
      <w:pPr>
        <w:pStyle w:val="Texto"/>
      </w:pPr>
      <w:r>
        <w:lastRenderedPageBreak/>
        <w:t>Ahora lo mismo, pero con</w:t>
      </w:r>
      <w:r w:rsidR="001F237F">
        <w:t xml:space="preserve"> la cantidad de almacenamiento en el disco duro que va a usar</w:t>
      </w:r>
    </w:p>
    <w:p w14:paraId="25018259" w14:textId="2DF49F7F" w:rsidR="00246170" w:rsidRDefault="00246170" w:rsidP="00EA7F1D">
      <w:pPr>
        <w:pStyle w:val="Texto"/>
      </w:pPr>
      <w:r>
        <w:rPr>
          <w:noProof/>
        </w:rPr>
        <w:drawing>
          <wp:inline distT="0" distB="0" distL="0" distR="0" wp14:anchorId="2F69571B" wp14:editId="2C622807">
            <wp:extent cx="5398770" cy="2655570"/>
            <wp:effectExtent l="0" t="0" r="0" b="0"/>
            <wp:docPr id="16948603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A15EA" w14:textId="167C89E8" w:rsidR="001F237F" w:rsidRDefault="001F237F" w:rsidP="00EA7F1D">
      <w:pPr>
        <w:pStyle w:val="Texto"/>
      </w:pPr>
      <w:r>
        <w:t>Nos mostrará un resumen y le damos a finalizar</w:t>
      </w:r>
    </w:p>
    <w:p w14:paraId="0E69E48F" w14:textId="314B4104" w:rsidR="001F237F" w:rsidRDefault="001F237F" w:rsidP="00EA7F1D">
      <w:pPr>
        <w:pStyle w:val="Texto"/>
      </w:pPr>
      <w:r>
        <w:rPr>
          <w:noProof/>
        </w:rPr>
        <w:drawing>
          <wp:inline distT="0" distB="0" distL="0" distR="0" wp14:anchorId="2AFDE843" wp14:editId="5A456D3E">
            <wp:extent cx="5398770" cy="2647950"/>
            <wp:effectExtent l="0" t="0" r="0" b="0"/>
            <wp:docPr id="609237696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9E303" w14:textId="7D4102E0" w:rsidR="001F237F" w:rsidRDefault="001F237F" w:rsidP="00EA7F1D">
      <w:pPr>
        <w:pStyle w:val="Texto"/>
      </w:pPr>
      <w:r>
        <w:t>Ahora nos toca iniciar el instalador de Windows</w:t>
      </w:r>
    </w:p>
    <w:p w14:paraId="0D89FB81" w14:textId="56E3EDD4" w:rsidR="001F237F" w:rsidRDefault="001F237F" w:rsidP="001F237F">
      <w:pPr>
        <w:pStyle w:val="Texto"/>
        <w:jc w:val="center"/>
      </w:pPr>
      <w:r>
        <w:rPr>
          <w:noProof/>
        </w:rPr>
        <w:drawing>
          <wp:inline distT="0" distB="0" distL="0" distR="0" wp14:anchorId="483C6591" wp14:editId="08E9EB1C">
            <wp:extent cx="4725619" cy="2139839"/>
            <wp:effectExtent l="0" t="0" r="0" b="0"/>
            <wp:docPr id="1582105497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4912" cy="2162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7D36F" w14:textId="77777777" w:rsidR="001F237F" w:rsidRDefault="001F237F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14:paraId="0E9A776B" w14:textId="6E925E9A" w:rsidR="001F237F" w:rsidRDefault="001F237F" w:rsidP="001F237F">
      <w:pPr>
        <w:pStyle w:val="Texto"/>
      </w:pPr>
      <w:r>
        <w:rPr>
          <w:noProof/>
        </w:rPr>
        <w:lastRenderedPageBreak/>
        <w:drawing>
          <wp:inline distT="0" distB="0" distL="0" distR="0" wp14:anchorId="068DA93D" wp14:editId="1D94BFE4">
            <wp:extent cx="5391150" cy="2809240"/>
            <wp:effectExtent l="0" t="0" r="0" b="0"/>
            <wp:docPr id="106874747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82F99" w14:textId="00DBE93C" w:rsidR="001F237F" w:rsidRDefault="001F237F" w:rsidP="001F237F">
      <w:pPr>
        <w:pStyle w:val="Texto"/>
      </w:pPr>
      <w:r>
        <w:t>Le damos a No tengo la clave de este producto</w:t>
      </w:r>
    </w:p>
    <w:p w14:paraId="4FC60B9C" w14:textId="35E3120C" w:rsidR="001F237F" w:rsidRDefault="001F237F" w:rsidP="001F237F">
      <w:pPr>
        <w:pStyle w:val="Texto"/>
      </w:pPr>
      <w:r>
        <w:rPr>
          <w:noProof/>
        </w:rPr>
        <w:drawing>
          <wp:inline distT="0" distB="0" distL="0" distR="0" wp14:anchorId="67879589" wp14:editId="6CE02F3A">
            <wp:extent cx="5398770" cy="2867660"/>
            <wp:effectExtent l="0" t="0" r="0" b="8890"/>
            <wp:docPr id="1428665330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C17F8" w14:textId="49AE2D9E" w:rsidR="001F237F" w:rsidRDefault="001F237F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14:paraId="3A18EEC6" w14:textId="6E8EA26C" w:rsidR="001F237F" w:rsidRDefault="001F237F" w:rsidP="001F237F">
      <w:pPr>
        <w:pStyle w:val="Texto"/>
      </w:pPr>
      <w:r>
        <w:lastRenderedPageBreak/>
        <w:t>Le damos a acepto los términos y a siguiente</w:t>
      </w:r>
    </w:p>
    <w:p w14:paraId="43AA9B0A" w14:textId="193A176D" w:rsidR="001F237F" w:rsidRDefault="001F237F" w:rsidP="001F237F">
      <w:pPr>
        <w:pStyle w:val="Texto"/>
      </w:pPr>
      <w:r>
        <w:rPr>
          <w:noProof/>
        </w:rPr>
        <w:drawing>
          <wp:inline distT="0" distB="0" distL="0" distR="0" wp14:anchorId="15671317" wp14:editId="2BF9623A">
            <wp:extent cx="5391150" cy="2860040"/>
            <wp:effectExtent l="0" t="0" r="0" b="0"/>
            <wp:docPr id="1956121205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0B3E3" w14:textId="02B029C1" w:rsidR="001F237F" w:rsidRDefault="001F237F" w:rsidP="001F237F">
      <w:pPr>
        <w:pStyle w:val="Texto"/>
      </w:pPr>
      <w:r>
        <w:t>Le damos a personalizada, ya que vamos a instalar Windows desde 0</w:t>
      </w:r>
    </w:p>
    <w:p w14:paraId="1F101880" w14:textId="2F516314" w:rsidR="001F237F" w:rsidRDefault="001F237F" w:rsidP="001F237F">
      <w:pPr>
        <w:pStyle w:val="Texto"/>
      </w:pPr>
      <w:r>
        <w:rPr>
          <w:noProof/>
        </w:rPr>
        <w:drawing>
          <wp:inline distT="0" distB="0" distL="0" distR="0" wp14:anchorId="2EF3D733" wp14:editId="22E110E2">
            <wp:extent cx="5391150" cy="1974850"/>
            <wp:effectExtent l="0" t="0" r="0" b="6350"/>
            <wp:docPr id="2021505759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1FD1D" w14:textId="77777777" w:rsidR="001F237F" w:rsidRDefault="001F237F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14:paraId="68A52433" w14:textId="3A69F613" w:rsidR="001F237F" w:rsidRDefault="001F237F" w:rsidP="001F237F">
      <w:pPr>
        <w:pStyle w:val="Texto"/>
      </w:pPr>
      <w:r>
        <w:lastRenderedPageBreak/>
        <w:t>En este punto si no nos deja borrar manualmente el disco (si da la ocasión, apretamos Shift+f10 y se nos abrirá CMD, colocamos “</w:t>
      </w:r>
      <w:proofErr w:type="spellStart"/>
      <w:r>
        <w:t>diskpart</w:t>
      </w:r>
      <w:proofErr w:type="spellEnd"/>
      <w:r>
        <w:t>”, “</w:t>
      </w:r>
      <w:proofErr w:type="spellStart"/>
      <w:r>
        <w:t>list</w:t>
      </w:r>
      <w:proofErr w:type="spellEnd"/>
      <w:r>
        <w:t xml:space="preserve"> disk” para ver los discos y seleccionar el que vayamos a limpiar, “</w:t>
      </w:r>
      <w:proofErr w:type="spellStart"/>
      <w:r>
        <w:t>sel</w:t>
      </w:r>
      <w:proofErr w:type="spellEnd"/>
      <w:r>
        <w:t xml:space="preserve"> disk X” reemplazando X con el numero de disco el cual vamos a limpiar y por último “</w:t>
      </w:r>
      <w:proofErr w:type="spellStart"/>
      <w:r>
        <w:t>clean</w:t>
      </w:r>
      <w:proofErr w:type="spellEnd"/>
      <w:r>
        <w:t>” y así tendremos el disco liberado para usarlo correctamente</w:t>
      </w:r>
    </w:p>
    <w:p w14:paraId="101198B4" w14:textId="15665312" w:rsidR="001F237F" w:rsidRDefault="001F237F" w:rsidP="001F237F">
      <w:pPr>
        <w:pStyle w:val="Texto"/>
      </w:pPr>
      <w:r>
        <w:rPr>
          <w:noProof/>
        </w:rPr>
        <w:drawing>
          <wp:inline distT="0" distB="0" distL="0" distR="0" wp14:anchorId="5CAA6255" wp14:editId="7DA09AFA">
            <wp:extent cx="5391150" cy="2860040"/>
            <wp:effectExtent l="0" t="0" r="0" b="0"/>
            <wp:docPr id="1309130514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5793B" w14:textId="4D75DB4E" w:rsidR="001F237F" w:rsidRDefault="001F237F" w:rsidP="001F237F">
      <w:pPr>
        <w:pStyle w:val="Texto"/>
      </w:pPr>
      <w:r>
        <w:t>Y comienza el proceso de instalación, cuando termine se reiniciará el equipo</w:t>
      </w:r>
    </w:p>
    <w:p w14:paraId="01AEFE5E" w14:textId="073B7CF2" w:rsidR="001F237F" w:rsidRDefault="001F237F" w:rsidP="001F237F">
      <w:pPr>
        <w:pStyle w:val="Texto"/>
      </w:pPr>
      <w:r>
        <w:rPr>
          <w:noProof/>
        </w:rPr>
        <w:drawing>
          <wp:inline distT="0" distB="0" distL="0" distR="0" wp14:anchorId="05C53AD7" wp14:editId="0C0DC497">
            <wp:extent cx="5391150" cy="1492250"/>
            <wp:effectExtent l="0" t="0" r="0" b="0"/>
            <wp:docPr id="1552294828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E7727" w14:textId="3D5765BD" w:rsidR="001F237F" w:rsidRDefault="001F237F" w:rsidP="001F237F">
      <w:pPr>
        <w:pStyle w:val="Texto"/>
      </w:pPr>
      <w:r>
        <w:t>Como no queremos abrir el instalador de nuevo, no apretamos ningún botón</w:t>
      </w:r>
    </w:p>
    <w:p w14:paraId="532168F4" w14:textId="67FBF0A0" w:rsidR="001F237F" w:rsidRDefault="001F237F" w:rsidP="001F237F">
      <w:pPr>
        <w:pStyle w:val="Texto"/>
      </w:pPr>
      <w:r>
        <w:rPr>
          <w:noProof/>
        </w:rPr>
        <w:drawing>
          <wp:inline distT="0" distB="0" distL="0" distR="0" wp14:anchorId="4844065D" wp14:editId="28957659">
            <wp:extent cx="5391150" cy="475615"/>
            <wp:effectExtent l="0" t="0" r="0" b="635"/>
            <wp:docPr id="649419311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7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B2349" w14:textId="77777777" w:rsidR="001F237F" w:rsidRDefault="001F237F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14:paraId="26645287" w14:textId="180C0F7E" w:rsidR="00693C5E" w:rsidRDefault="00693C5E" w:rsidP="001F237F">
      <w:pPr>
        <w:pStyle w:val="Texto"/>
      </w:pPr>
      <w:r>
        <w:lastRenderedPageBreak/>
        <w:t>Ahora empezaremos con la configuración del sistema, en concreto, de la región</w:t>
      </w:r>
    </w:p>
    <w:p w14:paraId="1C7C4F53" w14:textId="3D0FE8D7" w:rsidR="001F237F" w:rsidRDefault="00693C5E" w:rsidP="001F237F">
      <w:pPr>
        <w:pStyle w:val="Texto"/>
      </w:pPr>
      <w:r>
        <w:rPr>
          <w:noProof/>
        </w:rPr>
        <w:drawing>
          <wp:inline distT="0" distB="0" distL="0" distR="0" wp14:anchorId="3F18238C" wp14:editId="0A3D9AE3">
            <wp:extent cx="5384165" cy="3028315"/>
            <wp:effectExtent l="0" t="0" r="6985" b="635"/>
            <wp:docPr id="1361795580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165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93CDF" w14:textId="50C42EE0" w:rsidR="00693C5E" w:rsidRDefault="00693C5E" w:rsidP="001F237F">
      <w:pPr>
        <w:pStyle w:val="Texto"/>
      </w:pPr>
      <w:r>
        <w:t>Nos preguntará sobre la distribución de teclado</w:t>
      </w:r>
    </w:p>
    <w:p w14:paraId="015CB3D2" w14:textId="0BC53D2D" w:rsidR="00693C5E" w:rsidRDefault="00693C5E" w:rsidP="001F237F">
      <w:pPr>
        <w:pStyle w:val="Texto"/>
      </w:pPr>
      <w:r>
        <w:rPr>
          <w:noProof/>
        </w:rPr>
        <w:drawing>
          <wp:inline distT="0" distB="0" distL="0" distR="0" wp14:anchorId="2950909D" wp14:editId="5F3B8A83">
            <wp:extent cx="5398770" cy="2385060"/>
            <wp:effectExtent l="0" t="0" r="0" b="0"/>
            <wp:docPr id="117747740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8B068" w14:textId="77777777" w:rsidR="00693C5E" w:rsidRDefault="00693C5E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14:paraId="2C303494" w14:textId="0FFB3691" w:rsidR="00693C5E" w:rsidRDefault="00693C5E" w:rsidP="001F237F">
      <w:pPr>
        <w:pStyle w:val="Texto"/>
      </w:pPr>
      <w:r>
        <w:lastRenderedPageBreak/>
        <w:t>Y si queremos agregar otra distribución (idioma de teclado)</w:t>
      </w:r>
    </w:p>
    <w:p w14:paraId="72F713F3" w14:textId="5B6AD312" w:rsidR="00693C5E" w:rsidRDefault="00693C5E" w:rsidP="001F237F">
      <w:pPr>
        <w:pStyle w:val="Texto"/>
      </w:pPr>
      <w:r>
        <w:rPr>
          <w:noProof/>
        </w:rPr>
        <w:drawing>
          <wp:inline distT="0" distB="0" distL="0" distR="0" wp14:anchorId="2337E43B" wp14:editId="67A9269F">
            <wp:extent cx="5391150" cy="2611755"/>
            <wp:effectExtent l="0" t="0" r="0" b="0"/>
            <wp:docPr id="638746966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279E3" w14:textId="35863C53" w:rsidR="00693C5E" w:rsidRDefault="00693C5E" w:rsidP="001F237F">
      <w:pPr>
        <w:pStyle w:val="Texto"/>
      </w:pPr>
      <w:r>
        <w:t>Ahora en la configuración, yo voy a elegir uso personal para que no me obliguen a introducir ningún correo obligatoriamente, ya que alargaría mucho el proceso de instalación</w:t>
      </w:r>
    </w:p>
    <w:p w14:paraId="6117F96C" w14:textId="7F20C3A9" w:rsidR="00693C5E" w:rsidRDefault="00693C5E" w:rsidP="001F237F">
      <w:pPr>
        <w:pStyle w:val="Texto"/>
      </w:pPr>
      <w:r>
        <w:rPr>
          <w:noProof/>
        </w:rPr>
        <w:drawing>
          <wp:inline distT="0" distB="0" distL="0" distR="0" wp14:anchorId="6A63F033" wp14:editId="621C02ED">
            <wp:extent cx="5391150" cy="2004060"/>
            <wp:effectExtent l="0" t="0" r="0" b="0"/>
            <wp:docPr id="723554055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F3144" w14:textId="77777777" w:rsidR="00693C5E" w:rsidRDefault="00693C5E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14:paraId="7B26863F" w14:textId="0966D512" w:rsidR="00693C5E" w:rsidRDefault="00693C5E" w:rsidP="001F237F">
      <w:pPr>
        <w:pStyle w:val="Texto"/>
      </w:pPr>
      <w:r>
        <w:lastRenderedPageBreak/>
        <w:t>Yo le voy a dar a cuenta sin conexión para que nos cree una cuenta en el equipo</w:t>
      </w:r>
    </w:p>
    <w:p w14:paraId="15CD46C5" w14:textId="7ED2E19F" w:rsidR="00693C5E" w:rsidRDefault="00693C5E" w:rsidP="001F237F">
      <w:pPr>
        <w:pStyle w:val="Texto"/>
      </w:pPr>
      <w:r>
        <w:rPr>
          <w:noProof/>
        </w:rPr>
        <w:drawing>
          <wp:inline distT="0" distB="0" distL="0" distR="0" wp14:anchorId="66548486" wp14:editId="74F47AE8">
            <wp:extent cx="5391150" cy="2450465"/>
            <wp:effectExtent l="0" t="0" r="0" b="6985"/>
            <wp:docPr id="1606661205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F1467" w14:textId="5B95859A" w:rsidR="00693C5E" w:rsidRDefault="00693C5E" w:rsidP="001F237F">
      <w:pPr>
        <w:pStyle w:val="Texto"/>
      </w:pPr>
      <w:r>
        <w:t xml:space="preserve">Le voy a dar a experiencia limitada, ya que </w:t>
      </w:r>
      <w:proofErr w:type="spellStart"/>
      <w:r>
        <w:t>sino</w:t>
      </w:r>
      <w:proofErr w:type="spellEnd"/>
      <w:r>
        <w:t>, nos volverá a pedir el correo</w:t>
      </w:r>
    </w:p>
    <w:p w14:paraId="7196ACD0" w14:textId="6C55A934" w:rsidR="00693C5E" w:rsidRDefault="00693C5E" w:rsidP="001F237F">
      <w:pPr>
        <w:pStyle w:val="Texto"/>
      </w:pPr>
      <w:r>
        <w:rPr>
          <w:noProof/>
        </w:rPr>
        <w:drawing>
          <wp:inline distT="0" distB="0" distL="0" distR="0" wp14:anchorId="00645EDE" wp14:editId="06A4A256">
            <wp:extent cx="5384165" cy="2392045"/>
            <wp:effectExtent l="0" t="0" r="6985" b="8255"/>
            <wp:docPr id="1696798716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165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D3E94" w14:textId="7B7AC403" w:rsidR="00693C5E" w:rsidRDefault="00693C5E" w:rsidP="001F237F">
      <w:pPr>
        <w:pStyle w:val="Texto"/>
      </w:pPr>
      <w:r>
        <w:t>Nos preguntará por el nombre de usuario del equipo</w:t>
      </w:r>
    </w:p>
    <w:p w14:paraId="54E80093" w14:textId="30ACBE37" w:rsidR="00693C5E" w:rsidRDefault="00693C5E" w:rsidP="001F237F">
      <w:pPr>
        <w:pStyle w:val="Texto"/>
      </w:pPr>
      <w:r>
        <w:rPr>
          <w:noProof/>
        </w:rPr>
        <w:drawing>
          <wp:inline distT="0" distB="0" distL="0" distR="0" wp14:anchorId="6AD56216" wp14:editId="38393B4C">
            <wp:extent cx="5391150" cy="2809240"/>
            <wp:effectExtent l="0" t="0" r="0" b="0"/>
            <wp:docPr id="389557344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3F78F" w14:textId="64FF60F6" w:rsidR="00693C5E" w:rsidRDefault="00693C5E" w:rsidP="001F237F">
      <w:pPr>
        <w:pStyle w:val="Texto"/>
      </w:pPr>
      <w:r>
        <w:lastRenderedPageBreak/>
        <w:t>Y ahora por una contraseña que deberemos de introducir 2 veces</w:t>
      </w:r>
    </w:p>
    <w:p w14:paraId="566DFE5F" w14:textId="3EB54741" w:rsidR="00693C5E" w:rsidRDefault="00693C5E" w:rsidP="00693C5E">
      <w:pPr>
        <w:pStyle w:val="Texto"/>
        <w:jc w:val="center"/>
      </w:pPr>
      <w:r>
        <w:rPr>
          <w:noProof/>
        </w:rPr>
        <w:drawing>
          <wp:inline distT="0" distB="0" distL="0" distR="0" wp14:anchorId="445BA23E" wp14:editId="402DCDB4">
            <wp:extent cx="4864608" cy="1927508"/>
            <wp:effectExtent l="0" t="0" r="0" b="0"/>
            <wp:docPr id="79809889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895" cy="1933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459B6" w14:textId="3B99F8B6" w:rsidR="00693C5E" w:rsidRDefault="00693C5E" w:rsidP="001F237F">
      <w:pPr>
        <w:pStyle w:val="Texto"/>
      </w:pPr>
      <w:r>
        <w:t>Y ahora en las preguntas de seguridad, no me complico y pongo texto de manera rápida para agilizar el proceso de instalación</w:t>
      </w:r>
    </w:p>
    <w:p w14:paraId="6D6BC2E6" w14:textId="034893D3" w:rsidR="00693C5E" w:rsidRDefault="00693C5E" w:rsidP="00693C5E">
      <w:pPr>
        <w:pStyle w:val="Texto"/>
        <w:jc w:val="center"/>
      </w:pPr>
      <w:r>
        <w:rPr>
          <w:noProof/>
        </w:rPr>
        <w:drawing>
          <wp:inline distT="0" distB="0" distL="0" distR="0" wp14:anchorId="4AB4AA26" wp14:editId="65210E48">
            <wp:extent cx="4830768" cy="1828750"/>
            <wp:effectExtent l="0" t="0" r="8255" b="635"/>
            <wp:docPr id="2103197761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930" cy="183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754DB" w14:textId="30ACD125" w:rsidR="00693C5E" w:rsidRDefault="00693C5E" w:rsidP="00693C5E">
      <w:pPr>
        <w:pStyle w:val="Texto"/>
        <w:jc w:val="center"/>
      </w:pPr>
      <w:r>
        <w:rPr>
          <w:noProof/>
        </w:rPr>
        <w:drawing>
          <wp:inline distT="0" distB="0" distL="0" distR="0" wp14:anchorId="3B17C934" wp14:editId="29DED869">
            <wp:extent cx="4830445" cy="1773777"/>
            <wp:effectExtent l="0" t="0" r="8255" b="0"/>
            <wp:docPr id="472439829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548" cy="1781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A0B97" w14:textId="0F6E0552" w:rsidR="00693C5E" w:rsidRDefault="00693C5E" w:rsidP="00693C5E">
      <w:pPr>
        <w:pStyle w:val="Texto"/>
        <w:jc w:val="center"/>
      </w:pPr>
      <w:r>
        <w:rPr>
          <w:noProof/>
        </w:rPr>
        <w:drawing>
          <wp:inline distT="0" distB="0" distL="0" distR="0" wp14:anchorId="40595163" wp14:editId="11920537">
            <wp:extent cx="4807354" cy="1843328"/>
            <wp:effectExtent l="0" t="0" r="0" b="5080"/>
            <wp:docPr id="971877479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4473" cy="1846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ED131" w14:textId="77777777" w:rsidR="00693C5E" w:rsidRDefault="00693C5E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14:paraId="5C0037EA" w14:textId="757E1724" w:rsidR="00693C5E" w:rsidRDefault="00693C5E" w:rsidP="00693C5E">
      <w:pPr>
        <w:pStyle w:val="Texto"/>
      </w:pPr>
      <w:r w:rsidRPr="00693C5E">
        <w:lastRenderedPageBreak/>
        <w:t xml:space="preserve">Por tal de evitar </w:t>
      </w:r>
      <w:proofErr w:type="spellStart"/>
      <w:r w:rsidRPr="00693C5E">
        <w:t>bloatware</w:t>
      </w:r>
      <w:proofErr w:type="spellEnd"/>
      <w:r w:rsidRPr="00693C5E">
        <w:t xml:space="preserve"> y ajustes de segundo plano en funcionamiento constantemente le </w:t>
      </w:r>
      <w:proofErr w:type="spellStart"/>
      <w:r w:rsidRPr="00693C5E">
        <w:t>dare</w:t>
      </w:r>
      <w:proofErr w:type="spellEnd"/>
      <w:r w:rsidRPr="00693C5E">
        <w:t xml:space="preserve"> el mínimo soporte de </w:t>
      </w:r>
      <w:proofErr w:type="spellStart"/>
      <w:r w:rsidRPr="00693C5E">
        <w:t>windows</w:t>
      </w:r>
      <w:proofErr w:type="spellEnd"/>
    </w:p>
    <w:p w14:paraId="29FC1049" w14:textId="720A7ADF" w:rsidR="00693C5E" w:rsidRDefault="00693C5E" w:rsidP="00693C5E">
      <w:pPr>
        <w:pStyle w:val="Texto"/>
      </w:pPr>
      <w:r>
        <w:rPr>
          <w:noProof/>
        </w:rPr>
        <w:drawing>
          <wp:inline distT="0" distB="0" distL="0" distR="0" wp14:anchorId="33796C3E" wp14:editId="073EDC31">
            <wp:extent cx="5391150" cy="2589530"/>
            <wp:effectExtent l="0" t="0" r="0" b="1270"/>
            <wp:docPr id="1674545654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0B790" w14:textId="21F57601" w:rsidR="00693C5E" w:rsidRDefault="00F067BC" w:rsidP="00693C5E">
      <w:pPr>
        <w:pStyle w:val="Texto"/>
      </w:pPr>
      <w:r>
        <w:rPr>
          <w:noProof/>
        </w:rPr>
        <w:drawing>
          <wp:inline distT="0" distB="0" distL="0" distR="0" wp14:anchorId="19810512" wp14:editId="477DF586">
            <wp:extent cx="5384165" cy="1762760"/>
            <wp:effectExtent l="0" t="0" r="6985" b="8890"/>
            <wp:docPr id="1046482195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165" cy="176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C77FC" w14:textId="21FC6DDE" w:rsidR="00F067BC" w:rsidRDefault="00F067BC" w:rsidP="00693C5E">
      <w:pPr>
        <w:pStyle w:val="Texto"/>
      </w:pPr>
      <w:r>
        <w:rPr>
          <w:noProof/>
        </w:rPr>
        <w:drawing>
          <wp:inline distT="0" distB="0" distL="0" distR="0" wp14:anchorId="022990B5" wp14:editId="1EAF55DE">
            <wp:extent cx="5391150" cy="2267585"/>
            <wp:effectExtent l="0" t="0" r="0" b="0"/>
            <wp:docPr id="1965394905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FA2A8" w14:textId="77777777" w:rsidR="00F067BC" w:rsidRDefault="00F067BC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14:paraId="1E89A7F0" w14:textId="57350137" w:rsidR="00F067BC" w:rsidRDefault="00F067BC" w:rsidP="00693C5E">
      <w:pPr>
        <w:pStyle w:val="Texto"/>
      </w:pPr>
      <w:r>
        <w:rPr>
          <w:noProof/>
        </w:rPr>
        <w:lastRenderedPageBreak/>
        <w:drawing>
          <wp:inline distT="0" distB="0" distL="0" distR="0" wp14:anchorId="5F72862B" wp14:editId="3ACB274C">
            <wp:extent cx="5384165" cy="1901825"/>
            <wp:effectExtent l="0" t="0" r="6985" b="3175"/>
            <wp:docPr id="149352772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165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19248" w14:textId="1F2CEEF0" w:rsidR="00F067BC" w:rsidRDefault="00F067BC" w:rsidP="00693C5E">
      <w:pPr>
        <w:pStyle w:val="Texto"/>
      </w:pPr>
      <w:r>
        <w:rPr>
          <w:noProof/>
        </w:rPr>
        <w:drawing>
          <wp:inline distT="0" distB="0" distL="0" distR="0" wp14:anchorId="7DDCAB49" wp14:editId="71E35F47">
            <wp:extent cx="5391150" cy="1865630"/>
            <wp:effectExtent l="0" t="0" r="0" b="1270"/>
            <wp:docPr id="701362307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86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65223" w14:textId="62EB9C8D" w:rsidR="00F067BC" w:rsidRDefault="00F067BC" w:rsidP="00693C5E">
      <w:pPr>
        <w:pStyle w:val="Texto"/>
      </w:pPr>
      <w:r>
        <w:rPr>
          <w:noProof/>
        </w:rPr>
        <w:drawing>
          <wp:inline distT="0" distB="0" distL="0" distR="0" wp14:anchorId="6C06B1D0" wp14:editId="3D549BA2">
            <wp:extent cx="5384165" cy="1851025"/>
            <wp:effectExtent l="0" t="0" r="6985" b="0"/>
            <wp:docPr id="494129419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165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B32F6" w14:textId="549F3552" w:rsidR="00F067BC" w:rsidRDefault="00F067BC" w:rsidP="00693C5E">
      <w:pPr>
        <w:pStyle w:val="Texto"/>
      </w:pPr>
      <w:r>
        <w:rPr>
          <w:noProof/>
        </w:rPr>
        <w:drawing>
          <wp:inline distT="0" distB="0" distL="0" distR="0" wp14:anchorId="3C9A8689" wp14:editId="495E2F97">
            <wp:extent cx="5391150" cy="2458085"/>
            <wp:effectExtent l="0" t="0" r="0" b="0"/>
            <wp:docPr id="191693965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D70EA" w14:textId="77777777" w:rsidR="00F067BC" w:rsidRDefault="00F067BC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14:paraId="106EAF0A" w14:textId="41449E1F" w:rsidR="00F067BC" w:rsidRDefault="00F067BC" w:rsidP="00693C5E">
      <w:pPr>
        <w:pStyle w:val="Texto"/>
      </w:pPr>
      <w:r>
        <w:lastRenderedPageBreak/>
        <w:t xml:space="preserve">Ahora viene la parte de delta, que es la optimización de </w:t>
      </w:r>
      <w:proofErr w:type="spellStart"/>
      <w:r>
        <w:t>windows</w:t>
      </w:r>
      <w:proofErr w:type="spellEnd"/>
    </w:p>
    <w:p w14:paraId="738BC8B1" w14:textId="28C45E9E" w:rsidR="00F067BC" w:rsidRDefault="00F067BC" w:rsidP="00693C5E">
      <w:pPr>
        <w:pStyle w:val="Texto"/>
      </w:pPr>
      <w:r>
        <w:rPr>
          <w:noProof/>
        </w:rPr>
        <w:drawing>
          <wp:inline distT="0" distB="0" distL="0" distR="0" wp14:anchorId="1DB70970" wp14:editId="2DF27423">
            <wp:extent cx="5398770" cy="2882265"/>
            <wp:effectExtent l="0" t="0" r="0" b="0"/>
            <wp:docPr id="1059725190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83EAC" w14:textId="596EFE4D" w:rsidR="00F067BC" w:rsidRDefault="00F067BC" w:rsidP="00693C5E">
      <w:pPr>
        <w:pStyle w:val="Texto"/>
      </w:pPr>
      <w:r>
        <w:t xml:space="preserve">Aquí tenemos software que podemos </w:t>
      </w:r>
      <w:proofErr w:type="spellStart"/>
      <w:r>
        <w:t>pre-instalar</w:t>
      </w:r>
      <w:proofErr w:type="spellEnd"/>
    </w:p>
    <w:p w14:paraId="50538491" w14:textId="54AF962F" w:rsidR="00F067BC" w:rsidRDefault="00F067BC" w:rsidP="00693C5E">
      <w:pPr>
        <w:pStyle w:val="Texto"/>
      </w:pPr>
      <w:r>
        <w:rPr>
          <w:noProof/>
        </w:rPr>
        <w:drawing>
          <wp:inline distT="0" distB="0" distL="0" distR="0" wp14:anchorId="29D8EFEE" wp14:editId="42400AFD">
            <wp:extent cx="5398770" cy="2867660"/>
            <wp:effectExtent l="0" t="0" r="0" b="8890"/>
            <wp:docPr id="906746929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6E7ED" w14:textId="25BB02C9" w:rsidR="00F067BC" w:rsidRDefault="00F067BC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14:paraId="1266963D" w14:textId="19B36C4A" w:rsidR="00F067BC" w:rsidRDefault="00F067BC" w:rsidP="00693C5E">
      <w:pPr>
        <w:pStyle w:val="Texto"/>
      </w:pPr>
      <w:r>
        <w:lastRenderedPageBreak/>
        <w:t xml:space="preserve">Aquí solo recomiendo usar estas 2 opciones, ya que </w:t>
      </w:r>
      <w:proofErr w:type="spellStart"/>
      <w:r>
        <w:t>rainmeter</w:t>
      </w:r>
      <w:proofErr w:type="spellEnd"/>
      <w:r>
        <w:t xml:space="preserve"> es una aplicación de fondo de escritorio que va a consumir CPU, RAM y GPU, lo cual entorpecerá el funcionamiento de la máquina virtual</w:t>
      </w:r>
    </w:p>
    <w:p w14:paraId="3273B350" w14:textId="32D60CEF" w:rsidR="00F067BC" w:rsidRDefault="00F067BC" w:rsidP="00693C5E">
      <w:pPr>
        <w:pStyle w:val="Texto"/>
      </w:pPr>
      <w:r>
        <w:rPr>
          <w:noProof/>
        </w:rPr>
        <w:drawing>
          <wp:inline distT="0" distB="0" distL="0" distR="0" wp14:anchorId="603CC291" wp14:editId="1222205B">
            <wp:extent cx="5398770" cy="2830830"/>
            <wp:effectExtent l="0" t="0" r="0" b="7620"/>
            <wp:docPr id="1263100368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AF39B" w14:textId="2FBC09A6" w:rsidR="00F067BC" w:rsidRDefault="00F067BC" w:rsidP="00693C5E">
      <w:pPr>
        <w:pStyle w:val="Texto"/>
      </w:pPr>
      <w:r>
        <w:t>Le damos a optimización segura para que optimice sin obstaculizar el funcionamiento del equipo</w:t>
      </w:r>
    </w:p>
    <w:p w14:paraId="15722DAE" w14:textId="525520D6" w:rsidR="00F067BC" w:rsidRDefault="00F067BC" w:rsidP="00693C5E">
      <w:pPr>
        <w:pStyle w:val="Texto"/>
      </w:pPr>
      <w:r>
        <w:rPr>
          <w:noProof/>
        </w:rPr>
        <w:drawing>
          <wp:inline distT="0" distB="0" distL="0" distR="0" wp14:anchorId="4B906243" wp14:editId="3FF416F9">
            <wp:extent cx="5398770" cy="2882265"/>
            <wp:effectExtent l="0" t="0" r="0" b="0"/>
            <wp:docPr id="1621424880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4987C" w14:textId="3C323C2F" w:rsidR="00F067BC" w:rsidRDefault="00F067BC" w:rsidP="00F067BC">
      <w:pPr>
        <w:pStyle w:val="Texto"/>
        <w:jc w:val="center"/>
      </w:pPr>
      <w:r>
        <w:rPr>
          <w:noProof/>
        </w:rPr>
        <w:drawing>
          <wp:inline distT="0" distB="0" distL="0" distR="0" wp14:anchorId="40AA2BC6" wp14:editId="1B73AE58">
            <wp:extent cx="3555187" cy="1705253"/>
            <wp:effectExtent l="0" t="0" r="7620" b="9525"/>
            <wp:docPr id="1931696293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264" cy="1736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F28F2" w14:textId="5BF374F3" w:rsidR="00F067BC" w:rsidRDefault="00F067BC" w:rsidP="00F067BC">
      <w:pPr>
        <w:pStyle w:val="Texto"/>
      </w:pPr>
      <w:r>
        <w:lastRenderedPageBreak/>
        <w:t xml:space="preserve">Ahora se nos </w:t>
      </w:r>
      <w:proofErr w:type="spellStart"/>
      <w:r>
        <w:t>reinciará</w:t>
      </w:r>
      <w:proofErr w:type="spellEnd"/>
      <w:r>
        <w:t xml:space="preserve"> de nuevo el equipo y ya podremos acceder con nuestro usuario</w:t>
      </w:r>
    </w:p>
    <w:p w14:paraId="4837C8CB" w14:textId="60500058" w:rsidR="00F067BC" w:rsidRDefault="00F067BC" w:rsidP="00F067BC">
      <w:pPr>
        <w:pStyle w:val="Texto"/>
      </w:pPr>
      <w:r>
        <w:rPr>
          <w:noProof/>
        </w:rPr>
        <w:drawing>
          <wp:inline distT="0" distB="0" distL="0" distR="0" wp14:anchorId="30244371" wp14:editId="5CCF6572">
            <wp:extent cx="5398770" cy="3035935"/>
            <wp:effectExtent l="0" t="0" r="0" b="0"/>
            <wp:docPr id="17657151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4DC66" w14:textId="26FFED21" w:rsidR="00A357C6" w:rsidRDefault="00F067BC" w:rsidP="00F067BC">
      <w:pPr>
        <w:pStyle w:val="Texto"/>
      </w:pPr>
      <w:r>
        <w:rPr>
          <w:noProof/>
        </w:rPr>
        <w:drawing>
          <wp:inline distT="0" distB="0" distL="0" distR="0" wp14:anchorId="3BDD0873" wp14:editId="7E6DFEA8">
            <wp:extent cx="5398770" cy="3035935"/>
            <wp:effectExtent l="0" t="0" r="0" b="0"/>
            <wp:docPr id="171089162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8C7FB" w14:textId="77777777" w:rsidR="00A357C6" w:rsidRDefault="00A357C6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14:paraId="501A962C" w14:textId="2FCB96B0" w:rsidR="00A357C6" w:rsidRDefault="00A357C6" w:rsidP="00F067BC">
      <w:pPr>
        <w:pStyle w:val="Texto"/>
      </w:pPr>
      <w:r>
        <w:rPr>
          <w:noProof/>
        </w:rPr>
        <w:lastRenderedPageBreak/>
        <w:drawing>
          <wp:inline distT="0" distB="0" distL="0" distR="0" wp14:anchorId="67A54F66" wp14:editId="1B6E2BBC">
            <wp:extent cx="5400040" cy="3039745"/>
            <wp:effectExtent l="0" t="0" r="0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0996F" w14:textId="77777777" w:rsidR="00A357C6" w:rsidRDefault="00A357C6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14:paraId="30CC7C5C" w14:textId="3D3EB9D6" w:rsidR="00F067BC" w:rsidRDefault="00A357C6" w:rsidP="00A357C6">
      <w:pPr>
        <w:pStyle w:val="Ttulo1"/>
      </w:pPr>
      <w:bookmarkStart w:id="2" w:name="_Toc146650303"/>
      <w:r>
        <w:lastRenderedPageBreak/>
        <w:t>Añadir Guest Additions</w:t>
      </w:r>
      <w:bookmarkEnd w:id="2"/>
    </w:p>
    <w:p w14:paraId="2A6C0D8D" w14:textId="06BADE45" w:rsidR="00A357C6" w:rsidRDefault="00A357C6" w:rsidP="00A357C6">
      <w:pPr>
        <w:pStyle w:val="Texto"/>
      </w:pPr>
      <w:r>
        <w:t xml:space="preserve">Para añadir guest additions, primero nos dirigimos a la </w:t>
      </w:r>
      <w:hyperlink r:id="rId49" w:history="1">
        <w:r w:rsidRPr="00A357C6">
          <w:rPr>
            <w:rStyle w:val="Hipervnculo"/>
          </w:rPr>
          <w:t>página de virtualbox</w:t>
        </w:r>
      </w:hyperlink>
      <w:r>
        <w:t xml:space="preserve"> y descargamos lo mostrado en la imagen o le das click en el enlace colocado</w:t>
      </w:r>
    </w:p>
    <w:p w14:paraId="64589EF9" w14:textId="3AFAD72B" w:rsidR="00A357C6" w:rsidRDefault="00A357C6" w:rsidP="00A357C6">
      <w:pPr>
        <w:pStyle w:val="Texto"/>
      </w:pPr>
      <w:r>
        <w:rPr>
          <w:noProof/>
        </w:rPr>
        <w:drawing>
          <wp:inline distT="0" distB="0" distL="0" distR="0" wp14:anchorId="580B9484" wp14:editId="4C2C6BF5">
            <wp:extent cx="5389880" cy="2880995"/>
            <wp:effectExtent l="0" t="0" r="127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D505B" w14:textId="139047D2" w:rsidR="00C258CF" w:rsidRDefault="00C258CF" w:rsidP="00A357C6">
      <w:pPr>
        <w:pStyle w:val="Texto"/>
      </w:pPr>
      <w:r>
        <w:t>Y abrimos el archivo haciendo click 2 veces sobre él</w:t>
      </w:r>
    </w:p>
    <w:p w14:paraId="211FF904" w14:textId="3A1F5AE3" w:rsidR="00C258CF" w:rsidRDefault="00C258CF" w:rsidP="00A357C6">
      <w:pPr>
        <w:pStyle w:val="Texto"/>
      </w:pPr>
      <w:r>
        <w:rPr>
          <w:noProof/>
        </w:rPr>
        <w:drawing>
          <wp:inline distT="0" distB="0" distL="0" distR="0" wp14:anchorId="690EDDC8" wp14:editId="4ACBFE0F">
            <wp:extent cx="5396865" cy="63246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E7F38" w14:textId="27F765A5" w:rsidR="00C258CF" w:rsidRDefault="00C258CF" w:rsidP="00A357C6">
      <w:pPr>
        <w:pStyle w:val="Texto"/>
      </w:pPr>
      <w:r>
        <w:t>Y nos aparecerá esto y le damos a instalar</w:t>
      </w:r>
    </w:p>
    <w:p w14:paraId="52714372" w14:textId="590333FF" w:rsidR="00C258CF" w:rsidRDefault="00C258CF" w:rsidP="00C258CF">
      <w:pPr>
        <w:pStyle w:val="Texto"/>
        <w:jc w:val="center"/>
      </w:pPr>
      <w:r>
        <w:rPr>
          <w:noProof/>
        </w:rPr>
        <w:drawing>
          <wp:inline distT="0" distB="0" distL="0" distR="0" wp14:anchorId="6FED18E3" wp14:editId="2A30CCB4">
            <wp:extent cx="4304030" cy="2475230"/>
            <wp:effectExtent l="0" t="0" r="1270" b="127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030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E9B4B" w14:textId="48A16102" w:rsidR="00C258CF" w:rsidRDefault="00C258CF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14:paraId="72136D61" w14:textId="1199200C" w:rsidR="00C258CF" w:rsidRDefault="00C7730C" w:rsidP="00C258CF">
      <w:pPr>
        <w:pStyle w:val="Texto"/>
      </w:pPr>
      <w:r>
        <w:rPr>
          <w:noProof/>
        </w:rPr>
        <w:lastRenderedPageBreak/>
        <w:drawing>
          <wp:inline distT="0" distB="0" distL="0" distR="0" wp14:anchorId="5399CE7D" wp14:editId="2942536D">
            <wp:extent cx="5396865" cy="434530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434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F3737" w14:textId="673CF038" w:rsidR="00C7730C" w:rsidRDefault="00C7730C" w:rsidP="00C258CF">
      <w:pPr>
        <w:pStyle w:val="Texto"/>
      </w:pPr>
      <w:r>
        <w:t>Y ya tendremos las Guest Additions, la cual nos permitirá interactuar entre nuestro equipo host y nuestra máquina virtual.</w:t>
      </w:r>
    </w:p>
    <w:p w14:paraId="27D8766D" w14:textId="30FB213F" w:rsidR="00C7730C" w:rsidRDefault="00C7730C" w:rsidP="00C258CF">
      <w:pPr>
        <w:pStyle w:val="Texto"/>
      </w:pPr>
      <w:r>
        <w:t>Pero ahora, necesitamos instalar la guest additions en nuestra máquina virtual, para ello, nos dirigimos al apartado de dispositivos y le damos a insertar imagen de CD de complementos de invitado</w:t>
      </w:r>
      <w:r>
        <w:rPr>
          <w:noProof/>
        </w:rPr>
        <w:drawing>
          <wp:inline distT="0" distB="0" distL="0" distR="0" wp14:anchorId="4EBF2C44" wp14:editId="64D1689A">
            <wp:extent cx="5396865" cy="2777490"/>
            <wp:effectExtent l="0" t="0" r="0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73419" w14:textId="77777777" w:rsidR="00C7730C" w:rsidRDefault="00C7730C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14:paraId="27061FB5" w14:textId="3B48242C" w:rsidR="00C7730C" w:rsidRDefault="00C7730C" w:rsidP="00C258CF">
      <w:pPr>
        <w:pStyle w:val="Texto"/>
      </w:pPr>
      <w:r>
        <w:lastRenderedPageBreak/>
        <w:t>Y nos dirigimos al explorador de archivos de nuestra máquina virtual</w:t>
      </w:r>
    </w:p>
    <w:p w14:paraId="59A07E67" w14:textId="0B68B6E4" w:rsidR="00C7730C" w:rsidRDefault="00C7730C" w:rsidP="00C258CF">
      <w:pPr>
        <w:pStyle w:val="Texto"/>
      </w:pPr>
      <w:r>
        <w:rPr>
          <w:noProof/>
        </w:rPr>
        <w:drawing>
          <wp:inline distT="0" distB="0" distL="0" distR="0" wp14:anchorId="3DEBEB2C" wp14:editId="2456AF75">
            <wp:extent cx="5396865" cy="301815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D0B24" w14:textId="17CC9BB1" w:rsidR="00C7730C" w:rsidRDefault="00C7730C" w:rsidP="00C258CF">
      <w:pPr>
        <w:pStyle w:val="Texto"/>
      </w:pPr>
      <w:r>
        <w:t>Y ejecutamos el instalador de Windows:</w:t>
      </w:r>
    </w:p>
    <w:p w14:paraId="1F7D9092" w14:textId="3F21D98C" w:rsidR="00C7730C" w:rsidRDefault="00C7730C" w:rsidP="00C258CF">
      <w:pPr>
        <w:pStyle w:val="Texto"/>
      </w:pPr>
      <w:r>
        <w:rPr>
          <w:noProof/>
        </w:rPr>
        <w:drawing>
          <wp:inline distT="0" distB="0" distL="0" distR="0" wp14:anchorId="2D90888A" wp14:editId="1C5FB501">
            <wp:extent cx="5396865" cy="797560"/>
            <wp:effectExtent l="0" t="0" r="0" b="254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39A57" w14:textId="10EF419F" w:rsidR="00C7730C" w:rsidRDefault="00C7730C" w:rsidP="00C258CF">
      <w:pPr>
        <w:pStyle w:val="Texto"/>
      </w:pPr>
      <w:r>
        <w:t>Ahora nos aparecerá una interfaz y le damos a siguiente</w:t>
      </w:r>
    </w:p>
    <w:p w14:paraId="51A71272" w14:textId="73D0ACB3" w:rsidR="00C7730C" w:rsidRDefault="00C7730C" w:rsidP="00C258CF">
      <w:pPr>
        <w:pStyle w:val="Texto"/>
      </w:pPr>
      <w:r>
        <w:rPr>
          <w:noProof/>
        </w:rPr>
        <w:drawing>
          <wp:inline distT="0" distB="0" distL="0" distR="0" wp14:anchorId="213F869C" wp14:editId="02DB876A">
            <wp:extent cx="4730115" cy="366458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115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E4484" w14:textId="77777777" w:rsidR="00C7730C" w:rsidRDefault="00C7730C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14:paraId="501C96C4" w14:textId="00242180" w:rsidR="00C7730C" w:rsidRDefault="00C7730C" w:rsidP="00C258CF">
      <w:pPr>
        <w:pStyle w:val="Texto"/>
      </w:pPr>
      <w:r>
        <w:lastRenderedPageBreak/>
        <w:t>Seleccionamos la ruta de instalación de las guest additions:</w:t>
      </w:r>
    </w:p>
    <w:p w14:paraId="0525CB80" w14:textId="6848B1FC" w:rsidR="00C7730C" w:rsidRDefault="00C7730C" w:rsidP="00C258CF">
      <w:pPr>
        <w:pStyle w:val="Texto"/>
      </w:pPr>
      <w:r>
        <w:rPr>
          <w:noProof/>
        </w:rPr>
        <w:drawing>
          <wp:inline distT="0" distB="0" distL="0" distR="0" wp14:anchorId="41FD3C06" wp14:editId="66A896AE">
            <wp:extent cx="4744085" cy="368490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085" cy="368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10B34" w14:textId="4CF7D475" w:rsidR="00C7730C" w:rsidRDefault="00C7730C" w:rsidP="00C258CF">
      <w:pPr>
        <w:pStyle w:val="Texto"/>
      </w:pPr>
      <w:r>
        <w:rPr>
          <w:noProof/>
        </w:rPr>
        <w:drawing>
          <wp:inline distT="0" distB="0" distL="0" distR="0" wp14:anchorId="0F503ABD" wp14:editId="4EBD3DC7">
            <wp:extent cx="4730115" cy="368490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115" cy="368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9458F" w14:textId="77777777" w:rsidR="00C7730C" w:rsidRDefault="00C7730C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14:paraId="50772D4D" w14:textId="1BB0DBB8" w:rsidR="00C7730C" w:rsidRDefault="00BE4233" w:rsidP="00C258CF">
      <w:pPr>
        <w:pStyle w:val="Texto"/>
      </w:pPr>
      <w:r>
        <w:lastRenderedPageBreak/>
        <w:t>Se empezará a instalar y al terminar nos pedirá reiniciar el equipo</w:t>
      </w:r>
    </w:p>
    <w:p w14:paraId="2E009B0B" w14:textId="6AE9DDA2" w:rsidR="00C7730C" w:rsidRDefault="00C7730C" w:rsidP="00C258CF">
      <w:pPr>
        <w:pStyle w:val="Texto"/>
      </w:pPr>
      <w:r>
        <w:rPr>
          <w:noProof/>
        </w:rPr>
        <w:drawing>
          <wp:inline distT="0" distB="0" distL="0" distR="0" wp14:anchorId="0C21B72E" wp14:editId="26FADABA">
            <wp:extent cx="4723130" cy="3691890"/>
            <wp:effectExtent l="0" t="0" r="1270" b="381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13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88E1C" w14:textId="2A3E44F8" w:rsidR="00BE4233" w:rsidRDefault="00BE4233" w:rsidP="00C258CF">
      <w:pPr>
        <w:pStyle w:val="Texto"/>
      </w:pPr>
      <w:r>
        <w:t>Para evitar problemas le daré a “Reboot now” que significa reiniciar ahora</w:t>
      </w:r>
    </w:p>
    <w:p w14:paraId="13395C17" w14:textId="0F303E6B" w:rsidR="00BE4233" w:rsidRDefault="00BE4233" w:rsidP="00C258CF">
      <w:pPr>
        <w:pStyle w:val="Texto"/>
      </w:pPr>
      <w:r>
        <w:rPr>
          <w:noProof/>
        </w:rPr>
        <w:drawing>
          <wp:inline distT="0" distB="0" distL="0" distR="0" wp14:anchorId="48E179AA" wp14:editId="0B225B2F">
            <wp:extent cx="4771390" cy="367792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67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75275" w14:textId="77777777" w:rsidR="00BE4233" w:rsidRDefault="00BE4233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14:paraId="42FA1624" w14:textId="015812B4" w:rsidR="00BE4233" w:rsidRDefault="00BE4233" w:rsidP="00C258CF">
      <w:pPr>
        <w:pStyle w:val="Texto"/>
      </w:pPr>
      <w:r>
        <w:lastRenderedPageBreak/>
        <w:t xml:space="preserve">Mientras se </w:t>
      </w:r>
      <w:proofErr w:type="spellStart"/>
      <w:r>
        <w:t>reincia</w:t>
      </w:r>
      <w:proofErr w:type="spellEnd"/>
      <w:r>
        <w:t xml:space="preserve"> nos dirigimos al apartado opciones de nuestra máquina virtual en la interfaz de virtualbox</w:t>
      </w:r>
    </w:p>
    <w:p w14:paraId="2AD22DF4" w14:textId="46C6B70D" w:rsidR="00BE4233" w:rsidRDefault="00BE4233" w:rsidP="00C258CF">
      <w:pPr>
        <w:pStyle w:val="Texto"/>
      </w:pPr>
      <w:r>
        <w:rPr>
          <w:noProof/>
        </w:rPr>
        <w:drawing>
          <wp:inline distT="0" distB="0" distL="0" distR="0" wp14:anchorId="4F395D4F" wp14:editId="302ED133">
            <wp:extent cx="5396865" cy="1045210"/>
            <wp:effectExtent l="0" t="0" r="0" b="254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9391A" w14:textId="03A55B99" w:rsidR="00BE4233" w:rsidRDefault="00BE4233" w:rsidP="00C258CF">
      <w:pPr>
        <w:pStyle w:val="Texto"/>
      </w:pPr>
      <w:r>
        <w:t>Creamos la carpeta compartida a la que vincularemos a nuestra máquina virtual</w:t>
      </w:r>
    </w:p>
    <w:p w14:paraId="594078C6" w14:textId="0650255E" w:rsidR="00BE4233" w:rsidRDefault="00BE4233" w:rsidP="00C258CF">
      <w:pPr>
        <w:pStyle w:val="Texto"/>
      </w:pPr>
      <w:r>
        <w:rPr>
          <w:noProof/>
        </w:rPr>
        <w:drawing>
          <wp:inline distT="0" distB="0" distL="0" distR="0" wp14:anchorId="71C27650" wp14:editId="7FCE89D9">
            <wp:extent cx="5396865" cy="1230630"/>
            <wp:effectExtent l="0" t="0" r="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62A5D" w14:textId="12D0FC7E" w:rsidR="00BE4233" w:rsidRDefault="00BE4233" w:rsidP="00C258CF">
      <w:pPr>
        <w:pStyle w:val="Texto"/>
      </w:pPr>
      <w:r>
        <w:t>Ahora en ruta de carpeta le introducimos la ruta donde se ubique la carpeta anterior, el nombre de carpeta se auto rellena, punto de montaje lo dejamos en blanco y le colocamos que se automonte</w:t>
      </w:r>
    </w:p>
    <w:p w14:paraId="0D494B54" w14:textId="15749903" w:rsidR="00BE4233" w:rsidRDefault="00BE4233" w:rsidP="00C258CF">
      <w:pPr>
        <w:pStyle w:val="Texto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10AD6D3B" wp14:editId="65A46D14">
            <wp:simplePos x="1079405" y="4853883"/>
            <wp:positionH relativeFrom="column">
              <wp:align>left</wp:align>
            </wp:positionH>
            <wp:positionV relativeFrom="paragraph">
              <wp:align>top</wp:align>
            </wp:positionV>
            <wp:extent cx="5396865" cy="3643630"/>
            <wp:effectExtent l="0" t="0" r="0" b="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364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1EC562" w14:textId="77777777" w:rsidR="00BE4233" w:rsidRDefault="00BE4233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14:paraId="226EF332" w14:textId="0D75CF4D" w:rsidR="00BE4233" w:rsidRDefault="00BE4233" w:rsidP="00C258CF">
      <w:pPr>
        <w:pStyle w:val="Texto"/>
      </w:pPr>
      <w:r>
        <w:lastRenderedPageBreak/>
        <w:t>Ahora, cuando nos encontremos en la máquina virtual, nos aparecerá la carpeta compartida</w:t>
      </w:r>
      <w:r>
        <w:rPr>
          <w:noProof/>
        </w:rPr>
        <w:drawing>
          <wp:inline distT="0" distB="0" distL="0" distR="0" wp14:anchorId="6AA2292D" wp14:editId="180E224A">
            <wp:extent cx="5369560" cy="1993900"/>
            <wp:effectExtent l="0" t="0" r="2540" b="63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56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E6475" w14:textId="77777777" w:rsidR="00BE4233" w:rsidRDefault="00BE4233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14:paraId="43D2EA5D" w14:textId="23F30FB5" w:rsidR="00BE4233" w:rsidRDefault="00BE4233" w:rsidP="00BE4233">
      <w:pPr>
        <w:pStyle w:val="Ttulo1"/>
      </w:pPr>
      <w:bookmarkStart w:id="3" w:name="_Toc146650304"/>
      <w:r w:rsidRPr="00BE4233">
        <w:lastRenderedPageBreak/>
        <w:t>Activar portapapeles</w:t>
      </w:r>
      <w:bookmarkEnd w:id="3"/>
    </w:p>
    <w:p w14:paraId="3EAE6074" w14:textId="5488B67E" w:rsidR="00BE4233" w:rsidRDefault="00BE4233" w:rsidP="00BE4233">
      <w:pPr>
        <w:pStyle w:val="Texto"/>
      </w:pPr>
      <w:r>
        <w:t>Para ello nos dirigimos a la configuración de la máquina virtual</w:t>
      </w:r>
    </w:p>
    <w:p w14:paraId="1BCDE7A0" w14:textId="378E74E0" w:rsidR="00BE4233" w:rsidRDefault="00BE4233" w:rsidP="00BE4233">
      <w:pPr>
        <w:pStyle w:val="Texto"/>
      </w:pPr>
      <w:r>
        <w:rPr>
          <w:noProof/>
        </w:rPr>
        <w:drawing>
          <wp:inline distT="0" distB="0" distL="0" distR="0" wp14:anchorId="1EAFABB3" wp14:editId="545AB995">
            <wp:extent cx="5396865" cy="1045210"/>
            <wp:effectExtent l="0" t="0" r="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696DB" w14:textId="35C470F9" w:rsidR="00BE4233" w:rsidRDefault="00D363B9" w:rsidP="00BE4233">
      <w:pPr>
        <w:pStyle w:val="Texto"/>
      </w:pPr>
      <w:r>
        <w:rPr>
          <w:noProof/>
        </w:rPr>
        <w:drawing>
          <wp:inline distT="0" distB="0" distL="0" distR="0" wp14:anchorId="02CE3B71" wp14:editId="111DC12C">
            <wp:extent cx="5396865" cy="1732280"/>
            <wp:effectExtent l="0" t="0" r="0" b="127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173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E0263" w14:textId="77777777" w:rsidR="00D363B9" w:rsidRDefault="00D363B9" w:rsidP="00BE4233">
      <w:pPr>
        <w:pStyle w:val="Texto"/>
      </w:pPr>
      <w:r>
        <w:t>Hay varios tipos:</w:t>
      </w:r>
    </w:p>
    <w:p w14:paraId="4C2EE22A" w14:textId="25BEC117" w:rsidR="00D363B9" w:rsidRDefault="00D363B9" w:rsidP="00D363B9">
      <w:pPr>
        <w:pStyle w:val="Texto"/>
        <w:numPr>
          <w:ilvl w:val="0"/>
          <w:numId w:val="1"/>
        </w:numPr>
      </w:pPr>
      <w:r w:rsidRPr="00D363B9">
        <w:rPr>
          <w:b/>
        </w:rPr>
        <w:t>Inhabilitado:</w:t>
      </w:r>
      <w:r>
        <w:t xml:space="preserve"> No se comparte el portapapeles en ninguno de los 2</w:t>
      </w:r>
    </w:p>
    <w:p w14:paraId="3AFF2C38" w14:textId="39559C5E" w:rsidR="00D363B9" w:rsidRDefault="00D363B9" w:rsidP="00D363B9">
      <w:pPr>
        <w:pStyle w:val="Texto"/>
        <w:numPr>
          <w:ilvl w:val="0"/>
          <w:numId w:val="1"/>
        </w:numPr>
      </w:pPr>
      <w:r w:rsidRPr="00D363B9">
        <w:rPr>
          <w:b/>
        </w:rPr>
        <w:t>Anfitrión Invitado:</w:t>
      </w:r>
      <w:r>
        <w:t xml:space="preserve"> solo se habilita lo que se copia en el anfitrión</w:t>
      </w:r>
    </w:p>
    <w:p w14:paraId="4CB698BA" w14:textId="6C3F3E82" w:rsidR="00D363B9" w:rsidRDefault="00D363B9" w:rsidP="00D363B9">
      <w:pPr>
        <w:pStyle w:val="Texto"/>
        <w:numPr>
          <w:ilvl w:val="0"/>
          <w:numId w:val="1"/>
        </w:numPr>
      </w:pPr>
      <w:r w:rsidRPr="00D363B9">
        <w:rPr>
          <w:b/>
        </w:rPr>
        <w:t>Invitado Anfitrión:</w:t>
      </w:r>
      <w:r>
        <w:t xml:space="preserve"> solo se habilita lo que se copia en la máquina virtual</w:t>
      </w:r>
    </w:p>
    <w:p w14:paraId="4F9A708F" w14:textId="602035E6" w:rsidR="00D363B9" w:rsidRDefault="00D363B9" w:rsidP="00D363B9">
      <w:pPr>
        <w:pStyle w:val="Texto"/>
        <w:numPr>
          <w:ilvl w:val="0"/>
          <w:numId w:val="1"/>
        </w:numPr>
      </w:pPr>
      <w:r w:rsidRPr="00D363B9">
        <w:rPr>
          <w:b/>
        </w:rPr>
        <w:t>Bidireccional:</w:t>
      </w:r>
      <w:r>
        <w:t xml:space="preserve"> Se habilita el portapapeles en ambos equipos</w:t>
      </w:r>
    </w:p>
    <w:p w14:paraId="4EC09DDB" w14:textId="4B2A22FB" w:rsidR="00D363B9" w:rsidRDefault="00D363B9" w:rsidP="00D363B9">
      <w:pPr>
        <w:pStyle w:val="Texto"/>
      </w:pPr>
      <w:r>
        <w:t>Yo, personalmente, prefiero bidireccional ya que puedo copiar cualquier archivo o arrastrarlo y tenerlo donde yo quiera en mi equipo o en otra máquina virtual</w:t>
      </w:r>
    </w:p>
    <w:p w14:paraId="2A8CCAA8" w14:textId="338D7F2B" w:rsidR="00D363B9" w:rsidRDefault="00D363B9" w:rsidP="00D363B9">
      <w:pPr>
        <w:pStyle w:val="Texto"/>
      </w:pPr>
      <w:r>
        <w:rPr>
          <w:noProof/>
        </w:rPr>
        <w:drawing>
          <wp:inline distT="0" distB="0" distL="0" distR="0" wp14:anchorId="05BCDC3C" wp14:editId="5C512AC6">
            <wp:extent cx="5396865" cy="143002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143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46578" w14:textId="77777777" w:rsidR="00D363B9" w:rsidRDefault="00D363B9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14:paraId="09DE6320" w14:textId="7AAEA1A4" w:rsidR="00D363B9" w:rsidRDefault="00D363B9" w:rsidP="00D363B9">
      <w:pPr>
        <w:pStyle w:val="Ttulo1"/>
      </w:pPr>
      <w:bookmarkStart w:id="4" w:name="_Toc146650305"/>
      <w:r>
        <w:lastRenderedPageBreak/>
        <w:t>Habilitar cifrado de disco</w:t>
      </w:r>
      <w:bookmarkEnd w:id="4"/>
    </w:p>
    <w:p w14:paraId="187C0CD0" w14:textId="3E76410F" w:rsidR="00D363B9" w:rsidRDefault="00D363B9" w:rsidP="00D363B9">
      <w:pPr>
        <w:pStyle w:val="Texto"/>
      </w:pPr>
      <w:r>
        <w:t>Para ello nos dirigimos a las opciones de virtualbox</w:t>
      </w:r>
    </w:p>
    <w:p w14:paraId="59AABC95" w14:textId="0F11921C" w:rsidR="00D363B9" w:rsidRDefault="00D363B9" w:rsidP="00D363B9">
      <w:pPr>
        <w:pStyle w:val="Texto"/>
      </w:pPr>
      <w:r>
        <w:rPr>
          <w:noProof/>
        </w:rPr>
        <w:drawing>
          <wp:inline distT="0" distB="0" distL="0" distR="0" wp14:anchorId="67C30DCA" wp14:editId="40F4EC14">
            <wp:extent cx="5396865" cy="1045210"/>
            <wp:effectExtent l="0" t="0" r="0" b="254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F03A8" w14:textId="4939A96C" w:rsidR="00D363B9" w:rsidRDefault="00D363B9" w:rsidP="00D363B9">
      <w:pPr>
        <w:pStyle w:val="Texto"/>
      </w:pPr>
      <w:r>
        <w:t>Y le damos a habilitar cifrado, nos pedirá una contraseña la cual la deberemos de introducir cada vez que deseemos encender la máquina virtual</w:t>
      </w:r>
      <w:r>
        <w:rPr>
          <w:noProof/>
        </w:rPr>
        <w:drawing>
          <wp:inline distT="0" distB="0" distL="0" distR="0" wp14:anchorId="5CA1EC84" wp14:editId="65E6A0BA">
            <wp:extent cx="5389880" cy="1656715"/>
            <wp:effectExtent l="0" t="0" r="1270" b="63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165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B6DFF" w14:textId="29D50E67" w:rsidR="00D363B9" w:rsidRDefault="00D363B9" w:rsidP="00D363B9">
      <w:pPr>
        <w:pStyle w:val="Texto"/>
        <w:jc w:val="center"/>
      </w:pPr>
      <w:r>
        <w:rPr>
          <w:noProof/>
        </w:rPr>
        <w:drawing>
          <wp:inline distT="0" distB="0" distL="0" distR="0" wp14:anchorId="7EF331B9" wp14:editId="605F8799">
            <wp:extent cx="4551680" cy="2798445"/>
            <wp:effectExtent l="0" t="0" r="1270" b="190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680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6501E" w14:textId="77777777" w:rsidR="00D363B9" w:rsidRDefault="00D363B9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14:paraId="7424260F" w14:textId="6697AB54" w:rsidR="00D363B9" w:rsidRDefault="00D363B9" w:rsidP="00D363B9">
      <w:pPr>
        <w:pStyle w:val="Ttulo1"/>
      </w:pPr>
      <w:bookmarkStart w:id="5" w:name="_Toc146650306"/>
      <w:r>
        <w:lastRenderedPageBreak/>
        <w:t>Teclas host en virtualbox</w:t>
      </w:r>
      <w:bookmarkEnd w:id="5"/>
    </w:p>
    <w:p w14:paraId="6394B0C5" w14:textId="31393E44" w:rsidR="00D363B9" w:rsidRDefault="00D363B9" w:rsidP="00D363B9">
      <w:pPr>
        <w:pStyle w:val="Texto"/>
      </w:pPr>
      <w:r>
        <w:t>Para ello, con nuestra máquina virtual abierta nos dirigimos al apartado Entrada</w:t>
      </w:r>
    </w:p>
    <w:p w14:paraId="74F8102C" w14:textId="73BBBFFE" w:rsidR="00D363B9" w:rsidRDefault="00D363B9" w:rsidP="00D363B9">
      <w:pPr>
        <w:pStyle w:val="Texto"/>
      </w:pPr>
      <w:r>
        <w:rPr>
          <w:noProof/>
        </w:rPr>
        <w:drawing>
          <wp:inline distT="0" distB="0" distL="0" distR="0" wp14:anchorId="2C7897FF" wp14:editId="53056A8A">
            <wp:extent cx="5396865" cy="283972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283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8D201" w14:textId="3B20F626" w:rsidR="00C84246" w:rsidRDefault="00D363B9" w:rsidP="00D363B9">
      <w:pPr>
        <w:pStyle w:val="Texto"/>
      </w:pPr>
      <w:r>
        <w:t>Y si hacemos click sobre alguna de estas, se ejecutará</w:t>
      </w:r>
      <w:r w:rsidR="00C84246">
        <w:t xml:space="preserve"> o si preferimos, nos podemos dirigir a “Preferencias de teclado” y podemos cambiar a nuestro gusto los atajos de teclado de este men</w:t>
      </w:r>
      <w:r w:rsidR="00324C6C">
        <w:t>ú.</w:t>
      </w:r>
    </w:p>
    <w:p w14:paraId="7A8FF195" w14:textId="3E34C153" w:rsidR="00324C6C" w:rsidRDefault="00324C6C" w:rsidP="00D363B9">
      <w:pPr>
        <w:pStyle w:val="Texto"/>
      </w:pPr>
      <w:r>
        <w:t>Con Host se refiere a la tecla que por defecto está en la tecla “Control” (derecha).</w:t>
      </w:r>
    </w:p>
    <w:p w14:paraId="08E95756" w14:textId="77777777" w:rsidR="00324C6C" w:rsidRDefault="00324C6C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14:paraId="03A07853" w14:textId="46068582" w:rsidR="00324C6C" w:rsidRDefault="00324C6C" w:rsidP="00324C6C">
      <w:pPr>
        <w:pStyle w:val="Ttulo1"/>
      </w:pPr>
      <w:bookmarkStart w:id="6" w:name="_Toc146650307"/>
      <w:r>
        <w:lastRenderedPageBreak/>
        <w:t>Ampliar disco duro</w:t>
      </w:r>
      <w:bookmarkEnd w:id="6"/>
    </w:p>
    <w:p w14:paraId="033CB8F4" w14:textId="04E7D032" w:rsidR="00324C6C" w:rsidRDefault="00324C6C" w:rsidP="00324C6C">
      <w:pPr>
        <w:pStyle w:val="Texto"/>
      </w:pPr>
      <w:r>
        <w:t>Para ello nos dirigimos a la interfaz de virtualbox y abrimos el Administrador de medios virtuales:</w:t>
      </w:r>
    </w:p>
    <w:p w14:paraId="3BEFD047" w14:textId="4C2ACCA7" w:rsidR="00324C6C" w:rsidRDefault="00324C6C" w:rsidP="00324C6C">
      <w:pPr>
        <w:pStyle w:val="Texto"/>
      </w:pPr>
      <w:r>
        <w:rPr>
          <w:noProof/>
        </w:rPr>
        <w:drawing>
          <wp:inline distT="0" distB="0" distL="0" distR="0" wp14:anchorId="6AD1F20C" wp14:editId="4467B308">
            <wp:extent cx="5396865" cy="200088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A0F3E" w14:textId="24449173" w:rsidR="00324C6C" w:rsidRDefault="00324C6C" w:rsidP="00324C6C">
      <w:pPr>
        <w:pStyle w:val="Texto"/>
      </w:pPr>
      <w:r>
        <w:t>Ahora hacemos click sobre la máquina virtual a la que deseemos ampliar el espacio</w:t>
      </w:r>
    </w:p>
    <w:p w14:paraId="758CC1B7" w14:textId="2CF95FE3" w:rsidR="00324C6C" w:rsidRDefault="00324C6C" w:rsidP="00324C6C">
      <w:pPr>
        <w:pStyle w:val="Texto"/>
      </w:pPr>
      <w:r>
        <w:rPr>
          <w:noProof/>
        </w:rPr>
        <w:drawing>
          <wp:inline distT="0" distB="0" distL="0" distR="0" wp14:anchorId="3A4F7F0B" wp14:editId="0A3CB72B">
            <wp:extent cx="5396865" cy="4241800"/>
            <wp:effectExtent l="0" t="0" r="0" b="635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424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0504B" w14:textId="02AAF2F5" w:rsidR="00324C6C" w:rsidRDefault="00324C6C" w:rsidP="00324C6C">
      <w:pPr>
        <w:pStyle w:val="Texto"/>
      </w:pPr>
      <w:r>
        <w:t>Y lo voy a ampliar a 30GB, a continuación, mostraré imagen de la máquina abierta con 5GB más</w:t>
      </w:r>
    </w:p>
    <w:p w14:paraId="557418F2" w14:textId="77777777" w:rsidR="00324C6C" w:rsidRDefault="00324C6C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14:paraId="2331B296" w14:textId="1170B600" w:rsidR="00324C6C" w:rsidRDefault="006554E8" w:rsidP="00324C6C">
      <w:pPr>
        <w:pStyle w:val="Texto"/>
      </w:pPr>
      <w:r>
        <w:rPr>
          <w:noProof/>
        </w:rPr>
        <w:lastRenderedPageBreak/>
        <w:drawing>
          <wp:inline distT="0" distB="0" distL="0" distR="0" wp14:anchorId="3BD20C02" wp14:editId="15962247">
            <wp:extent cx="5389880" cy="3850005"/>
            <wp:effectExtent l="0" t="0" r="127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385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2D945" w14:textId="5EC35BEF" w:rsidR="00BB765A" w:rsidRDefault="006554E8" w:rsidP="00324C6C">
      <w:pPr>
        <w:pStyle w:val="Texto"/>
      </w:pPr>
      <w:r>
        <w:t>Como se puede ver, se creó una partición de recuperación, por lo que el aumento no funcionará del todo correctamente y habría que reubicar la partición para poder añadirla de manera normal.</w:t>
      </w:r>
    </w:p>
    <w:p w14:paraId="07AABDDD" w14:textId="77777777" w:rsidR="00BB765A" w:rsidRDefault="00BB765A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14:paraId="25198300" w14:textId="0C62EF56" w:rsidR="006554E8" w:rsidRDefault="00BB765A" w:rsidP="00BB765A">
      <w:pPr>
        <w:pStyle w:val="Ttulo1"/>
      </w:pPr>
      <w:bookmarkStart w:id="7" w:name="_Toc146650308"/>
      <w:r>
        <w:lastRenderedPageBreak/>
        <w:t>Añadir nuevo disco duro</w:t>
      </w:r>
      <w:bookmarkEnd w:id="7"/>
    </w:p>
    <w:p w14:paraId="4A847A20" w14:textId="6B6D69B6" w:rsidR="00BB765A" w:rsidRPr="00BB765A" w:rsidRDefault="00BB765A" w:rsidP="00BB765A">
      <w:pPr>
        <w:pStyle w:val="Texto"/>
      </w:pPr>
      <w:r>
        <w:t>Para ello, nos dirigimos a la interfaz de virtualbox y a configuración luego al apartado de almacenamiento</w:t>
      </w:r>
    </w:p>
    <w:p w14:paraId="1005019E" w14:textId="764F3FDE" w:rsidR="00BB765A" w:rsidRDefault="00BB765A" w:rsidP="00BB765A">
      <w:pPr>
        <w:pStyle w:val="Texto"/>
        <w:jc w:val="center"/>
      </w:pPr>
      <w:r>
        <w:rPr>
          <w:noProof/>
        </w:rPr>
        <w:drawing>
          <wp:inline distT="0" distB="0" distL="0" distR="0" wp14:anchorId="657AFF15" wp14:editId="2063100A">
            <wp:extent cx="4455160" cy="4248785"/>
            <wp:effectExtent l="0" t="0" r="254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160" cy="424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22873" w14:textId="1314A1B1" w:rsidR="004930E7" w:rsidRDefault="004930E7" w:rsidP="004930E7">
      <w:pPr>
        <w:pStyle w:val="Texto"/>
      </w:pPr>
      <w:r>
        <w:t>Le damos a crear</w:t>
      </w:r>
    </w:p>
    <w:p w14:paraId="67B94F7C" w14:textId="4C10173A" w:rsidR="004930E7" w:rsidRDefault="004930E7" w:rsidP="004930E7">
      <w:pPr>
        <w:pStyle w:val="Texto"/>
        <w:jc w:val="center"/>
      </w:pPr>
      <w:r>
        <w:rPr>
          <w:noProof/>
        </w:rPr>
        <w:drawing>
          <wp:inline distT="0" distB="0" distL="0" distR="0" wp14:anchorId="701DF9A8" wp14:editId="654AC0CF">
            <wp:extent cx="3733165" cy="1746250"/>
            <wp:effectExtent l="0" t="0" r="635" b="635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165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4EA60" w14:textId="6D259827" w:rsidR="00BB765A" w:rsidRDefault="004930E7" w:rsidP="004930E7">
      <w:pPr>
        <w:pStyle w:val="Texto"/>
      </w:pPr>
      <w:r>
        <w:br w:type="page"/>
      </w:r>
      <w:r>
        <w:lastRenderedPageBreak/>
        <w:t>Nos preguntará por el tipo de disco, yo elegiré el primero</w:t>
      </w:r>
    </w:p>
    <w:p w14:paraId="564AFDA3" w14:textId="2D89B3F8" w:rsidR="004930E7" w:rsidRDefault="004930E7" w:rsidP="004930E7">
      <w:pPr>
        <w:pStyle w:val="Texto"/>
      </w:pPr>
      <w:r>
        <w:rPr>
          <w:noProof/>
        </w:rPr>
        <w:drawing>
          <wp:inline distT="0" distB="0" distL="0" distR="0" wp14:anchorId="74CCE335" wp14:editId="09033751">
            <wp:extent cx="5396865" cy="34925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9F85A" w14:textId="04801502" w:rsidR="004930E7" w:rsidRDefault="004930E7" w:rsidP="004930E7">
      <w:pPr>
        <w:pStyle w:val="Texto"/>
      </w:pPr>
      <w:r>
        <w:t>Le voy a dar a siguiente, ya que no quiero que tome todo el espacio de mi disco del tirón, sino que, a medida que se llene, se aumente automáticamente.</w:t>
      </w:r>
    </w:p>
    <w:p w14:paraId="23ECD148" w14:textId="49244516" w:rsidR="004930E7" w:rsidRDefault="004930E7" w:rsidP="004930E7">
      <w:pPr>
        <w:pStyle w:val="Texto"/>
        <w:jc w:val="center"/>
      </w:pPr>
      <w:r>
        <w:rPr>
          <w:noProof/>
        </w:rPr>
        <w:drawing>
          <wp:inline distT="0" distB="0" distL="0" distR="0" wp14:anchorId="64F37973" wp14:editId="7F35AC69">
            <wp:extent cx="5438273" cy="3287317"/>
            <wp:effectExtent l="0" t="0" r="0" b="889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51" t="34238" r="31207" b="29028"/>
                    <a:stretch/>
                  </pic:blipFill>
                  <pic:spPr bwMode="auto">
                    <a:xfrm>
                      <a:off x="0" y="0"/>
                      <a:ext cx="5473288" cy="3308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B2A19" w14:textId="2D4CD7DE" w:rsidR="004930E7" w:rsidRDefault="004930E7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14:paraId="78022E65" w14:textId="6A534BCE" w:rsidR="004930E7" w:rsidRDefault="004930E7" w:rsidP="004930E7">
      <w:pPr>
        <w:pStyle w:val="Texto"/>
      </w:pPr>
      <w:r>
        <w:lastRenderedPageBreak/>
        <w:t>Ahora nos preguntará por la ubicación y el tamaño del disco</w:t>
      </w:r>
    </w:p>
    <w:p w14:paraId="188FFC2C" w14:textId="0F2C8414" w:rsidR="004930E7" w:rsidRDefault="004930E7" w:rsidP="004930E7">
      <w:pPr>
        <w:pStyle w:val="Texto"/>
        <w:jc w:val="center"/>
      </w:pPr>
      <w:r>
        <w:rPr>
          <w:noProof/>
        </w:rPr>
        <w:drawing>
          <wp:inline distT="0" distB="0" distL="0" distR="0" wp14:anchorId="2C569814" wp14:editId="1D7A5C19">
            <wp:extent cx="4200525" cy="2083435"/>
            <wp:effectExtent l="0" t="0" r="9525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08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3B08F" w14:textId="5624C2EF" w:rsidR="004930E7" w:rsidRDefault="004930E7" w:rsidP="004930E7">
      <w:pPr>
        <w:pStyle w:val="Texto"/>
      </w:pPr>
      <w:r>
        <w:t>Ahora que está creado, ahora necesitamos colocar el disco</w:t>
      </w:r>
    </w:p>
    <w:p w14:paraId="12AF1F6F" w14:textId="5B573080" w:rsidR="004930E7" w:rsidRDefault="004930E7" w:rsidP="004930E7">
      <w:pPr>
        <w:pStyle w:val="Texto"/>
        <w:jc w:val="center"/>
      </w:pPr>
      <w:r>
        <w:rPr>
          <w:noProof/>
        </w:rPr>
        <w:drawing>
          <wp:inline distT="0" distB="0" distL="0" distR="0" wp14:anchorId="43996CE6" wp14:editId="6B890354">
            <wp:extent cx="2969895" cy="419100"/>
            <wp:effectExtent l="0" t="0" r="190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89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C8AFF" w14:textId="24381999" w:rsidR="004930E7" w:rsidRDefault="004930E7" w:rsidP="004930E7">
      <w:pPr>
        <w:pStyle w:val="Texto"/>
      </w:pPr>
      <w:r>
        <w:t>Le damos a seleccionar y se colocará en la máquina virtual</w:t>
      </w:r>
    </w:p>
    <w:p w14:paraId="173AD994" w14:textId="058300E7" w:rsidR="004930E7" w:rsidRDefault="004930E7" w:rsidP="004930E7">
      <w:pPr>
        <w:pStyle w:val="Texto"/>
        <w:jc w:val="center"/>
      </w:pPr>
      <w:r>
        <w:rPr>
          <w:noProof/>
        </w:rPr>
        <w:drawing>
          <wp:inline distT="0" distB="0" distL="0" distR="0" wp14:anchorId="2DB1BED9" wp14:editId="4BCC6807">
            <wp:extent cx="2096770" cy="1498600"/>
            <wp:effectExtent l="0" t="0" r="0" b="635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77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660FB" w14:textId="25718FCB" w:rsidR="004930E7" w:rsidRDefault="004930E7" w:rsidP="004930E7">
      <w:pPr>
        <w:pStyle w:val="Texto"/>
      </w:pPr>
      <w:r>
        <w:t>Al abrir el “Administración de discos” se nos abrirá automáticamente el disco nuevo y el tipo de formato que le colocaremos</w:t>
      </w:r>
    </w:p>
    <w:p w14:paraId="10A61E97" w14:textId="6F40C994" w:rsidR="004930E7" w:rsidRDefault="004930E7" w:rsidP="004930E7">
      <w:pPr>
        <w:pStyle w:val="Texto"/>
        <w:jc w:val="center"/>
      </w:pPr>
      <w:r>
        <w:rPr>
          <w:noProof/>
        </w:rPr>
        <w:drawing>
          <wp:inline distT="0" distB="0" distL="0" distR="0" wp14:anchorId="0A88EE1F" wp14:editId="67E95F4C">
            <wp:extent cx="3679569" cy="291487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739" cy="2985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086D1" w14:textId="27457AA7" w:rsidR="004930E7" w:rsidRDefault="004930E7" w:rsidP="004930E7">
      <w:pPr>
        <w:pStyle w:val="Texto"/>
      </w:pPr>
      <w:r>
        <w:lastRenderedPageBreak/>
        <w:t xml:space="preserve">Para </w:t>
      </w:r>
      <w:r w:rsidR="003A681A">
        <w:t>poder usarlo, necesitamos darle formato a el disco, le damos click derecho sobre la parte donde marca los GB que tiene y a nuevo volumen</w:t>
      </w:r>
    </w:p>
    <w:p w14:paraId="2F7F3282" w14:textId="16195178" w:rsidR="003A681A" w:rsidRDefault="003A681A" w:rsidP="003A681A">
      <w:pPr>
        <w:pStyle w:val="Texto"/>
        <w:jc w:val="center"/>
      </w:pPr>
      <w:r>
        <w:rPr>
          <w:noProof/>
        </w:rPr>
        <w:drawing>
          <wp:inline distT="0" distB="0" distL="0" distR="0" wp14:anchorId="55BED8D4" wp14:editId="6CD9382E">
            <wp:extent cx="4778375" cy="3781425"/>
            <wp:effectExtent l="0" t="0" r="3175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837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719AB" w14:textId="283E7A7E" w:rsidR="003A681A" w:rsidRDefault="003A681A" w:rsidP="003A681A">
      <w:pPr>
        <w:pStyle w:val="Texto"/>
      </w:pPr>
      <w:r>
        <w:t>Ahora le pasamos el espacio del disco en MB</w:t>
      </w:r>
    </w:p>
    <w:p w14:paraId="44DE65E2" w14:textId="7FEDF016" w:rsidR="003A681A" w:rsidRDefault="003A681A" w:rsidP="003A681A">
      <w:pPr>
        <w:pStyle w:val="Texto"/>
        <w:jc w:val="center"/>
      </w:pPr>
      <w:r>
        <w:rPr>
          <w:noProof/>
        </w:rPr>
        <w:drawing>
          <wp:inline distT="0" distB="0" distL="0" distR="0" wp14:anchorId="7A4CF52E" wp14:editId="55E7172E">
            <wp:extent cx="3011170" cy="1897380"/>
            <wp:effectExtent l="0" t="0" r="0" b="762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117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084A9" w14:textId="4F10E237" w:rsidR="003A681A" w:rsidRDefault="003A681A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14:paraId="445501B6" w14:textId="6AE49FFA" w:rsidR="003A681A" w:rsidRDefault="003A681A" w:rsidP="003A681A">
      <w:pPr>
        <w:pStyle w:val="Texto"/>
      </w:pPr>
      <w:r>
        <w:lastRenderedPageBreak/>
        <w:t>Ahora la letra</w:t>
      </w:r>
    </w:p>
    <w:p w14:paraId="55C32FB8" w14:textId="788AA3B0" w:rsidR="003A681A" w:rsidRDefault="003A681A" w:rsidP="003A681A">
      <w:pPr>
        <w:pStyle w:val="Texto"/>
        <w:jc w:val="center"/>
      </w:pPr>
      <w:r>
        <w:rPr>
          <w:noProof/>
        </w:rPr>
        <w:drawing>
          <wp:inline distT="0" distB="0" distL="0" distR="0" wp14:anchorId="4763EAD0" wp14:editId="25AF2728">
            <wp:extent cx="3258820" cy="153289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8820" cy="153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68574" w14:textId="5CA295E8" w:rsidR="003A681A" w:rsidRDefault="003A681A" w:rsidP="003A681A">
      <w:pPr>
        <w:pStyle w:val="Texto"/>
      </w:pPr>
      <w:r>
        <w:t>Y el formato con la etiqueta y algunas opciones extra</w:t>
      </w:r>
    </w:p>
    <w:p w14:paraId="4D4D9F6A" w14:textId="03EE1EFC" w:rsidR="003A681A" w:rsidRDefault="003A681A" w:rsidP="003A681A">
      <w:pPr>
        <w:pStyle w:val="Texto"/>
      </w:pPr>
      <w:r>
        <w:rPr>
          <w:noProof/>
        </w:rPr>
        <w:drawing>
          <wp:inline distT="0" distB="0" distL="0" distR="0" wp14:anchorId="7992FDE3" wp14:editId="2A76B612">
            <wp:extent cx="4730115" cy="367792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115" cy="367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24CB1" w14:textId="77777777" w:rsidR="003A681A" w:rsidRDefault="003A681A" w:rsidP="003A681A">
      <w:pPr>
        <w:pStyle w:val="Texto"/>
      </w:pPr>
    </w:p>
    <w:p w14:paraId="479E8395" w14:textId="77777777" w:rsidR="003A681A" w:rsidRDefault="003A681A" w:rsidP="003A681A">
      <w:pPr>
        <w:pStyle w:val="Texto"/>
      </w:pPr>
    </w:p>
    <w:p w14:paraId="2F65C92C" w14:textId="77777777" w:rsidR="003A681A" w:rsidRDefault="003A681A" w:rsidP="003A681A">
      <w:pPr>
        <w:pStyle w:val="Texto"/>
      </w:pPr>
    </w:p>
    <w:p w14:paraId="2480CEC9" w14:textId="77777777" w:rsidR="003A681A" w:rsidRDefault="003A681A" w:rsidP="003A681A">
      <w:pPr>
        <w:pStyle w:val="Texto"/>
      </w:pPr>
    </w:p>
    <w:p w14:paraId="4D8CA2B2" w14:textId="77777777" w:rsidR="003A681A" w:rsidRDefault="003A681A" w:rsidP="003A681A">
      <w:pPr>
        <w:pStyle w:val="Texto"/>
      </w:pPr>
    </w:p>
    <w:p w14:paraId="6EAC60C5" w14:textId="77777777" w:rsidR="003A681A" w:rsidRDefault="003A681A" w:rsidP="003A681A">
      <w:pPr>
        <w:pStyle w:val="Texto"/>
      </w:pPr>
    </w:p>
    <w:p w14:paraId="0F646168" w14:textId="77777777" w:rsidR="003A681A" w:rsidRDefault="003A681A" w:rsidP="003A681A">
      <w:pPr>
        <w:pStyle w:val="Texto"/>
      </w:pPr>
    </w:p>
    <w:p w14:paraId="37AEC301" w14:textId="77777777" w:rsidR="003A681A" w:rsidRDefault="003A681A" w:rsidP="003A681A">
      <w:pPr>
        <w:pStyle w:val="Texto"/>
      </w:pPr>
    </w:p>
    <w:p w14:paraId="14D3FBE8" w14:textId="77777777" w:rsidR="003A681A" w:rsidRDefault="003A681A" w:rsidP="003A681A">
      <w:pPr>
        <w:pStyle w:val="Texto"/>
      </w:pPr>
    </w:p>
    <w:p w14:paraId="27D106A4" w14:textId="77777777" w:rsidR="003A681A" w:rsidRDefault="003A681A" w:rsidP="003A681A">
      <w:pPr>
        <w:pStyle w:val="Texto"/>
      </w:pPr>
    </w:p>
    <w:p w14:paraId="1124EF70" w14:textId="647C6F12" w:rsidR="003A681A" w:rsidRDefault="003A681A" w:rsidP="003A681A">
      <w:pPr>
        <w:pStyle w:val="Texto"/>
      </w:pPr>
      <w:r>
        <w:lastRenderedPageBreak/>
        <w:t>Y ahora se podrá usar</w:t>
      </w:r>
    </w:p>
    <w:p w14:paraId="612751C8" w14:textId="18F88577" w:rsidR="003A681A" w:rsidRDefault="003A681A" w:rsidP="003A681A">
      <w:pPr>
        <w:pStyle w:val="Texto"/>
      </w:pPr>
      <w:r>
        <w:rPr>
          <w:noProof/>
        </w:rPr>
        <w:drawing>
          <wp:inline distT="0" distB="0" distL="0" distR="0" wp14:anchorId="7922CEBA" wp14:editId="7A8E6890">
            <wp:extent cx="5396865" cy="299085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2D831" w14:textId="14BDE8E6" w:rsidR="003A681A" w:rsidRDefault="003A681A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14:paraId="549C6D7C" w14:textId="73F1199F" w:rsidR="003A681A" w:rsidRDefault="003A681A" w:rsidP="003A681A">
      <w:pPr>
        <w:pStyle w:val="Ttulo1"/>
      </w:pPr>
      <w:bookmarkStart w:id="8" w:name="_Toc146650309"/>
      <w:r>
        <w:lastRenderedPageBreak/>
        <w:t>Configurar red Virtualbox</w:t>
      </w:r>
      <w:bookmarkEnd w:id="8"/>
    </w:p>
    <w:p w14:paraId="0370DD5B" w14:textId="45C51F32" w:rsidR="003A681A" w:rsidRDefault="003A681A" w:rsidP="003A681A">
      <w:pPr>
        <w:pStyle w:val="Texto"/>
      </w:pPr>
      <w:r>
        <w:t>Para ello, a ser posible, debemos de tener la máquina virtual apagada, para una mayor configuración</w:t>
      </w:r>
    </w:p>
    <w:p w14:paraId="364AAB43" w14:textId="257B7F00" w:rsidR="003A681A" w:rsidRDefault="003A681A" w:rsidP="003A681A">
      <w:pPr>
        <w:pStyle w:val="Texto"/>
      </w:pPr>
      <w:r>
        <w:t>Voy a colocar la primera interfaz como red interna y así poder comunicarme con otras máquinas virtuales y otra segunda interfaz como adaptador-puente, para que así pueda acceder directamente a la tarjeta de red de mi equipo como si fuera el host</w:t>
      </w:r>
    </w:p>
    <w:p w14:paraId="0DC3DF3F" w14:textId="68A7F523" w:rsidR="003A681A" w:rsidRDefault="003A681A" w:rsidP="003A681A">
      <w:pPr>
        <w:pStyle w:val="Texto"/>
      </w:pPr>
      <w:r>
        <w:rPr>
          <w:noProof/>
        </w:rPr>
        <w:drawing>
          <wp:inline distT="0" distB="0" distL="0" distR="0" wp14:anchorId="2C43EC79" wp14:editId="63AD839D">
            <wp:extent cx="4996714" cy="3348192"/>
            <wp:effectExtent l="0" t="0" r="0" b="508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140" cy="336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420C0" w14:textId="129EFD6C" w:rsidR="003A681A" w:rsidRDefault="003A681A" w:rsidP="003A681A">
      <w:pPr>
        <w:pStyle w:val="Texto"/>
      </w:pPr>
      <w:r>
        <w:rPr>
          <w:noProof/>
        </w:rPr>
        <w:drawing>
          <wp:inline distT="0" distB="0" distL="0" distR="0" wp14:anchorId="0839F0AD" wp14:editId="62615D81">
            <wp:extent cx="5005136" cy="3373270"/>
            <wp:effectExtent l="0" t="0" r="508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286" cy="3384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CD479" w14:textId="44AA368F" w:rsidR="003A681A" w:rsidRDefault="003A681A" w:rsidP="003A681A">
      <w:pPr>
        <w:pStyle w:val="Texto"/>
      </w:pPr>
      <w:r>
        <w:t>Para que estén en funcionamiento debemos de encender el equipo y dar permisos a las interfaces</w:t>
      </w:r>
    </w:p>
    <w:p w14:paraId="74961FCF" w14:textId="6ED5D370" w:rsidR="003A681A" w:rsidRDefault="003A681A" w:rsidP="003A681A">
      <w:pPr>
        <w:jc w:val="center"/>
      </w:pPr>
      <w:r>
        <w:br w:type="page"/>
      </w:r>
      <w:r>
        <w:rPr>
          <w:noProof/>
        </w:rPr>
        <w:lastRenderedPageBreak/>
        <w:drawing>
          <wp:inline distT="0" distB="0" distL="0" distR="0" wp14:anchorId="7EE6FEEC" wp14:editId="1D70358A">
            <wp:extent cx="2942590" cy="367792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2590" cy="367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D6567" w14:textId="36DB07B0" w:rsidR="003A681A" w:rsidRDefault="003A681A" w:rsidP="003A681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63E608" wp14:editId="6A9E6BC3">
            <wp:extent cx="4496435" cy="4791710"/>
            <wp:effectExtent l="0" t="0" r="0" b="889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435" cy="4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2B0B3" w14:textId="77777777" w:rsidR="003A681A" w:rsidRDefault="003A681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992913F" w14:textId="1E0D63EE" w:rsidR="003A681A" w:rsidRDefault="003A681A" w:rsidP="003A681A">
      <w:pPr>
        <w:pStyle w:val="Ttulo1"/>
      </w:pPr>
      <w:bookmarkStart w:id="9" w:name="_Toc146650310"/>
      <w:r>
        <w:lastRenderedPageBreak/>
        <w:t>Exportar Máquina virtual</w:t>
      </w:r>
      <w:bookmarkEnd w:id="9"/>
    </w:p>
    <w:p w14:paraId="02BF5BFC" w14:textId="7494990D" w:rsidR="003A681A" w:rsidRDefault="003A681A" w:rsidP="003A681A">
      <w:pPr>
        <w:pStyle w:val="Texto"/>
      </w:pPr>
      <w:r>
        <w:t xml:space="preserve">Para ello, </w:t>
      </w:r>
      <w:r w:rsidR="005B18D5">
        <w:t>le damos click derecho a la máquina virtual a la cual deseamos exportar y elegimos “exportar a OCI”</w:t>
      </w:r>
    </w:p>
    <w:p w14:paraId="03C08B27" w14:textId="1AD4B20C" w:rsidR="005B18D5" w:rsidRDefault="005B18D5" w:rsidP="003A681A">
      <w:pPr>
        <w:pStyle w:val="Texto"/>
      </w:pPr>
      <w:r>
        <w:rPr>
          <w:noProof/>
        </w:rPr>
        <w:drawing>
          <wp:inline distT="0" distB="0" distL="0" distR="0" wp14:anchorId="76F06F88" wp14:editId="3EFDCC98">
            <wp:extent cx="5396865" cy="1320165"/>
            <wp:effectExtent l="0" t="0" r="0" b="0"/>
            <wp:docPr id="1916939648" name="Imagen 1916939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132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F39DE" w14:textId="03851712" w:rsidR="005B18D5" w:rsidRDefault="005B18D5" w:rsidP="003A681A">
      <w:pPr>
        <w:pStyle w:val="Texto"/>
      </w:pPr>
      <w:r>
        <w:t>Cambiamos el formato y la ubicación, solo si queremos</w:t>
      </w:r>
    </w:p>
    <w:p w14:paraId="2052FE15" w14:textId="23D2BAA6" w:rsidR="005B18D5" w:rsidRDefault="005B18D5" w:rsidP="003A681A">
      <w:pPr>
        <w:pStyle w:val="Texto"/>
      </w:pPr>
      <w:r>
        <w:rPr>
          <w:noProof/>
        </w:rPr>
        <w:drawing>
          <wp:inline distT="0" distB="0" distL="0" distR="0" wp14:anchorId="1516A03A" wp14:editId="1A321CC1">
            <wp:extent cx="5396865" cy="3409950"/>
            <wp:effectExtent l="0" t="0" r="0" b="0"/>
            <wp:docPr id="1916939649" name="Imagen 1916939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F331E" w14:textId="1E87DEF6" w:rsidR="005B18D5" w:rsidRDefault="005B18D5" w:rsidP="003A681A">
      <w:pPr>
        <w:pStyle w:val="Texto"/>
      </w:pPr>
      <w:r>
        <w:t>Nos saldrá un resumen y que se está exportando la máquina</w:t>
      </w:r>
    </w:p>
    <w:p w14:paraId="5D814CF2" w14:textId="33BBC988" w:rsidR="005B18D5" w:rsidRDefault="005B18D5" w:rsidP="005B18D5">
      <w:pPr>
        <w:pStyle w:val="Texto"/>
        <w:jc w:val="center"/>
      </w:pPr>
      <w:r>
        <w:rPr>
          <w:noProof/>
        </w:rPr>
        <w:drawing>
          <wp:inline distT="0" distB="0" distL="0" distR="0" wp14:anchorId="1E3B2AE6" wp14:editId="0EB950A1">
            <wp:extent cx="1808480" cy="522605"/>
            <wp:effectExtent l="0" t="0" r="1270" b="0"/>
            <wp:docPr id="1916939650" name="Imagen 1916939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8480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F25A5" w14:textId="77777777" w:rsidR="005B18D5" w:rsidRDefault="005B18D5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14:paraId="3C4EBD2A" w14:textId="658426CB" w:rsidR="005B18D5" w:rsidRDefault="005B18D5" w:rsidP="005B18D5">
      <w:pPr>
        <w:pStyle w:val="Ttulo1"/>
      </w:pPr>
      <w:bookmarkStart w:id="10" w:name="_Toc146650311"/>
      <w:r>
        <w:lastRenderedPageBreak/>
        <w:t>Clonar máquina virtual</w:t>
      </w:r>
      <w:bookmarkEnd w:id="10"/>
    </w:p>
    <w:p w14:paraId="19D12A5E" w14:textId="416B9411" w:rsidR="005B18D5" w:rsidRDefault="005B18D5" w:rsidP="005B18D5">
      <w:pPr>
        <w:pStyle w:val="Texto"/>
      </w:pPr>
      <w:r>
        <w:t>Para ello damos click derecho sobre la máquina virtual a la que deseemos clonar</w:t>
      </w:r>
    </w:p>
    <w:p w14:paraId="571C2AC3" w14:textId="49D24944" w:rsidR="005B18D5" w:rsidRDefault="005B18D5" w:rsidP="005B18D5">
      <w:pPr>
        <w:pStyle w:val="Texto"/>
      </w:pPr>
      <w:r>
        <w:rPr>
          <w:noProof/>
        </w:rPr>
        <w:drawing>
          <wp:inline distT="0" distB="0" distL="0" distR="0" wp14:anchorId="48CFB0DA" wp14:editId="22FA530C">
            <wp:extent cx="5396865" cy="694690"/>
            <wp:effectExtent l="0" t="0" r="0" b="0"/>
            <wp:docPr id="1916939653" name="Imagen 1916939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69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19816" w14:textId="573EAAE3" w:rsidR="005B18D5" w:rsidRDefault="005B18D5" w:rsidP="005B18D5">
      <w:pPr>
        <w:pStyle w:val="Texto"/>
      </w:pPr>
      <w:r>
        <w:t>Y nos saldrá un menú, en el cuál colocaremos un nombre, ruta y la política de Mac, que sería importante si fuéramos a usar ambas máquinas al mismo tiempo</w:t>
      </w:r>
    </w:p>
    <w:p w14:paraId="412BDD3F" w14:textId="1A2EA8C6" w:rsidR="005B18D5" w:rsidRDefault="005B18D5" w:rsidP="005B18D5">
      <w:pPr>
        <w:pStyle w:val="Texto"/>
      </w:pPr>
      <w:r>
        <w:rPr>
          <w:noProof/>
        </w:rPr>
        <w:drawing>
          <wp:inline distT="0" distB="0" distL="0" distR="0" wp14:anchorId="57B743E0" wp14:editId="4360FC2F">
            <wp:extent cx="5396865" cy="2908300"/>
            <wp:effectExtent l="0" t="0" r="0" b="6350"/>
            <wp:docPr id="1916939655" name="Imagen 1916939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D7366" w14:textId="18E47DE6" w:rsidR="005B18D5" w:rsidRDefault="005B18D5" w:rsidP="005B18D5">
      <w:pPr>
        <w:pStyle w:val="Texto"/>
      </w:pPr>
      <w:r>
        <w:t xml:space="preserve">Y a clonación completa, con lo que generaría nuevos discos con </w:t>
      </w:r>
      <w:proofErr w:type="spellStart"/>
      <w:r>
        <w:t>uids</w:t>
      </w:r>
      <w:proofErr w:type="spellEnd"/>
      <w:r>
        <w:t xml:space="preserve"> distintos para evitar conflictos</w:t>
      </w:r>
    </w:p>
    <w:p w14:paraId="10BE9A2E" w14:textId="17C72DC9" w:rsidR="005B18D5" w:rsidRDefault="005B18D5" w:rsidP="005B18D5">
      <w:pPr>
        <w:pStyle w:val="Texto"/>
      </w:pPr>
      <w:r>
        <w:rPr>
          <w:noProof/>
        </w:rPr>
        <w:drawing>
          <wp:inline distT="0" distB="0" distL="0" distR="0" wp14:anchorId="5E023D5B" wp14:editId="28604F5C">
            <wp:extent cx="5396865" cy="2296160"/>
            <wp:effectExtent l="0" t="0" r="0" b="8890"/>
            <wp:docPr id="1916939656" name="Imagen 1916939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229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445B8" w14:textId="77777777" w:rsidR="005B18D5" w:rsidRDefault="005B18D5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14:paraId="35F6B6DD" w14:textId="77054B1F" w:rsidR="005B18D5" w:rsidRDefault="005B18D5" w:rsidP="005B18D5">
      <w:pPr>
        <w:pStyle w:val="Texto"/>
      </w:pPr>
      <w:r>
        <w:lastRenderedPageBreak/>
        <w:t>Y aquí indica el progreso de la clonación</w:t>
      </w:r>
    </w:p>
    <w:p w14:paraId="2ECD5F20" w14:textId="68F2CFB1" w:rsidR="005B18D5" w:rsidRDefault="005B18D5" w:rsidP="005B18D5">
      <w:pPr>
        <w:pStyle w:val="Texto"/>
        <w:jc w:val="center"/>
      </w:pPr>
      <w:r>
        <w:rPr>
          <w:noProof/>
        </w:rPr>
        <w:drawing>
          <wp:inline distT="0" distB="0" distL="0" distR="0" wp14:anchorId="16DBA4AD" wp14:editId="213D60D1">
            <wp:extent cx="1828800" cy="598170"/>
            <wp:effectExtent l="0" t="0" r="0" b="0"/>
            <wp:docPr id="1916939657" name="Imagen 1916939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59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698C2" w14:textId="6EC86C7C" w:rsidR="005B18D5" w:rsidRDefault="005B18D5" w:rsidP="005B18D5">
      <w:pPr>
        <w:pStyle w:val="Texto"/>
      </w:pPr>
      <w:r>
        <w:t>Y como se ve aquí se encuentran ambas máquinas virtuales, la original y la clonada</w:t>
      </w:r>
    </w:p>
    <w:p w14:paraId="767E23DA" w14:textId="604C3B93" w:rsidR="005B18D5" w:rsidRDefault="005B18D5" w:rsidP="005B18D5">
      <w:pPr>
        <w:pStyle w:val="Texto"/>
      </w:pPr>
      <w:r>
        <w:rPr>
          <w:noProof/>
        </w:rPr>
        <w:drawing>
          <wp:inline distT="0" distB="0" distL="0" distR="0" wp14:anchorId="2F552B01" wp14:editId="18915904">
            <wp:extent cx="5396865" cy="1024255"/>
            <wp:effectExtent l="0" t="0" r="0" b="4445"/>
            <wp:docPr id="1916939658" name="Imagen 1916939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102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65256" w14:textId="77777777" w:rsidR="005B18D5" w:rsidRDefault="005B18D5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14:paraId="28B5C4D1" w14:textId="5DEE8E4E" w:rsidR="005B18D5" w:rsidRDefault="005B18D5" w:rsidP="005B18D5">
      <w:pPr>
        <w:pStyle w:val="Ttulo1"/>
      </w:pPr>
      <w:bookmarkStart w:id="11" w:name="_Toc146650312"/>
      <w:r>
        <w:lastRenderedPageBreak/>
        <w:t xml:space="preserve">Crear máquina virtual desde un VirtualBox VDI o Virtual Disk </w:t>
      </w:r>
      <w:proofErr w:type="spellStart"/>
      <w:r>
        <w:t>Image</w:t>
      </w:r>
      <w:bookmarkEnd w:id="11"/>
      <w:proofErr w:type="spellEnd"/>
    </w:p>
    <w:p w14:paraId="23D634A2" w14:textId="641FF706" w:rsidR="005B18D5" w:rsidRDefault="005B18D5" w:rsidP="005B18D5">
      <w:pPr>
        <w:pStyle w:val="Texto"/>
      </w:pPr>
      <w:r>
        <w:t>Para ello, cuando creamos una nueva máquina virtual, en lugar de indicarle un disco, lo dejamos vacío</w:t>
      </w:r>
      <w:r w:rsidR="007A696A">
        <w:t xml:space="preserve"> o le indicamos un disco que ya tengamos y al ejecutar la máquina tendremos otra igual, casi como clonarla.</w:t>
      </w:r>
    </w:p>
    <w:p w14:paraId="76634B33" w14:textId="45FDE252" w:rsidR="007A696A" w:rsidRDefault="007A696A" w:rsidP="005B18D5">
      <w:pPr>
        <w:pStyle w:val="Texto"/>
      </w:pPr>
      <w:r>
        <w:rPr>
          <w:noProof/>
        </w:rPr>
        <w:drawing>
          <wp:inline distT="0" distB="0" distL="0" distR="0" wp14:anchorId="3572CBA9" wp14:editId="159AF950">
            <wp:extent cx="5389880" cy="2543810"/>
            <wp:effectExtent l="0" t="0" r="1270" b="8890"/>
            <wp:docPr id="1916939659" name="Imagen 1916939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03C21" w14:textId="4AD17984" w:rsidR="007A696A" w:rsidRDefault="007A696A" w:rsidP="005B18D5">
      <w:pPr>
        <w:pStyle w:val="Texto"/>
      </w:pPr>
      <w:r>
        <w:rPr>
          <w:noProof/>
        </w:rPr>
        <w:drawing>
          <wp:inline distT="0" distB="0" distL="0" distR="0" wp14:anchorId="5EA06826" wp14:editId="106D1005">
            <wp:extent cx="5389880" cy="2571115"/>
            <wp:effectExtent l="0" t="0" r="1270" b="635"/>
            <wp:docPr id="1916939660" name="Imagen 1916939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F9059" w14:textId="10A1D31C" w:rsidR="007A696A" w:rsidRDefault="007A696A" w:rsidP="005B18D5">
      <w:pPr>
        <w:pStyle w:val="Texto"/>
      </w:pPr>
      <w:r>
        <w:rPr>
          <w:noProof/>
        </w:rPr>
        <w:lastRenderedPageBreak/>
        <w:drawing>
          <wp:inline distT="0" distB="0" distL="0" distR="0" wp14:anchorId="3A3CF10A" wp14:editId="5CDEBD26">
            <wp:extent cx="5389880" cy="2536825"/>
            <wp:effectExtent l="0" t="0" r="1270" b="0"/>
            <wp:docPr id="1916939661" name="Imagen 1916939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C8861" w14:textId="007B0CC6" w:rsidR="007A696A" w:rsidRDefault="007A696A" w:rsidP="005B18D5">
      <w:pPr>
        <w:pStyle w:val="Texto"/>
      </w:pPr>
      <w:r>
        <w:rPr>
          <w:noProof/>
        </w:rPr>
        <w:drawing>
          <wp:inline distT="0" distB="0" distL="0" distR="0" wp14:anchorId="330E4430" wp14:editId="454D5964">
            <wp:extent cx="5389880" cy="4331335"/>
            <wp:effectExtent l="0" t="0" r="1270" b="0"/>
            <wp:docPr id="1916939662" name="Imagen 1916939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433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5AF7F" w14:textId="10201B83" w:rsidR="007A696A" w:rsidRDefault="007A696A" w:rsidP="005B18D5">
      <w:pPr>
        <w:pStyle w:val="Texto"/>
      </w:pPr>
      <w:r>
        <w:t>Tenemos la misma máquina con la que realice las prácticas anteriores, pero como es distinta, no tiene las guest additions.</w:t>
      </w:r>
    </w:p>
    <w:p w14:paraId="3ACC37FF" w14:textId="77777777" w:rsidR="007A696A" w:rsidRDefault="007A696A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14:paraId="55D965B8" w14:textId="31F5990E" w:rsidR="007A696A" w:rsidRDefault="009E1939" w:rsidP="009E1939">
      <w:pPr>
        <w:pStyle w:val="Ttulo1"/>
      </w:pPr>
      <w:bookmarkStart w:id="12" w:name="_Toc146650313"/>
      <w:r>
        <w:lastRenderedPageBreak/>
        <w:t>Abrir máquina virtual de VMware vmdk VirtualBox</w:t>
      </w:r>
      <w:bookmarkEnd w:id="12"/>
    </w:p>
    <w:p w14:paraId="35FD80BC" w14:textId="0342AC1C" w:rsidR="009E1939" w:rsidRDefault="009E1939" w:rsidP="009E1939">
      <w:pPr>
        <w:pStyle w:val="Texto"/>
      </w:pPr>
      <w:r>
        <w:t>Es similar a la práctica anterior, pero añadiendo una máquina de vmware o de otra plataforma de creación de máquinas virtuales.</w:t>
      </w:r>
    </w:p>
    <w:p w14:paraId="26016B28" w14:textId="77777777" w:rsidR="009E1939" w:rsidRPr="009E1939" w:rsidRDefault="009E1939" w:rsidP="009E1939">
      <w:pPr>
        <w:pStyle w:val="Texto"/>
      </w:pPr>
    </w:p>
    <w:sectPr w:rsidR="009E1939" w:rsidRPr="009E1939" w:rsidSect="002E7155">
      <w:headerReference w:type="default" r:id="rId103"/>
      <w:footerReference w:type="default" r:id="rId104"/>
      <w:pgSz w:w="11906" w:h="16838"/>
      <w:pgMar w:top="1417" w:right="1701" w:bottom="1417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F79044C" w14:textId="77777777" w:rsidR="00AC400F" w:rsidRDefault="00AC400F" w:rsidP="00906D29">
      <w:pPr>
        <w:spacing w:after="0" w:line="240" w:lineRule="auto"/>
      </w:pPr>
      <w:r>
        <w:separator/>
      </w:r>
    </w:p>
  </w:endnote>
  <w:endnote w:type="continuationSeparator" w:id="0">
    <w:p w14:paraId="46FDAE6C" w14:textId="77777777" w:rsidR="00AC400F" w:rsidRDefault="00AC400F" w:rsidP="00906D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50281B" w14:textId="77777777" w:rsidR="003211DF" w:rsidRDefault="003211DF">
    <w:pPr>
      <w:pStyle w:val="Piedepgina"/>
      <w:jc w:val="center"/>
      <w:rPr>
        <w:caps/>
        <w:color w:val="4472C4" w:themeColor="accent1"/>
      </w:rPr>
    </w:pPr>
  </w:p>
  <w:p w14:paraId="461F6D93" w14:textId="77777777" w:rsidR="00906D29" w:rsidRDefault="00906D29" w:rsidP="00906D29">
    <w:pPr>
      <w:pStyle w:val="Piedepgina"/>
      <w:tabs>
        <w:tab w:val="clear" w:pos="4252"/>
        <w:tab w:val="clear" w:pos="8504"/>
        <w:tab w:val="left" w:pos="3581"/>
      </w:tabs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39C5DB" w14:textId="77777777" w:rsidR="00906D29" w:rsidRDefault="00906D29">
    <w:pPr>
      <w:pStyle w:val="Encabezado"/>
      <w:pBdr>
        <w:top w:val="single" w:sz="6" w:space="10" w:color="4472C4" w:themeColor="accent1"/>
      </w:pBdr>
      <w:spacing w:before="240"/>
      <w:jc w:val="center"/>
      <w:rPr>
        <w:color w:val="4472C4" w:themeColor="accent1"/>
      </w:rPr>
    </w:pPr>
    <w:r>
      <w:rPr>
        <w:noProof/>
        <w:color w:val="4472C4" w:themeColor="accent1"/>
      </w:rPr>
      <w:tab/>
    </w:r>
    <w:r>
      <w:rPr>
        <w:noProof/>
        <w:color w:val="4472C4" w:themeColor="accent1"/>
      </w:rPr>
      <w:tab/>
    </w:r>
    <w:r w:rsidRPr="00906D29">
      <w:rPr>
        <w:noProof/>
        <w:color w:val="4472C4" w:themeColor="accent1"/>
      </w:rPr>
      <w:t>1</w:t>
    </w:r>
  </w:p>
  <w:p w14:paraId="41681CC7" w14:textId="77777777" w:rsidR="00906D29" w:rsidRDefault="00906D29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57A267" w14:textId="1ADC86F6" w:rsidR="003211DF" w:rsidRPr="00C7730C" w:rsidRDefault="003211DF" w:rsidP="00C7730C">
    <w:pPr>
      <w:pStyle w:val="Piedepgina"/>
      <w:shd w:val="clear" w:color="auto" w:fill="5B9BD5" w:themeFill="accent5"/>
      <w:jc w:val="center"/>
      <w:rPr>
        <w:rFonts w:ascii="Times New Roman" w:hAnsi="Times New Roman" w:cs="Times New Roman"/>
        <w:b/>
        <w:caps/>
        <w:color w:val="FFFFFF" w:themeColor="background1"/>
        <w:sz w:val="24"/>
        <w:u w:val="single"/>
      </w:rPr>
    </w:pPr>
    <w:r w:rsidRPr="00C7730C">
      <w:rPr>
        <w:rFonts w:ascii="Times New Roman" w:hAnsi="Times New Roman" w:cs="Times New Roman"/>
        <w:b/>
        <w:caps/>
        <w:color w:val="FFFFFF" w:themeColor="background1"/>
        <w:sz w:val="24"/>
        <w:u w:val="single"/>
      </w:rPr>
      <w:fldChar w:fldCharType="begin"/>
    </w:r>
    <w:r w:rsidRPr="00C7730C">
      <w:rPr>
        <w:rFonts w:ascii="Times New Roman" w:hAnsi="Times New Roman" w:cs="Times New Roman"/>
        <w:b/>
        <w:caps/>
        <w:color w:val="FFFFFF" w:themeColor="background1"/>
        <w:sz w:val="24"/>
        <w:u w:val="single"/>
      </w:rPr>
      <w:instrText>PAGE   \* MERGEFORMAT</w:instrText>
    </w:r>
    <w:r w:rsidRPr="00C7730C">
      <w:rPr>
        <w:rFonts w:ascii="Times New Roman" w:hAnsi="Times New Roman" w:cs="Times New Roman"/>
        <w:b/>
        <w:caps/>
        <w:color w:val="FFFFFF" w:themeColor="background1"/>
        <w:sz w:val="24"/>
        <w:u w:val="single"/>
      </w:rPr>
      <w:fldChar w:fldCharType="separate"/>
    </w:r>
    <w:r w:rsidRPr="00C7730C">
      <w:rPr>
        <w:rFonts w:ascii="Times New Roman" w:hAnsi="Times New Roman" w:cs="Times New Roman"/>
        <w:b/>
        <w:caps/>
        <w:color w:val="FFFFFF" w:themeColor="background1"/>
        <w:sz w:val="24"/>
        <w:u w:val="single"/>
      </w:rPr>
      <w:t>2</w:t>
    </w:r>
    <w:r w:rsidRPr="00C7730C">
      <w:rPr>
        <w:rFonts w:ascii="Times New Roman" w:hAnsi="Times New Roman" w:cs="Times New Roman"/>
        <w:b/>
        <w:caps/>
        <w:color w:val="FFFFFF" w:themeColor="background1"/>
        <w:sz w:val="24"/>
        <w:u w:val="single"/>
      </w:rPr>
      <w:fldChar w:fldCharType="end"/>
    </w:r>
  </w:p>
  <w:p w14:paraId="11FE3CA9" w14:textId="77777777" w:rsidR="003211DF" w:rsidRDefault="003211DF" w:rsidP="00906D29">
    <w:pPr>
      <w:pStyle w:val="Piedepgina"/>
      <w:tabs>
        <w:tab w:val="clear" w:pos="4252"/>
        <w:tab w:val="clear" w:pos="8504"/>
        <w:tab w:val="left" w:pos="3581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0D3F85F" w14:textId="77777777" w:rsidR="00AC400F" w:rsidRDefault="00AC400F" w:rsidP="00906D29">
      <w:pPr>
        <w:spacing w:after="0" w:line="240" w:lineRule="auto"/>
      </w:pPr>
      <w:r>
        <w:separator/>
      </w:r>
    </w:p>
  </w:footnote>
  <w:footnote w:type="continuationSeparator" w:id="0">
    <w:p w14:paraId="523D0C96" w14:textId="77777777" w:rsidR="00AC400F" w:rsidRDefault="00AC400F" w:rsidP="00906D2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08C852" w14:textId="77777777" w:rsidR="00906D29" w:rsidRDefault="00906D29">
    <w:pPr>
      <w:pStyle w:val="Encabezado"/>
    </w:pPr>
    <w:r>
      <w:t>1ºDAW</w:t>
    </w:r>
    <w:r>
      <w:tab/>
    </w:r>
    <w:r>
      <w:tab/>
      <w:t>Adrián Tirado Ramos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4AB919" w14:textId="274C5B18" w:rsidR="00F52BCD" w:rsidRPr="00F52BCD" w:rsidRDefault="00F52BCD" w:rsidP="004930E7">
    <w:pPr>
      <w:pStyle w:val="Encabezado"/>
      <w:shd w:val="clear" w:color="auto" w:fill="5B9BD5" w:themeFill="accent5"/>
      <w:rPr>
        <w:rFonts w:ascii="Times New Roman" w:hAnsi="Times New Roman" w:cs="Times New Roman"/>
        <w:b/>
        <w:color w:val="FFFFFF" w:themeColor="background1"/>
        <w:sz w:val="24"/>
      </w:rPr>
    </w:pPr>
    <w:r w:rsidRPr="00F52BCD">
      <w:rPr>
        <w:rFonts w:ascii="Times New Roman" w:hAnsi="Times New Roman" w:cs="Times New Roman"/>
        <w:b/>
        <w:color w:val="FFFFFF" w:themeColor="background1"/>
        <w:sz w:val="24"/>
      </w:rPr>
      <w:t>1ºDAW</w:t>
    </w:r>
    <w:r w:rsidRPr="00F52BCD">
      <w:rPr>
        <w:rFonts w:ascii="Times New Roman" w:hAnsi="Times New Roman" w:cs="Times New Roman"/>
        <w:b/>
        <w:color w:val="FFFFFF" w:themeColor="background1"/>
        <w:sz w:val="24"/>
      </w:rPr>
      <w:tab/>
    </w:r>
    <w:r w:rsidRPr="00F52BCD">
      <w:rPr>
        <w:rFonts w:ascii="Times New Roman" w:hAnsi="Times New Roman" w:cs="Times New Roman"/>
        <w:b/>
        <w:color w:val="FFFFFF" w:themeColor="background1"/>
        <w:sz w:val="24"/>
      </w:rPr>
      <w:tab/>
      <w:t>Adrián Tirado Ramos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8321B4"/>
    <w:multiLevelType w:val="hybridMultilevel"/>
    <w:tmpl w:val="DFFE97CC"/>
    <w:lvl w:ilvl="0" w:tplc="FDBE009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6170"/>
    <w:rsid w:val="001E3E24"/>
    <w:rsid w:val="001F237F"/>
    <w:rsid w:val="001F2A67"/>
    <w:rsid w:val="00246170"/>
    <w:rsid w:val="002E7155"/>
    <w:rsid w:val="002F5ED7"/>
    <w:rsid w:val="003211DF"/>
    <w:rsid w:val="00324C6C"/>
    <w:rsid w:val="003A681A"/>
    <w:rsid w:val="004930E7"/>
    <w:rsid w:val="005A47CF"/>
    <w:rsid w:val="005B18D5"/>
    <w:rsid w:val="006554E8"/>
    <w:rsid w:val="00666315"/>
    <w:rsid w:val="00677555"/>
    <w:rsid w:val="00693C5E"/>
    <w:rsid w:val="00756CDE"/>
    <w:rsid w:val="007A696A"/>
    <w:rsid w:val="007B7819"/>
    <w:rsid w:val="00906D29"/>
    <w:rsid w:val="00977CDD"/>
    <w:rsid w:val="009E1939"/>
    <w:rsid w:val="00A357C6"/>
    <w:rsid w:val="00AC400F"/>
    <w:rsid w:val="00B029C8"/>
    <w:rsid w:val="00BB765A"/>
    <w:rsid w:val="00BE4233"/>
    <w:rsid w:val="00C258CF"/>
    <w:rsid w:val="00C7730C"/>
    <w:rsid w:val="00C84246"/>
    <w:rsid w:val="00D363B9"/>
    <w:rsid w:val="00E4695B"/>
    <w:rsid w:val="00E7637D"/>
    <w:rsid w:val="00EA7F1D"/>
    <w:rsid w:val="00ED6662"/>
    <w:rsid w:val="00F067BC"/>
    <w:rsid w:val="00F24305"/>
    <w:rsid w:val="00F52BCD"/>
    <w:rsid w:val="00FA54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16EC6D4"/>
  <w15:chartTrackingRefBased/>
  <w15:docId w15:val="{0BF386F8-27D8-46F3-ABC9-5F9814CFF5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246170"/>
    <w:pPr>
      <w:keepNext/>
      <w:keepLines/>
      <w:spacing w:before="120" w:after="120"/>
      <w:outlineLvl w:val="0"/>
    </w:pPr>
    <w:rPr>
      <w:rFonts w:ascii="Times New Roman" w:eastAsiaTheme="majorEastAsia" w:hAnsi="Times New Roman" w:cstheme="majorBidi"/>
      <w:b/>
      <w:color w:val="2F5496" w:themeColor="accent1" w:themeShade="BF"/>
      <w:sz w:val="30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A7F1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u w:val="singl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906D29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06D29"/>
    <w:rPr>
      <w:rFonts w:eastAsiaTheme="minorEastAsia"/>
      <w:lang w:eastAsia="es-ES"/>
    </w:rPr>
  </w:style>
  <w:style w:type="character" w:styleId="Textodelmarcadordeposicin">
    <w:name w:val="Placeholder Text"/>
    <w:basedOn w:val="Fuentedeprrafopredeter"/>
    <w:uiPriority w:val="99"/>
    <w:semiHidden/>
    <w:rsid w:val="00906D29"/>
    <w:rPr>
      <w:color w:val="808080"/>
    </w:rPr>
  </w:style>
  <w:style w:type="paragraph" w:styleId="Encabezado">
    <w:name w:val="header"/>
    <w:basedOn w:val="Normal"/>
    <w:link w:val="EncabezadoCar"/>
    <w:uiPriority w:val="99"/>
    <w:unhideWhenUsed/>
    <w:rsid w:val="00906D2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06D29"/>
  </w:style>
  <w:style w:type="paragraph" w:styleId="Piedepgina">
    <w:name w:val="footer"/>
    <w:basedOn w:val="Normal"/>
    <w:link w:val="PiedepginaCar"/>
    <w:uiPriority w:val="99"/>
    <w:unhideWhenUsed/>
    <w:rsid w:val="00906D2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06D29"/>
  </w:style>
  <w:style w:type="paragraph" w:customStyle="1" w:styleId="Texto">
    <w:name w:val="Texto"/>
    <w:basedOn w:val="Normal"/>
    <w:link w:val="TextoCar"/>
    <w:qFormat/>
    <w:rsid w:val="00ED6662"/>
    <w:rPr>
      <w:rFonts w:ascii="Times New Roman" w:hAnsi="Times New Roman" w:cs="Times New Roman"/>
      <w:sz w:val="24"/>
      <w:szCs w:val="24"/>
    </w:rPr>
  </w:style>
  <w:style w:type="character" w:customStyle="1" w:styleId="Ttulo1Car">
    <w:name w:val="Título 1 Car"/>
    <w:basedOn w:val="Fuentedeprrafopredeter"/>
    <w:link w:val="Ttulo1"/>
    <w:uiPriority w:val="9"/>
    <w:rsid w:val="00246170"/>
    <w:rPr>
      <w:rFonts w:ascii="Times New Roman" w:eastAsiaTheme="majorEastAsia" w:hAnsi="Times New Roman" w:cstheme="majorBidi"/>
      <w:b/>
      <w:color w:val="2F5496" w:themeColor="accent1" w:themeShade="BF"/>
      <w:sz w:val="30"/>
      <w:szCs w:val="32"/>
    </w:rPr>
  </w:style>
  <w:style w:type="character" w:customStyle="1" w:styleId="TextoCar">
    <w:name w:val="Texto Car"/>
    <w:basedOn w:val="Fuentedeprrafopredeter"/>
    <w:link w:val="Texto"/>
    <w:rsid w:val="00ED6662"/>
    <w:rPr>
      <w:rFonts w:ascii="Times New Roman" w:hAnsi="Times New Roman" w:cs="Times New Roman"/>
      <w:sz w:val="24"/>
      <w:szCs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EA7F1D"/>
    <w:pPr>
      <w:outlineLvl w:val="9"/>
    </w:pPr>
    <w:rPr>
      <w:lang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EA7F1D"/>
    <w:pPr>
      <w:spacing w:after="0"/>
      <w:ind w:left="220"/>
    </w:pPr>
    <w:rPr>
      <w:rFonts w:cstheme="minorHAnsi"/>
      <w:smallCaps/>
      <w:sz w:val="20"/>
      <w:szCs w:val="20"/>
    </w:rPr>
  </w:style>
  <w:style w:type="paragraph" w:styleId="TDC1">
    <w:name w:val="toc 1"/>
    <w:basedOn w:val="Normal"/>
    <w:next w:val="Normal"/>
    <w:autoRedefine/>
    <w:uiPriority w:val="39"/>
    <w:unhideWhenUsed/>
    <w:rsid w:val="00246170"/>
    <w:pPr>
      <w:tabs>
        <w:tab w:val="right" w:leader="dot" w:pos="8494"/>
      </w:tabs>
      <w:spacing w:before="120" w:after="120"/>
    </w:pPr>
    <w:rPr>
      <w:rFonts w:cstheme="minorHAnsi"/>
      <w:b/>
      <w:bCs/>
      <w:caps/>
      <w:sz w:val="20"/>
      <w:szCs w:val="20"/>
    </w:rPr>
  </w:style>
  <w:style w:type="paragraph" w:styleId="TDC3">
    <w:name w:val="toc 3"/>
    <w:basedOn w:val="Normal"/>
    <w:next w:val="Normal"/>
    <w:autoRedefine/>
    <w:uiPriority w:val="39"/>
    <w:unhideWhenUsed/>
    <w:rsid w:val="00EA7F1D"/>
    <w:pPr>
      <w:spacing w:after="0"/>
      <w:ind w:left="440"/>
    </w:pPr>
    <w:rPr>
      <w:rFonts w:cstheme="minorHAnsi"/>
      <w:i/>
      <w:iCs/>
      <w:sz w:val="20"/>
      <w:szCs w:val="20"/>
    </w:rPr>
  </w:style>
  <w:style w:type="character" w:customStyle="1" w:styleId="Ttulo2Car">
    <w:name w:val="Título 2 Car"/>
    <w:basedOn w:val="Fuentedeprrafopredeter"/>
    <w:link w:val="Ttulo2"/>
    <w:uiPriority w:val="9"/>
    <w:rsid w:val="00EA7F1D"/>
    <w:rPr>
      <w:rFonts w:asciiTheme="majorHAnsi" w:eastAsiaTheme="majorEastAsia" w:hAnsiTheme="majorHAnsi" w:cstheme="majorBidi"/>
      <w:color w:val="2F5496" w:themeColor="accent1" w:themeShade="BF"/>
      <w:sz w:val="26"/>
      <w:szCs w:val="26"/>
      <w:u w:val="single"/>
    </w:rPr>
  </w:style>
  <w:style w:type="paragraph" w:styleId="TDC4">
    <w:name w:val="toc 4"/>
    <w:basedOn w:val="Normal"/>
    <w:next w:val="Normal"/>
    <w:autoRedefine/>
    <w:uiPriority w:val="39"/>
    <w:unhideWhenUsed/>
    <w:rsid w:val="00EA7F1D"/>
    <w:pPr>
      <w:spacing w:after="0"/>
      <w:ind w:left="660"/>
    </w:pPr>
    <w:rPr>
      <w:rFonts w:cstheme="minorHAnsi"/>
      <w:sz w:val="18"/>
      <w:szCs w:val="18"/>
    </w:rPr>
  </w:style>
  <w:style w:type="paragraph" w:styleId="TDC5">
    <w:name w:val="toc 5"/>
    <w:basedOn w:val="Normal"/>
    <w:next w:val="Normal"/>
    <w:autoRedefine/>
    <w:uiPriority w:val="39"/>
    <w:unhideWhenUsed/>
    <w:rsid w:val="00EA7F1D"/>
    <w:pPr>
      <w:spacing w:after="0"/>
      <w:ind w:left="880"/>
    </w:pPr>
    <w:rPr>
      <w:rFonts w:cstheme="minorHAnsi"/>
      <w:sz w:val="18"/>
      <w:szCs w:val="18"/>
    </w:rPr>
  </w:style>
  <w:style w:type="paragraph" w:styleId="TDC6">
    <w:name w:val="toc 6"/>
    <w:basedOn w:val="Normal"/>
    <w:next w:val="Normal"/>
    <w:autoRedefine/>
    <w:uiPriority w:val="39"/>
    <w:unhideWhenUsed/>
    <w:rsid w:val="00EA7F1D"/>
    <w:pPr>
      <w:spacing w:after="0"/>
      <w:ind w:left="1100"/>
    </w:pPr>
    <w:rPr>
      <w:rFonts w:cstheme="minorHAnsi"/>
      <w:sz w:val="18"/>
      <w:szCs w:val="18"/>
    </w:rPr>
  </w:style>
  <w:style w:type="paragraph" w:styleId="TDC7">
    <w:name w:val="toc 7"/>
    <w:basedOn w:val="Normal"/>
    <w:next w:val="Normal"/>
    <w:autoRedefine/>
    <w:uiPriority w:val="39"/>
    <w:unhideWhenUsed/>
    <w:rsid w:val="00EA7F1D"/>
    <w:pPr>
      <w:spacing w:after="0"/>
      <w:ind w:left="1320"/>
    </w:pPr>
    <w:rPr>
      <w:rFonts w:cstheme="minorHAnsi"/>
      <w:sz w:val="18"/>
      <w:szCs w:val="18"/>
    </w:rPr>
  </w:style>
  <w:style w:type="paragraph" w:styleId="TDC8">
    <w:name w:val="toc 8"/>
    <w:basedOn w:val="Normal"/>
    <w:next w:val="Normal"/>
    <w:autoRedefine/>
    <w:uiPriority w:val="39"/>
    <w:unhideWhenUsed/>
    <w:rsid w:val="00EA7F1D"/>
    <w:pPr>
      <w:spacing w:after="0"/>
      <w:ind w:left="1540"/>
    </w:pPr>
    <w:rPr>
      <w:rFonts w:cstheme="minorHAnsi"/>
      <w:sz w:val="18"/>
      <w:szCs w:val="18"/>
    </w:rPr>
  </w:style>
  <w:style w:type="paragraph" w:styleId="TDC9">
    <w:name w:val="toc 9"/>
    <w:basedOn w:val="Normal"/>
    <w:next w:val="Normal"/>
    <w:autoRedefine/>
    <w:uiPriority w:val="39"/>
    <w:unhideWhenUsed/>
    <w:rsid w:val="00EA7F1D"/>
    <w:pPr>
      <w:spacing w:after="0"/>
      <w:ind w:left="1760"/>
    </w:pPr>
    <w:rPr>
      <w:rFonts w:cstheme="minorHAnsi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EA7F1D"/>
    <w:rPr>
      <w:color w:val="0563C1" w:themeColor="hyperlink"/>
      <w:u w:val="single"/>
    </w:rPr>
  </w:style>
  <w:style w:type="paragraph" w:styleId="Ttulo">
    <w:name w:val="Title"/>
    <w:basedOn w:val="Normal"/>
    <w:next w:val="Normal"/>
    <w:link w:val="TtuloCar"/>
    <w:uiPriority w:val="10"/>
    <w:qFormat/>
    <w:rsid w:val="00EA7F1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A7F1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Mencinsinresolver">
    <w:name w:val="Unresolved Mention"/>
    <w:basedOn w:val="Fuentedeprrafopredeter"/>
    <w:uiPriority w:val="99"/>
    <w:semiHidden/>
    <w:unhideWhenUsed/>
    <w:rsid w:val="00A357C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07" Type="http://schemas.openxmlformats.org/officeDocument/2006/relationships/theme" Target="theme/theme1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87" Type="http://schemas.openxmlformats.org/officeDocument/2006/relationships/image" Target="media/image76.png"/><Relationship Id="rId102" Type="http://schemas.openxmlformats.org/officeDocument/2006/relationships/image" Target="media/image91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fontTable" Target="fontTable.xml"/><Relationship Id="rId8" Type="http://schemas.openxmlformats.org/officeDocument/2006/relationships/footer" Target="footer1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header" Target="header2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yperlink" Target="https://download.virtualbox.org/virtualbox/7.0.10/Oracle_VM_VirtualBox_Extension_Pack-7.0.10.vbox-extpack" TargetMode="External"/><Relationship Id="rId57" Type="http://schemas.openxmlformats.org/officeDocument/2006/relationships/image" Target="media/image46.png"/><Relationship Id="rId106" Type="http://schemas.openxmlformats.org/officeDocument/2006/relationships/glossaryDocument" Target="glossary/document.xml"/><Relationship Id="rId10" Type="http://schemas.openxmlformats.org/officeDocument/2006/relationships/footer" Target="footer2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footer" Target="footer3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ri&#225;n\Desktop\modulo\daw1\plantilla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DC7B4E88CEA243049A06593C437F041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B366A1C-451F-4656-B3E4-796DB042CF45}"/>
      </w:docPartPr>
      <w:docPartBody>
        <w:p w:rsidR="000B486C" w:rsidRDefault="00523762">
          <w:pPr>
            <w:pStyle w:val="DC7B4E88CEA243049A06593C437F0415"/>
          </w:pPr>
          <w:r w:rsidRPr="007B3728">
            <w:rPr>
              <w:rStyle w:val="Textodelmarcadordeposicin"/>
            </w:rPr>
            <w:t>[Autor]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1219"/>
    <w:rsid w:val="000B486C"/>
    <w:rsid w:val="00523762"/>
    <w:rsid w:val="00953064"/>
    <w:rsid w:val="00B412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s-ES" w:eastAsia="es-E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Pr>
      <w:color w:val="808080"/>
    </w:rPr>
  </w:style>
  <w:style w:type="paragraph" w:customStyle="1" w:styleId="DC7B4E88CEA243049A06593C437F0415">
    <w:name w:val="DC7B4E88CEA243049A06593C437F041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777AE4-E480-4039-8AB6-1268912095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plantilla.dotx</Template>
  <TotalTime>154</TotalTime>
  <Pages>44</Pages>
  <Words>1511</Words>
  <Characters>8315</Characters>
  <Application>Microsoft Office Word</Application>
  <DocSecurity>0</DocSecurity>
  <Lines>69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Práctica Virtualbox</vt:lpstr>
    </vt:vector>
  </TitlesOfParts>
  <Company/>
  <LinksUpToDate>false</LinksUpToDate>
  <CharactersWithSpaces>9807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Práctica Virtualbox</dc:title>
  <dc:subject/>
  <dc:creator>Adrián Tirado Ramos</dc:creator>
  <cp:keywords/>
  <dc:description/>
  <cp:lastModifiedBy>1DAW</cp:lastModifiedBy>
  <cp:revision>14</cp:revision>
  <cp:lastPrinted>2023-09-26T17:51:00Z</cp:lastPrinted>
  <dcterms:created xsi:type="dcterms:W3CDTF">2023-09-23T21:11:00Z</dcterms:created>
  <dcterms:modified xsi:type="dcterms:W3CDTF">2023-09-26T17:51:00Z</dcterms:modified>
</cp:coreProperties>
</file>