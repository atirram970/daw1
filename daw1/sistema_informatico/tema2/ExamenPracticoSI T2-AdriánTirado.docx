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B81CFA6" w14:textId="77777777" w:rsidR="00906D29" w:rsidRDefault="00716F80" w:rsidP="00716F80">
      <w:r>
        <w:rPr>
          <w:b/>
          <w:noProof/>
          <w:color w:val="FFFFFF" w:themeColor="background1"/>
          <w:sz w:val="48"/>
          <w:u w:val="single"/>
        </w:rPr>
        <mc:AlternateContent>
          <mc:Choice Requires="wps">
            <w:drawing>
              <wp:anchor distT="0" distB="0" distL="114300" distR="114300" simplePos="0" relativeHeight="251666432" behindDoc="1" locked="0" layoutInCell="1" allowOverlap="1" wp14:anchorId="21112A92" wp14:editId="2A9AE128">
                <wp:simplePos x="0" y="0"/>
                <wp:positionH relativeFrom="margin">
                  <wp:posOffset>2763672</wp:posOffset>
                </wp:positionH>
                <wp:positionV relativeFrom="paragraph">
                  <wp:posOffset>-6824</wp:posOffset>
                </wp:positionV>
                <wp:extent cx="3126105" cy="543560"/>
                <wp:effectExtent l="0" t="0" r="0" b="8890"/>
                <wp:wrapNone/>
                <wp:docPr id="1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26105" cy="5435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637850A" w14:textId="77777777" w:rsidR="00716F80" w:rsidRPr="003211DF" w:rsidRDefault="00716F80" w:rsidP="00716F80">
                            <w:pPr>
                              <w:rPr>
                                <w:b/>
                                <w:color w:val="FFFFFF" w:themeColor="background1"/>
                                <w:sz w:val="48"/>
                                <w:szCs w:val="48"/>
                                <w:u w:val="single"/>
                              </w:rPr>
                            </w:pPr>
                            <w:r>
                              <w:rPr>
                                <w:b/>
                                <w:color w:val="FFFFFF" w:themeColor="background1"/>
                                <w:sz w:val="48"/>
                                <w:szCs w:val="48"/>
                                <w:u w:val="single"/>
                              </w:rPr>
                              <w:t>Adrián Tirado Ramos</w:t>
                            </w:r>
                          </w:p>
                          <w:p w14:paraId="3AF799FD" w14:textId="77777777" w:rsidR="00716F80" w:rsidRDefault="00716F80" w:rsidP="00716F80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21112A92" id="_x0000_t202" coordsize="21600,21600" o:spt="202" path="m,l,21600r21600,l21600,xe">
                <v:stroke joinstyle="miter"/>
                <v:path gradientshapeok="t" o:connecttype="rect"/>
              </v:shapetype>
              <v:shape id="Cuadro de texto 1" o:spid="_x0000_s1026" type="#_x0000_t202" style="position:absolute;margin-left:217.6pt;margin-top:-.55pt;width:246.15pt;height:42.8pt;z-index:-25165004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" filled="f" stroked="f">
                <v:textbox>
                  <w:txbxContent>
                    <w:p w14:paraId="2637850A" w14:textId="77777777" w:rsidR="00716F80" w:rsidRPr="003211DF" w:rsidRDefault="00716F80" w:rsidP="00716F80">
                      <w:pPr>
                        <w:rPr>
                          <w:b/>
                          <w:color w:val="FFFFFF" w:themeColor="background1"/>
                          <w:sz w:val="48"/>
                          <w:szCs w:val="48"/>
                          <w:u w:val="single"/>
                        </w:rPr>
                      </w:pPr>
                      <w:r>
                        <w:rPr>
                          <w:b/>
                          <w:color w:val="FFFFFF" w:themeColor="background1"/>
                          <w:sz w:val="48"/>
                          <w:szCs w:val="48"/>
                          <w:u w:val="single"/>
                        </w:rPr>
                        <w:t>Adrián Tirado Ramos</w:t>
                      </w:r>
                    </w:p>
                    <w:p w14:paraId="3AF799FD" w14:textId="77777777" w:rsidR="00716F80" w:rsidRDefault="00716F80" w:rsidP="00716F80"/>
                  </w:txbxContent>
                </v:textbox>
                <w10:wrap anchorx="margin"/>
              </v:shape>
            </w:pict>
          </mc:Fallback>
        </mc:AlternateContent>
      </w:r>
      <w:r w:rsidR="00F52BCD">
        <w:rPr>
          <w:b/>
          <w:noProof/>
          <w:color w:val="FFFFFF" w:themeColor="background1"/>
          <w:sz w:val="48"/>
          <w:u w:val="single"/>
        </w:rPr>
        <mc:AlternateContent>
          <mc:Choice Requires="wps">
            <w:drawing>
              <wp:anchor distT="0" distB="0" distL="114300" distR="114300" simplePos="0" relativeHeight="251664384" behindDoc="1" locked="0" layoutInCell="1" allowOverlap="1" wp14:anchorId="12BC8544" wp14:editId="65512AFD">
                <wp:simplePos x="0" y="0"/>
                <wp:positionH relativeFrom="margin">
                  <wp:align>left</wp:align>
                </wp:positionH>
                <wp:positionV relativeFrom="paragraph">
                  <wp:posOffset>7135598</wp:posOffset>
                </wp:positionV>
                <wp:extent cx="3126105" cy="543560"/>
                <wp:effectExtent l="0" t="0" r="0" b="8890"/>
                <wp:wrapNone/>
                <wp:docPr id="3" name="Cuadro de text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26105" cy="5435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3E8BAEF" w14:textId="77777777" w:rsidR="00F52BCD" w:rsidRPr="003211DF" w:rsidRDefault="001A6217" w:rsidP="00F52BCD">
                            <w:pPr>
                              <w:rPr>
                                <w:b/>
                                <w:color w:val="FFFFFF" w:themeColor="background1"/>
                                <w:sz w:val="48"/>
                                <w:szCs w:val="48"/>
                                <w:u w:val="single"/>
                              </w:rPr>
                            </w:pPr>
                            <w:r>
                              <w:rPr>
                                <w:b/>
                                <w:color w:val="FFFFFF" w:themeColor="background1"/>
                                <w:sz w:val="48"/>
                                <w:szCs w:val="48"/>
                                <w:u w:val="single"/>
                              </w:rPr>
                              <w:t>Sistema Informático</w:t>
                            </w:r>
                          </w:p>
                          <w:p w14:paraId="52582B5B" w14:textId="77777777" w:rsidR="00F52BCD" w:rsidRDefault="00F52BCD" w:rsidP="00F52BCD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2BC8544" id="Cuadro de texto 3" o:spid="_x0000_s1027" type="#_x0000_t202" style="position:absolute;margin-left:0;margin-top:561.85pt;width:246.15pt;height:42.8pt;z-index:-251652096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" filled="f" stroked="f">
                <v:textbox>
                  <w:txbxContent>
                    <w:p w14:paraId="43E8BAEF" w14:textId="77777777" w:rsidR="00F52BCD" w:rsidRPr="003211DF" w:rsidRDefault="001A6217" w:rsidP="00F52BCD">
                      <w:pPr>
                        <w:rPr>
                          <w:b/>
                          <w:color w:val="FFFFFF" w:themeColor="background1"/>
                          <w:sz w:val="48"/>
                          <w:szCs w:val="48"/>
                          <w:u w:val="single"/>
                        </w:rPr>
                      </w:pPr>
                      <w:r>
                        <w:rPr>
                          <w:b/>
                          <w:color w:val="FFFFFF" w:themeColor="background1"/>
                          <w:sz w:val="48"/>
                          <w:szCs w:val="48"/>
                          <w:u w:val="single"/>
                        </w:rPr>
                        <w:t>Sistema Informático</w:t>
                      </w:r>
                    </w:p>
                    <w:p w14:paraId="52582B5B" w14:textId="77777777" w:rsidR="00F52BCD" w:rsidRDefault="00F52BCD" w:rsidP="00F52BCD"/>
                  </w:txbxContent>
                </v:textbox>
                <w10:wrap anchorx="margin"/>
              </v:shape>
            </w:pict>
          </mc:Fallback>
        </mc:AlternateContent>
      </w:r>
      <w:r w:rsidR="003211DF">
        <w:rPr>
          <w:b/>
          <w:noProof/>
          <w:color w:val="FFFFFF" w:themeColor="background1"/>
          <w:sz w:val="48"/>
          <w:u w:val="single"/>
        </w:rPr>
        <mc:AlternateContent>
          <mc:Choice Requires="wps">
            <w:drawing>
              <wp:anchor distT="0" distB="0" distL="114300" distR="114300" simplePos="0" relativeHeight="251662336" behindDoc="1" locked="0" layoutInCell="1" allowOverlap="1" wp14:anchorId="75EB08F8" wp14:editId="54C402DC">
                <wp:simplePos x="0" y="0"/>
                <wp:positionH relativeFrom="margin">
                  <wp:posOffset>2717851</wp:posOffset>
                </wp:positionH>
                <wp:positionV relativeFrom="paragraph">
                  <wp:posOffset>586105</wp:posOffset>
                </wp:positionV>
                <wp:extent cx="3126105" cy="543560"/>
                <wp:effectExtent l="0" t="0" r="0" b="8890"/>
                <wp:wrapNone/>
                <wp:docPr id="2" name="Cuadro de text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26105" cy="5435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532239C" w14:textId="77777777" w:rsidR="003211DF" w:rsidRPr="003211DF" w:rsidRDefault="003211DF" w:rsidP="003211DF">
                            <w:pPr>
                              <w:rPr>
                                <w:b/>
                                <w:color w:val="FFFFFF" w:themeColor="background1"/>
                                <w:sz w:val="48"/>
                                <w:szCs w:val="48"/>
                                <w:u w:val="single"/>
                              </w:rPr>
                            </w:pPr>
                            <w:r w:rsidRPr="003211DF">
                              <w:rPr>
                                <w:b/>
                                <w:color w:val="FFFFFF" w:themeColor="background1"/>
                                <w:sz w:val="48"/>
                                <w:szCs w:val="48"/>
                                <w:u w:val="single"/>
                              </w:rPr>
                              <w:t>1º De DAW</w:t>
                            </w:r>
                          </w:p>
                          <w:p w14:paraId="5F8CDC14" w14:textId="77777777" w:rsidR="003211DF" w:rsidRDefault="003211DF" w:rsidP="003211DF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5EB08F8" id="Cuadro de texto 2" o:spid="_x0000_s1028" type="#_x0000_t202" style="position:absolute;margin-left:214pt;margin-top:46.15pt;width:246.15pt;height:42.8pt;z-index:-25165414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" filled="f" stroked="f">
                <v:textbox>
                  <w:txbxContent>
                    <w:p w14:paraId="3532239C" w14:textId="77777777" w:rsidR="003211DF" w:rsidRPr="003211DF" w:rsidRDefault="003211DF" w:rsidP="003211DF">
                      <w:pPr>
                        <w:rPr>
                          <w:b/>
                          <w:color w:val="FFFFFF" w:themeColor="background1"/>
                          <w:sz w:val="48"/>
                          <w:szCs w:val="48"/>
                          <w:u w:val="single"/>
                        </w:rPr>
                      </w:pPr>
                      <w:r w:rsidRPr="003211DF">
                        <w:rPr>
                          <w:b/>
                          <w:color w:val="FFFFFF" w:themeColor="background1"/>
                          <w:sz w:val="48"/>
                          <w:szCs w:val="48"/>
                          <w:u w:val="single"/>
                        </w:rPr>
                        <w:t>1º De DAW</w:t>
                      </w:r>
                    </w:p>
                    <w:p w14:paraId="5F8CDC14" w14:textId="77777777" w:rsidR="003211DF" w:rsidRDefault="003211DF" w:rsidP="003211DF"/>
                  </w:txbxContent>
                </v:textbox>
                <w10:wrap anchorx="margin"/>
              </v:shape>
            </w:pict>
          </mc:Fallback>
        </mc:AlternateContent>
      </w:r>
      <w:sdt>
        <w:sdtPr>
          <w:id w:val="-39901394"/>
          <w:docPartObj>
            <w:docPartGallery w:val="Cover Pages"/>
            <w:docPartUnique/>
          </w:docPartObj>
        </w:sdtPr>
        <w:sdtEndPr/>
        <w:sdtContent>
          <w:r w:rsidR="00906D29"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9264" behindDoc="1" locked="0" layoutInCell="1" allowOverlap="1" wp14:anchorId="7EAE99FE" wp14:editId="0B56B0F1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6858000" cy="9144000"/>
                    <wp:effectExtent l="0" t="0" r="0" b="0"/>
                    <wp:wrapNone/>
                    <wp:docPr id="48" name="Grupo 48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6858000" cy="9144000"/>
                              <a:chOff x="0" y="0"/>
                              <a:chExt cx="6858000" cy="9144000"/>
                            </a:xfrm>
                          </wpg:grpSpPr>
                          <wpg:grpSp>
                            <wpg:cNvPr id="49" name="Grupo 49"/>
                            <wpg:cNvGrpSpPr/>
                            <wpg:grpSpPr>
                              <a:xfrm>
                                <a:off x="0" y="0"/>
                                <a:ext cx="6858000" cy="9144000"/>
                                <a:chOff x="0" y="0"/>
                                <a:chExt cx="6858000" cy="9144000"/>
                              </a:xfrm>
                            </wpg:grpSpPr>
                            <wps:wsp>
                              <wps:cNvPr id="54" name="Rectángulo 54"/>
                              <wps:cNvSpPr/>
                              <wps:spPr>
                                <a:xfrm>
                                  <a:off x="0" y="0"/>
                                  <a:ext cx="6858000" cy="9144000"/>
                                </a:xfrm>
                                <a:prstGeom prst="rect">
                                  <a:avLst/>
                                </a:prstGeom>
                                <a:gradFill>
                                  <a:gsLst>
                                    <a:gs pos="10000">
                                      <a:schemeClr val="dk2">
                                        <a:tint val="97000"/>
                                        <a:hueMod val="92000"/>
                                        <a:satMod val="169000"/>
                                        <a:lumMod val="164000"/>
                                      </a:schemeClr>
                                    </a:gs>
                                    <a:gs pos="100000">
                                      <a:schemeClr val="dk2">
                                        <a:shade val="96000"/>
                                        <a:satMod val="120000"/>
                                        <a:lumMod val="90000"/>
                                      </a:schemeClr>
                                    </a:gs>
                                  </a:gsLst>
                                  <a:lin ang="6120000" scaled="1"/>
                                </a:gradFill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002">
                                  <a:schemeClr val="dk2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76DE96FF" w14:textId="77777777" w:rsidR="003211DF" w:rsidRDefault="003211DF" w:rsidP="003211DF">
                                    <w:pPr>
                                      <w:pStyle w:val="Sinespaciado"/>
                                      <w:rPr>
                                        <w:b/>
                                        <w:color w:val="FFFFFF" w:themeColor="background1"/>
                                        <w:sz w:val="48"/>
                                        <w:szCs w:val="48"/>
                                        <w:u w:val="single"/>
                                      </w:rPr>
                                    </w:pPr>
                                  </w:p>
                                  <w:p w14:paraId="5453B12B" w14:textId="77777777" w:rsidR="003211DF" w:rsidRPr="003211DF" w:rsidRDefault="003211DF" w:rsidP="003211DF">
                                    <w:pPr>
                                      <w:pStyle w:val="Sinespaciado"/>
                                      <w:ind w:left="4248"/>
                                      <w:rPr>
                                        <w:b/>
                                        <w:color w:val="FFFFFF" w:themeColor="background1"/>
                                        <w:sz w:val="48"/>
                                        <w:szCs w:val="48"/>
                                        <w:u w:val="single"/>
                                      </w:rPr>
                                    </w:pP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685800" tIns="685800" rIns="914400" bIns="457200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g:grpSp>
                              <wpg:cNvPr id="55" name="Grupo 2"/>
                              <wpg:cNvGrpSpPr/>
                              <wpg:grpSpPr>
                                <a:xfrm>
                                  <a:off x="2524125" y="0"/>
                                  <a:ext cx="4329113" cy="4491038"/>
                                  <a:chOff x="0" y="0"/>
                                  <a:chExt cx="4329113" cy="4491038"/>
                                </a:xfrm>
                                <a:solidFill>
                                  <a:schemeClr val="bg1"/>
                                </a:solidFill>
                              </wpg:grpSpPr>
                              <wps:wsp>
                                <wps:cNvPr id="56" name="Forma libre 5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501775" y="0"/>
                                    <a:ext cx="2827338" cy="2835275"/>
                                  </a:xfrm>
                                  <a:custGeom>
                                    <a:avLst/>
                                    <a:gdLst>
                                      <a:gd name="T0" fmla="*/ 4 w 1781"/>
                                      <a:gd name="T1" fmla="*/ 1786 h 1786"/>
                                      <a:gd name="T2" fmla="*/ 0 w 1781"/>
                                      <a:gd name="T3" fmla="*/ 1782 h 1786"/>
                                      <a:gd name="T4" fmla="*/ 1776 w 1781"/>
                                      <a:gd name="T5" fmla="*/ 0 h 1786"/>
                                      <a:gd name="T6" fmla="*/ 1781 w 1781"/>
                                      <a:gd name="T7" fmla="*/ 5 h 1786"/>
                                      <a:gd name="T8" fmla="*/ 4 w 1781"/>
                                      <a:gd name="T9" fmla="*/ 1786 h 178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1781" h="1786">
                                        <a:moveTo>
                                          <a:pt x="4" y="1786"/>
                                        </a:moveTo>
                                        <a:lnTo>
                                          <a:pt x="0" y="1782"/>
                                        </a:lnTo>
                                        <a:lnTo>
                                          <a:pt x="1776" y="0"/>
                                        </a:lnTo>
                                        <a:lnTo>
                                          <a:pt x="1781" y="5"/>
                                        </a:lnTo>
                                        <a:lnTo>
                                          <a:pt x="4" y="1786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grpFill/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57" name="Forma libre 5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782637" y="227013"/>
                                    <a:ext cx="3546475" cy="3546475"/>
                                  </a:xfrm>
                                  <a:custGeom>
                                    <a:avLst/>
                                    <a:gdLst>
                                      <a:gd name="T0" fmla="*/ 5 w 2234"/>
                                      <a:gd name="T1" fmla="*/ 2234 h 2234"/>
                                      <a:gd name="T2" fmla="*/ 0 w 2234"/>
                                      <a:gd name="T3" fmla="*/ 2229 h 2234"/>
                                      <a:gd name="T4" fmla="*/ 2229 w 2234"/>
                                      <a:gd name="T5" fmla="*/ 0 h 2234"/>
                                      <a:gd name="T6" fmla="*/ 2234 w 2234"/>
                                      <a:gd name="T7" fmla="*/ 5 h 2234"/>
                                      <a:gd name="T8" fmla="*/ 5 w 2234"/>
                                      <a:gd name="T9" fmla="*/ 2234 h 223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2234" h="2234">
                                        <a:moveTo>
                                          <a:pt x="5" y="2234"/>
                                        </a:moveTo>
                                        <a:lnTo>
                                          <a:pt x="0" y="2229"/>
                                        </a:lnTo>
                                        <a:lnTo>
                                          <a:pt x="2229" y="0"/>
                                        </a:lnTo>
                                        <a:lnTo>
                                          <a:pt x="2234" y="5"/>
                                        </a:lnTo>
                                        <a:lnTo>
                                          <a:pt x="5" y="2234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grpFill/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58" name="Forma libre 5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841375" y="109538"/>
                                    <a:ext cx="3487738" cy="3487738"/>
                                  </a:xfrm>
                                  <a:custGeom>
                                    <a:avLst/>
                                    <a:gdLst>
                                      <a:gd name="T0" fmla="*/ 9 w 2197"/>
                                      <a:gd name="T1" fmla="*/ 2197 h 2197"/>
                                      <a:gd name="T2" fmla="*/ 0 w 2197"/>
                                      <a:gd name="T3" fmla="*/ 2193 h 2197"/>
                                      <a:gd name="T4" fmla="*/ 2188 w 2197"/>
                                      <a:gd name="T5" fmla="*/ 0 h 2197"/>
                                      <a:gd name="T6" fmla="*/ 2197 w 2197"/>
                                      <a:gd name="T7" fmla="*/ 10 h 2197"/>
                                      <a:gd name="T8" fmla="*/ 9 w 2197"/>
                                      <a:gd name="T9" fmla="*/ 2197 h 2197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2197" h="2197">
                                        <a:moveTo>
                                          <a:pt x="9" y="2197"/>
                                        </a:moveTo>
                                        <a:lnTo>
                                          <a:pt x="0" y="2193"/>
                                        </a:lnTo>
                                        <a:lnTo>
                                          <a:pt x="2188" y="0"/>
                                        </a:lnTo>
                                        <a:lnTo>
                                          <a:pt x="2197" y="10"/>
                                        </a:lnTo>
                                        <a:lnTo>
                                          <a:pt x="9" y="2197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grpFill/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59" name="Forma libre 5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216025" y="498475"/>
                                    <a:ext cx="3113088" cy="3121025"/>
                                  </a:xfrm>
                                  <a:custGeom>
                                    <a:avLst/>
                                    <a:gdLst>
                                      <a:gd name="T0" fmla="*/ 9 w 1961"/>
                                      <a:gd name="T1" fmla="*/ 1966 h 1966"/>
                                      <a:gd name="T2" fmla="*/ 0 w 1961"/>
                                      <a:gd name="T3" fmla="*/ 1957 h 1966"/>
                                      <a:gd name="T4" fmla="*/ 1952 w 1961"/>
                                      <a:gd name="T5" fmla="*/ 0 h 1966"/>
                                      <a:gd name="T6" fmla="*/ 1961 w 1961"/>
                                      <a:gd name="T7" fmla="*/ 9 h 1966"/>
                                      <a:gd name="T8" fmla="*/ 9 w 1961"/>
                                      <a:gd name="T9" fmla="*/ 1966 h 19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1961" h="1966">
                                        <a:moveTo>
                                          <a:pt x="9" y="1966"/>
                                        </a:moveTo>
                                        <a:lnTo>
                                          <a:pt x="0" y="1957"/>
                                        </a:lnTo>
                                        <a:lnTo>
                                          <a:pt x="1952" y="0"/>
                                        </a:lnTo>
                                        <a:lnTo>
                                          <a:pt x="1961" y="9"/>
                                        </a:lnTo>
                                        <a:lnTo>
                                          <a:pt x="9" y="1966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grpFill/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60" name="Forma libre 6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0" y="153988"/>
                                    <a:ext cx="4329113" cy="4337050"/>
                                  </a:xfrm>
                                  <a:custGeom>
                                    <a:avLst/>
                                    <a:gdLst>
                                      <a:gd name="T0" fmla="*/ 0 w 2727"/>
                                      <a:gd name="T1" fmla="*/ 2732 h 2732"/>
                                      <a:gd name="T2" fmla="*/ 0 w 2727"/>
                                      <a:gd name="T3" fmla="*/ 2728 h 2732"/>
                                      <a:gd name="T4" fmla="*/ 2722 w 2727"/>
                                      <a:gd name="T5" fmla="*/ 0 h 2732"/>
                                      <a:gd name="T6" fmla="*/ 2727 w 2727"/>
                                      <a:gd name="T7" fmla="*/ 5 h 2732"/>
                                      <a:gd name="T8" fmla="*/ 0 w 2727"/>
                                      <a:gd name="T9" fmla="*/ 2732 h 273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2727" h="2732">
                                        <a:moveTo>
                                          <a:pt x="0" y="2732"/>
                                        </a:moveTo>
                                        <a:lnTo>
                                          <a:pt x="0" y="2728"/>
                                        </a:lnTo>
                                        <a:lnTo>
                                          <a:pt x="2722" y="0"/>
                                        </a:lnTo>
                                        <a:lnTo>
                                          <a:pt x="2727" y="5"/>
                                        </a:lnTo>
                                        <a:lnTo>
                                          <a:pt x="0" y="2732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grpFill/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</wpg:grpSp>
                          <wps:wsp>
                            <wps:cNvPr id="61" name="Cuadro de texto 61"/>
                            <wps:cNvSpPr txBox="1"/>
                            <wps:spPr>
                              <a:xfrm>
                                <a:off x="9518" y="4838700"/>
                                <a:ext cx="6843395" cy="3789752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caps/>
                                      <w:color w:val="FFFFFF" w:themeColor="background1"/>
                                      <w:sz w:val="64"/>
                                      <w:szCs w:val="64"/>
                                    </w:rPr>
                                    <w:alias w:val="Título"/>
                                    <w:tag w:val=""/>
                                    <w:id w:val="1841046763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p w14:paraId="5C04BFC8" w14:textId="77777777" w:rsidR="00906D29" w:rsidRDefault="001A6217">
                                      <w:pPr>
                                        <w:pStyle w:val="Sinespaciado"/>
                                        <w:rPr>
                                          <w:rFonts w:asciiTheme="majorHAnsi" w:eastAsiaTheme="majorEastAsia" w:hAnsiTheme="majorHAnsi" w:cstheme="majorBidi"/>
                                          <w:caps/>
                                          <w:color w:val="FFFFFF" w:themeColor="background1"/>
                                          <w:sz w:val="64"/>
                                          <w:szCs w:val="64"/>
                                        </w:rPr>
                                      </w:pPr>
                                      <w:r>
                                        <w:rPr>
                                          <w:rFonts w:asciiTheme="majorHAnsi" w:eastAsiaTheme="majorEastAsia" w:hAnsiTheme="majorHAnsi" w:cstheme="majorBidi"/>
                                          <w:caps/>
                                          <w:color w:val="FFFFFF" w:themeColor="background1"/>
                                          <w:sz w:val="64"/>
                                          <w:szCs w:val="64"/>
                                        </w:rPr>
                                        <w:t>Adrián Tirado Ramos</w:t>
                                      </w:r>
                                    </w:p>
                                  </w:sdtContent>
                                </w:sdt>
                                <w:p w14:paraId="3D3E35A5" w14:textId="77777777" w:rsidR="00906D29" w:rsidRDefault="00906D29">
                                  <w:pPr>
                                    <w:pStyle w:val="Sinespaciado"/>
                                    <w:spacing w:before="120"/>
                                    <w:rPr>
                                      <w:color w:val="4472C4" w:themeColor="accent1"/>
                                      <w:sz w:val="36"/>
                                      <w:szCs w:val="36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685800" tIns="0" rIns="914400" bIns="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88200</wp14:pctWidth>
                    </wp14:sizeRelH>
                    <wp14:sizeRelV relativeFrom="page">
                      <wp14:pctHeight>90900</wp14:pctHeight>
                    </wp14:sizeRelV>
                  </wp:anchor>
                </w:drawing>
              </mc:Choice>
              <mc:Fallback>
                <w:pict>
                  <v:group w14:anchorId="7EAE99FE" id="Grupo 48" o:spid="_x0000_s1029" style="position:absolute;margin-left:0;margin-top:0;width:540pt;height:10in;z-index:-251657216;mso-width-percent:882;mso-height-percent:909;mso-position-horizontal:center;mso-position-horizontal-relative:page;mso-position-vertical:center;mso-position-vertical-relative:page;mso-width-percent:882;mso-height-percent:909" coordsize="68580,914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">
                    <v:group id="Grupo 49" o:spid="_x0000_s1030" style="position:absolute;width:68580;height:91440" coordsize="68580,91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">
                      <v:rect id="Rectángulo 54" o:spid="_x0000_s1031" style="position:absolute;width:68580;height:91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" fillcolor="#485870 [3122]" stroked="f" strokeweight="1pt">
                        <v:fill color2="#3d4b5f [2882]" angle="348" colors="0 #88acbb;6554f #88acbb" focus="100%" type="gradient"/>
                        <v:textbox inset="54pt,54pt,1in,5in">
                          <w:txbxContent>
                            <w:p w14:paraId="76DE96FF" w14:textId="77777777" w:rsidR="003211DF" w:rsidRDefault="003211DF" w:rsidP="003211DF">
                              <w:pPr>
                                <w:pStyle w:val="Sinespaciado"/>
                                <w:rPr>
                                  <w:b/>
                                  <w:color w:val="FFFFFF" w:themeColor="background1"/>
                                  <w:sz w:val="48"/>
                                  <w:szCs w:val="48"/>
                                  <w:u w:val="single"/>
                                </w:rPr>
                              </w:pPr>
                            </w:p>
                            <w:p w14:paraId="5453B12B" w14:textId="77777777" w:rsidR="003211DF" w:rsidRPr="003211DF" w:rsidRDefault="003211DF" w:rsidP="003211DF">
                              <w:pPr>
                                <w:pStyle w:val="Sinespaciado"/>
                                <w:ind w:left="4248"/>
                                <w:rPr>
                                  <w:b/>
                                  <w:color w:val="FFFFFF" w:themeColor="background1"/>
                                  <w:sz w:val="48"/>
                                  <w:szCs w:val="48"/>
                                  <w:u w:val="single"/>
                                </w:rPr>
                              </w:pPr>
                            </w:p>
                          </w:txbxContent>
                        </v:textbox>
                      </v:rect>
                      <v:group id="Grupo 2" o:spid="_x0000_s1032" style="position:absolute;left:25241;width:43291;height:44910" coordsize="43291,449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">
                        <v:shape id="Forma libre 56" o:spid="_x0000_s1033" style="position:absolute;left:15017;width:28274;height:28352;visibility:visible;mso-wrap-style:square;v-text-anchor:top" coordsize="1781,17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" path="m4,1786l,1782,1776,r5,5l4,1786xe" filled="f" stroked="f">
                          <v:path arrowok="t" o:connecttype="custom" o:connectlocs="6350,2835275;0,2828925;2819400,0;2827338,7938;6350,2835275" o:connectangles="0,0,0,0,0"/>
                        </v:shape>
                        <v:shape id="Forma libre 57" o:spid="_x0000_s1034" style="position:absolute;left:7826;top:2270;width:35465;height:35464;visibility:visible;mso-wrap-style:square;v-text-anchor:top" coordsize="2234,22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" path="m5,2234l,2229,2229,r5,5l5,2234xe" filled="f" stroked="f">
                          <v:path arrowok="t" o:connecttype="custom" o:connectlocs="7938,3546475;0,3538538;3538538,0;3546475,7938;7938,3546475" o:connectangles="0,0,0,0,0"/>
                        </v:shape>
                        <v:shape id="Forma libre 58" o:spid="_x0000_s1035" style="position:absolute;left:8413;top:1095;width:34878;height:34877;visibility:visible;mso-wrap-style:square;v-text-anchor:top" coordsize="2197,21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" path="m9,2197l,2193,2188,r9,10l9,2197xe" filled="f" stroked="f">
                          <v:path arrowok="t" o:connecttype="custom" o:connectlocs="14288,3487738;0,3481388;3473450,0;3487738,15875;14288,3487738" o:connectangles="0,0,0,0,0"/>
                        </v:shape>
                        <v:shape id="Forma libre 59" o:spid="_x0000_s1036" style="position:absolute;left:12160;top:4984;width:31131;height:31211;visibility:visible;mso-wrap-style:square;v-text-anchor:top" coordsize="1961,19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" path="m9,1966l,1957,1952,r9,9l9,1966xe" filled="f" stroked="f">
                          <v:path arrowok="t" o:connecttype="custom" o:connectlocs="14288,3121025;0,3106738;3098800,0;3113088,14288;14288,3121025" o:connectangles="0,0,0,0,0"/>
                        </v:shape>
                        <v:shape id="Forma libre 60" o:spid="_x0000_s1037" style="position:absolute;top:1539;width:43291;height:43371;visibility:visible;mso-wrap-style:square;v-text-anchor:top" coordsize="2727,27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" path="m,2732r,-4l2722,r5,5l,2732xe" filled="f" stroked="f">
                          <v:path arrowok="t" o:connecttype="custom" o:connectlocs="0,4337050;0,4330700;4321175,0;4329113,7938;0,4337050" o:connectangles="0,0,0,0,0"/>
                        </v:shape>
                      </v:group>
                    </v:group>
                    <v:shape id="Cuadro de texto 61" o:spid="_x0000_s1038" type="#_x0000_t202" style="position:absolute;left:95;top:48387;width:68434;height:37897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" filled="f" stroked="f" strokeweight=".5pt">
                      <v:textbox inset="54pt,0,1in,0">
                        <w:txbxContent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caps/>
                                <w:color w:val="FFFFFF" w:themeColor="background1"/>
                                <w:sz w:val="64"/>
                                <w:szCs w:val="64"/>
                              </w:rPr>
                              <w:alias w:val="Título"/>
                              <w:tag w:val=""/>
                              <w:id w:val="1841046763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EndPr/>
                            <w:sdtContent>
                              <w:p w14:paraId="5C04BFC8" w14:textId="77777777" w:rsidR="00906D29" w:rsidRDefault="001A6217">
                                <w:pPr>
                                  <w:pStyle w:val="Sinespaciado"/>
                                  <w:rPr>
                                    <w:rFonts w:asciiTheme="majorHAnsi" w:eastAsiaTheme="majorEastAsia" w:hAnsiTheme="majorHAnsi" w:cstheme="majorBidi"/>
                                    <w:caps/>
                                    <w:color w:val="FFFFFF" w:themeColor="background1"/>
                                    <w:sz w:val="64"/>
                                    <w:szCs w:val="64"/>
                                  </w:rPr>
                                </w:pPr>
                                <w:r>
                                  <w:rPr>
                                    <w:rFonts w:asciiTheme="majorHAnsi" w:eastAsiaTheme="majorEastAsia" w:hAnsiTheme="majorHAnsi" w:cstheme="majorBidi"/>
                                    <w:caps/>
                                    <w:color w:val="FFFFFF" w:themeColor="background1"/>
                                    <w:sz w:val="64"/>
                                    <w:szCs w:val="64"/>
                                  </w:rPr>
                                  <w:t>Adrián Tirado Ramos</w:t>
                                </w:r>
                              </w:p>
                            </w:sdtContent>
                          </w:sdt>
                          <w:p w14:paraId="3D3E35A5" w14:textId="77777777" w:rsidR="00906D29" w:rsidRDefault="00906D29">
                            <w:pPr>
                              <w:pStyle w:val="Sinespaciado"/>
                              <w:spacing w:before="120"/>
                              <w:rPr>
                                <w:color w:val="4472C4" w:themeColor="accent1"/>
                                <w:sz w:val="36"/>
                                <w:szCs w:val="36"/>
                              </w:rPr>
                            </w:pPr>
                          </w:p>
                        </w:txbxContent>
                      </v:textbox>
                    </v:shape>
                    <w10:wrap anchorx="page" anchory="page"/>
                  </v:group>
                </w:pict>
              </mc:Fallback>
            </mc:AlternateContent>
          </w:r>
          <w:r w:rsidR="00906D29">
            <w:br w:type="page"/>
          </w:r>
        </w:sdtContent>
      </w:sdt>
    </w:p>
    <w:p w14:paraId="0E07BBD8" w14:textId="77777777" w:rsidR="00906D29" w:rsidRDefault="00906D29"/>
    <w:p w14:paraId="59BE0B35" w14:textId="77777777" w:rsidR="00906D29" w:rsidRDefault="00906D29">
      <w:pPr>
        <w:sectPr w:rsidR="00906D29" w:rsidSect="00906D29">
          <w:headerReference w:type="even" r:id="rId7"/>
          <w:headerReference w:type="default" r:id="rId8"/>
          <w:footerReference w:type="even" r:id="rId9"/>
          <w:footerReference w:type="default" r:id="rId10"/>
          <w:headerReference w:type="first" r:id="rId11"/>
          <w:footerReference w:type="first" r:id="rId12"/>
          <w:pgSz w:w="11906" w:h="16838"/>
          <w:pgMar w:top="1417" w:right="1701" w:bottom="1417" w:left="1701" w:header="708" w:footer="708" w:gutter="0"/>
          <w:pgNumType w:start="0"/>
          <w:cols w:space="708"/>
          <w:titlePg/>
          <w:docGrid w:linePitch="360"/>
        </w:sectPr>
      </w:pPr>
    </w:p>
    <w:p w14:paraId="6AC0E3DE" w14:textId="77777777" w:rsidR="00EA7F1D" w:rsidRDefault="00EA7F1D" w:rsidP="00EA7F1D">
      <w:pPr>
        <w:pStyle w:val="TDC3"/>
        <w:tabs>
          <w:tab w:val="left" w:pos="1946"/>
        </w:tabs>
        <w:ind w:left="0"/>
        <w:rPr>
          <w:rFonts w:cstheme="minorBidi"/>
          <w:i w:val="0"/>
          <w:iCs w:val="0"/>
          <w:sz w:val="22"/>
          <w:szCs w:val="22"/>
          <w:lang w:eastAsia="es-ES"/>
        </w:rPr>
      </w:pPr>
    </w:p>
    <w:p w14:paraId="04F29FE8" w14:textId="77777777" w:rsidR="00EA7F1D" w:rsidRPr="00EA7F1D" w:rsidRDefault="00EA7F1D" w:rsidP="00EA7F1D">
      <w:pPr>
        <w:pStyle w:val="Ttulo"/>
        <w:rPr>
          <w:lang w:eastAsia="es-ES"/>
        </w:rPr>
      </w:pPr>
      <w:r>
        <w:rPr>
          <w:lang w:eastAsia="es-ES"/>
        </w:rPr>
        <w:t>ÍNDICE</w:t>
      </w:r>
    </w:p>
    <w:p w14:paraId="6AED3C1A" w14:textId="1A313CC4" w:rsidR="002931F0" w:rsidRDefault="00EA7F1D">
      <w:pPr>
        <w:pStyle w:val="TDC1"/>
        <w:tabs>
          <w:tab w:val="right" w:leader="dot" w:pos="8494"/>
        </w:tabs>
        <w:rPr>
          <w:rFonts w:eastAsiaTheme="minorEastAsia" w:cstheme="minorBidi"/>
          <w:b w:val="0"/>
          <w:bCs w:val="0"/>
          <w:caps w:val="0"/>
          <w:noProof/>
          <w:sz w:val="22"/>
          <w:szCs w:val="22"/>
          <w:lang w:eastAsia="es-ES"/>
        </w:rPr>
      </w:pPr>
      <w:r>
        <w:rPr>
          <w:lang w:eastAsia="es-ES"/>
        </w:rPr>
        <w:fldChar w:fldCharType="begin"/>
      </w:r>
      <w:r>
        <w:rPr>
          <w:lang w:eastAsia="es-ES"/>
        </w:rPr>
        <w:instrText xml:space="preserve"> TOC \o "1-3" \h \z \u </w:instrText>
      </w:r>
      <w:r>
        <w:rPr>
          <w:lang w:eastAsia="es-ES"/>
        </w:rPr>
        <w:fldChar w:fldCharType="separate"/>
      </w:r>
      <w:hyperlink w:anchor="_Toc150974380" w:history="1">
        <w:r w:rsidR="002931F0" w:rsidRPr="00BA2781">
          <w:rPr>
            <w:rStyle w:val="Hipervnculo"/>
            <w:noProof/>
          </w:rPr>
          <w:t>Windows 10</w:t>
        </w:r>
        <w:r w:rsidR="002931F0">
          <w:rPr>
            <w:noProof/>
            <w:webHidden/>
          </w:rPr>
          <w:tab/>
        </w:r>
        <w:r w:rsidR="002931F0">
          <w:rPr>
            <w:noProof/>
            <w:webHidden/>
          </w:rPr>
          <w:fldChar w:fldCharType="begin"/>
        </w:r>
        <w:r w:rsidR="002931F0">
          <w:rPr>
            <w:noProof/>
            <w:webHidden/>
          </w:rPr>
          <w:instrText xml:space="preserve"> PAGEREF _Toc150974380 \h </w:instrText>
        </w:r>
        <w:r w:rsidR="002931F0">
          <w:rPr>
            <w:noProof/>
            <w:webHidden/>
          </w:rPr>
        </w:r>
        <w:r w:rsidR="002931F0">
          <w:rPr>
            <w:noProof/>
            <w:webHidden/>
          </w:rPr>
          <w:fldChar w:fldCharType="separate"/>
        </w:r>
        <w:r w:rsidR="005A2781">
          <w:rPr>
            <w:noProof/>
            <w:webHidden/>
          </w:rPr>
          <w:t>2</w:t>
        </w:r>
        <w:r w:rsidR="002931F0">
          <w:rPr>
            <w:noProof/>
            <w:webHidden/>
          </w:rPr>
          <w:fldChar w:fldCharType="end"/>
        </w:r>
      </w:hyperlink>
    </w:p>
    <w:p w14:paraId="2A27B3D2" w14:textId="740D5E5A" w:rsidR="002931F0" w:rsidRDefault="002931F0">
      <w:pPr>
        <w:pStyle w:val="TDC2"/>
        <w:tabs>
          <w:tab w:val="right" w:leader="dot" w:pos="8494"/>
        </w:tabs>
        <w:rPr>
          <w:rFonts w:eastAsiaTheme="minorEastAsia" w:cstheme="minorBidi"/>
          <w:smallCaps w:val="0"/>
          <w:noProof/>
          <w:sz w:val="22"/>
          <w:szCs w:val="22"/>
          <w:lang w:eastAsia="es-ES"/>
        </w:rPr>
      </w:pPr>
      <w:hyperlink w:anchor="_Toc150974381" w:history="1">
        <w:r w:rsidRPr="00BA2781">
          <w:rPr>
            <w:rStyle w:val="Hipervnculo"/>
            <w:noProof/>
          </w:rPr>
          <w:t>Instalación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_Toc150974381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A2781"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502A5B3A" w14:textId="7CE533B8" w:rsidR="002931F0" w:rsidRDefault="002931F0">
      <w:pPr>
        <w:pStyle w:val="TDC2"/>
        <w:tabs>
          <w:tab w:val="right" w:leader="dot" w:pos="8494"/>
        </w:tabs>
        <w:rPr>
          <w:rFonts w:eastAsiaTheme="minorEastAsia" w:cstheme="minorBidi"/>
          <w:smallCaps w:val="0"/>
          <w:noProof/>
          <w:sz w:val="22"/>
          <w:szCs w:val="22"/>
          <w:lang w:eastAsia="es-ES"/>
        </w:rPr>
      </w:pPr>
      <w:hyperlink w:anchor="_Toc150974382" w:history="1">
        <w:r w:rsidRPr="00BA2781">
          <w:rPr>
            <w:rStyle w:val="Hipervnculo"/>
            <w:noProof/>
          </w:rPr>
          <w:t>Añadir disco y crear partición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_Toc150974382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A2781"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03FA950B" w14:textId="53C99E34" w:rsidR="002931F0" w:rsidRDefault="002931F0">
      <w:pPr>
        <w:pStyle w:val="TDC2"/>
        <w:tabs>
          <w:tab w:val="right" w:leader="dot" w:pos="8494"/>
        </w:tabs>
        <w:rPr>
          <w:rFonts w:eastAsiaTheme="minorEastAsia" w:cstheme="minorBidi"/>
          <w:smallCaps w:val="0"/>
          <w:noProof/>
          <w:sz w:val="22"/>
          <w:szCs w:val="22"/>
          <w:lang w:eastAsia="es-ES"/>
        </w:rPr>
      </w:pPr>
      <w:hyperlink w:anchor="_Toc150974383" w:history="1">
        <w:r w:rsidRPr="00BA2781">
          <w:rPr>
            <w:rStyle w:val="Hipervnculo"/>
            <w:noProof/>
          </w:rPr>
          <w:t>crea una partición de 15gb en el disco con diskpart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_Toc150974383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A2781"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3F3479B9" w14:textId="09605DAD" w:rsidR="002931F0" w:rsidRDefault="002931F0">
      <w:pPr>
        <w:pStyle w:val="TDC2"/>
        <w:tabs>
          <w:tab w:val="right" w:leader="dot" w:pos="8494"/>
        </w:tabs>
        <w:rPr>
          <w:rFonts w:eastAsiaTheme="minorEastAsia" w:cstheme="minorBidi"/>
          <w:smallCaps w:val="0"/>
          <w:noProof/>
          <w:sz w:val="22"/>
          <w:szCs w:val="22"/>
          <w:lang w:eastAsia="es-ES"/>
        </w:rPr>
      </w:pPr>
      <w:hyperlink w:anchor="_Toc150974384" w:history="1">
        <w:r w:rsidRPr="00BA2781">
          <w:rPr>
            <w:rStyle w:val="Hipervnculo"/>
            <w:noProof/>
          </w:rPr>
          <w:t>crea una partición con sistemas de archivos FAT32 en modo gráfico con el resto del espacio del disco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_Toc150974384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A2781"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5B2E86EC" w14:textId="16FCF4CB" w:rsidR="002931F0" w:rsidRDefault="002931F0">
      <w:pPr>
        <w:pStyle w:val="TDC2"/>
        <w:tabs>
          <w:tab w:val="right" w:leader="dot" w:pos="8494"/>
        </w:tabs>
        <w:rPr>
          <w:rFonts w:eastAsiaTheme="minorEastAsia" w:cstheme="minorBidi"/>
          <w:smallCaps w:val="0"/>
          <w:noProof/>
          <w:sz w:val="22"/>
          <w:szCs w:val="22"/>
          <w:lang w:eastAsia="es-ES"/>
        </w:rPr>
      </w:pPr>
      <w:hyperlink w:anchor="_Toc150974385" w:history="1">
        <w:r w:rsidRPr="00BA2781">
          <w:rPr>
            <w:rStyle w:val="Hipervnculo"/>
            <w:noProof/>
          </w:rPr>
          <w:t>Accede a las actualizaciones de Windows y busca y señala las actualizaciones más recientes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_Toc150974385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A2781"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22FAE7F9" w14:textId="3C7D4C53" w:rsidR="002931F0" w:rsidRDefault="002931F0">
      <w:pPr>
        <w:pStyle w:val="TDC1"/>
        <w:tabs>
          <w:tab w:val="right" w:leader="dot" w:pos="8494"/>
        </w:tabs>
        <w:rPr>
          <w:rFonts w:eastAsiaTheme="minorEastAsia" w:cstheme="minorBidi"/>
          <w:b w:val="0"/>
          <w:bCs w:val="0"/>
          <w:caps w:val="0"/>
          <w:noProof/>
          <w:sz w:val="22"/>
          <w:szCs w:val="22"/>
          <w:lang w:eastAsia="es-ES"/>
        </w:rPr>
      </w:pPr>
      <w:hyperlink w:anchor="_Toc150974386" w:history="1">
        <w:r w:rsidRPr="00BA2781">
          <w:rPr>
            <w:rStyle w:val="Hipervnculo"/>
            <w:noProof/>
          </w:rPr>
          <w:t>Linux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_Toc150974386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A2781"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0EA205F0" w14:textId="651A3C69" w:rsidR="002931F0" w:rsidRDefault="002931F0">
      <w:pPr>
        <w:pStyle w:val="TDC2"/>
        <w:tabs>
          <w:tab w:val="right" w:leader="dot" w:pos="8494"/>
        </w:tabs>
        <w:rPr>
          <w:rFonts w:eastAsiaTheme="minorEastAsia" w:cstheme="minorBidi"/>
          <w:smallCaps w:val="0"/>
          <w:noProof/>
          <w:sz w:val="22"/>
          <w:szCs w:val="22"/>
          <w:lang w:eastAsia="es-ES"/>
        </w:rPr>
      </w:pPr>
      <w:hyperlink w:anchor="_Toc150974387" w:history="1">
        <w:r w:rsidRPr="00BA2781">
          <w:rPr>
            <w:rStyle w:val="Hipervnculo"/>
            <w:noProof/>
          </w:rPr>
          <w:t>Arranque una máquina virtual donde tenga Linux instalado. Abra un terminal y escriba las órdenes para actualizar el sistema operativo.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_Toc150974387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A2781"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78CA90CA" w14:textId="3A9FC3CB" w:rsidR="002931F0" w:rsidRDefault="002931F0">
      <w:pPr>
        <w:pStyle w:val="TDC2"/>
        <w:tabs>
          <w:tab w:val="right" w:leader="dot" w:pos="8494"/>
        </w:tabs>
        <w:rPr>
          <w:rFonts w:eastAsiaTheme="minorEastAsia" w:cstheme="minorBidi"/>
          <w:smallCaps w:val="0"/>
          <w:noProof/>
          <w:sz w:val="22"/>
          <w:szCs w:val="22"/>
          <w:lang w:eastAsia="es-ES"/>
        </w:rPr>
      </w:pPr>
      <w:hyperlink w:anchor="_Toc150974388" w:history="1">
        <w:r w:rsidRPr="00BA2781">
          <w:rPr>
            <w:rStyle w:val="Hipervnculo"/>
            <w:noProof/>
          </w:rPr>
          <w:t>Acceda a la aplicación para ver los discos del sistema y muestre el sistema de archivos utilizado en la partición donde está instalado Linux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_Toc150974388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A2781"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0E2195F7" w14:textId="77777777" w:rsidR="00EA7F1D" w:rsidRPr="00EA7F1D" w:rsidRDefault="00EA7F1D" w:rsidP="00EA7F1D">
      <w:pPr>
        <w:rPr>
          <w:lang w:eastAsia="es-ES"/>
        </w:rPr>
      </w:pPr>
      <w:r>
        <w:rPr>
          <w:lang w:eastAsia="es-ES"/>
        </w:rPr>
        <w:fldChar w:fldCharType="end"/>
      </w:r>
    </w:p>
    <w:p w14:paraId="3982CC85" w14:textId="77777777" w:rsidR="00EA7F1D" w:rsidRDefault="00EA7F1D" w:rsidP="001A6217">
      <w:pPr>
        <w:pStyle w:val="Ttulo1"/>
      </w:pPr>
      <w:r w:rsidRPr="00EA7F1D">
        <w:rPr>
          <w:lang w:eastAsia="es-ES"/>
        </w:rPr>
        <w:br w:type="page"/>
      </w:r>
      <w:r w:rsidR="00BA523D">
        <w:lastRenderedPageBreak/>
        <w:t xml:space="preserve"> </w:t>
      </w:r>
      <w:bookmarkStart w:id="0" w:name="_Toc150974380"/>
      <w:r w:rsidR="00BA523D">
        <w:t>Windows 10</w:t>
      </w:r>
      <w:bookmarkEnd w:id="0"/>
    </w:p>
    <w:p w14:paraId="69ECCF19" w14:textId="77777777" w:rsidR="00BA523D" w:rsidRDefault="00A0651E" w:rsidP="00BA523D">
      <w:pPr>
        <w:pStyle w:val="Ttulo2"/>
      </w:pPr>
      <w:bookmarkStart w:id="1" w:name="_Toc150974381"/>
      <w:r>
        <w:t>I</w:t>
      </w:r>
      <w:r w:rsidR="00BA523D">
        <w:t>nstalación</w:t>
      </w:r>
      <w:bookmarkEnd w:id="1"/>
    </w:p>
    <w:p w14:paraId="3CD1E88B" w14:textId="77777777" w:rsidR="00A0651E" w:rsidRPr="00A0651E" w:rsidRDefault="00A0651E" w:rsidP="00A0651E">
      <w:r>
        <w:t>Para instalar una máquina virtual de windows 10, le damos a nueva y colocamos lo siguiente en la casilla que se nos muestre</w:t>
      </w:r>
    </w:p>
    <w:p w14:paraId="5BD2FD01" w14:textId="77777777" w:rsidR="00A0651E" w:rsidRDefault="00A0651E" w:rsidP="00A0651E">
      <w:r>
        <w:rPr>
          <w:noProof/>
        </w:rPr>
        <w:drawing>
          <wp:inline distT="0" distB="0" distL="0" distR="0" wp14:anchorId="3342D0B7" wp14:editId="254DCA40">
            <wp:extent cx="5391150" cy="2984500"/>
            <wp:effectExtent l="0" t="0" r="0" b="635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98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40E767" w14:textId="77777777" w:rsidR="00A0651E" w:rsidRDefault="00A0651E" w:rsidP="00A0651E">
      <w:r>
        <w:t>Ahora le colocaré 6gb de RAM aproximadamente para una óptima memoria y le coloco 5 hilos para que tenga poder suficiente de procesamiento</w:t>
      </w:r>
      <w:r w:rsidR="002931F0">
        <w:t xml:space="preserve"> sin que me provoque fallos en mi  máquina anfitriona de Windows 10</w:t>
      </w:r>
      <w:bookmarkStart w:id="2" w:name="_GoBack"/>
      <w:bookmarkEnd w:id="2"/>
    </w:p>
    <w:p w14:paraId="7CFA44AA" w14:textId="77777777" w:rsidR="00A0651E" w:rsidRDefault="00A0651E" w:rsidP="00A0651E">
      <w:r>
        <w:rPr>
          <w:noProof/>
        </w:rPr>
        <w:drawing>
          <wp:inline distT="0" distB="0" distL="0" distR="0" wp14:anchorId="3454B24F" wp14:editId="3049539C">
            <wp:extent cx="5398770" cy="2999105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2999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291D54" w14:textId="77777777" w:rsidR="00A0651E" w:rsidRDefault="00A0651E">
      <w:r>
        <w:br w:type="page"/>
      </w:r>
    </w:p>
    <w:p w14:paraId="4C56E4D3" w14:textId="77777777" w:rsidR="00A0651E" w:rsidRDefault="00A0651E" w:rsidP="00A0651E">
      <w:r>
        <w:lastRenderedPageBreak/>
        <w:t>Tal y como indica el profesor, le añado un disco de 64gb para windows</w:t>
      </w:r>
    </w:p>
    <w:p w14:paraId="3C954D2B" w14:textId="77777777" w:rsidR="00A0651E" w:rsidRDefault="00A0651E" w:rsidP="00A0651E">
      <w:r>
        <w:rPr>
          <w:noProof/>
        </w:rPr>
        <w:drawing>
          <wp:inline distT="0" distB="0" distL="0" distR="0" wp14:anchorId="08194DC5" wp14:editId="4DC94257">
            <wp:extent cx="5391150" cy="2992120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99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BE2E48" w14:textId="77777777" w:rsidR="00A0651E" w:rsidRDefault="00A0651E" w:rsidP="00A0651E">
      <w:r>
        <w:t>Ahora, le damos doble click sobre la máquina virtual y nos aparecerá esto, le damos a siguiente</w:t>
      </w:r>
    </w:p>
    <w:p w14:paraId="09025AD3" w14:textId="77777777" w:rsidR="00A0651E" w:rsidRDefault="00A0651E" w:rsidP="00A0651E">
      <w:r>
        <w:rPr>
          <w:noProof/>
        </w:rPr>
        <w:drawing>
          <wp:inline distT="0" distB="0" distL="0" distR="0" wp14:anchorId="3D02D58A" wp14:editId="30C6EDB2">
            <wp:extent cx="5398770" cy="3613785"/>
            <wp:effectExtent l="0" t="0" r="0" b="571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3613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62FBE3" w14:textId="77777777" w:rsidR="00A0651E" w:rsidRDefault="00A0651E">
      <w:r>
        <w:br w:type="page"/>
      </w:r>
    </w:p>
    <w:p w14:paraId="026605E4" w14:textId="77777777" w:rsidR="00A0651E" w:rsidRDefault="00A0651E">
      <w:r>
        <w:lastRenderedPageBreak/>
        <w:t>Le damos a instalar ahora</w:t>
      </w:r>
    </w:p>
    <w:p w14:paraId="1EFCA7D0" w14:textId="77777777" w:rsidR="00A0651E" w:rsidRDefault="00A0651E" w:rsidP="00A0651E">
      <w:r>
        <w:rPr>
          <w:noProof/>
        </w:rPr>
        <w:drawing>
          <wp:inline distT="0" distB="0" distL="0" distR="0" wp14:anchorId="5A9981FB" wp14:editId="4E1C5C7D">
            <wp:extent cx="5391150" cy="3606165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606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BEA1F1" w14:textId="77777777" w:rsidR="00A0651E" w:rsidRDefault="00A0651E" w:rsidP="00A0651E">
      <w:r>
        <w:t>Le damos a no tengo la clave del producto</w:t>
      </w:r>
    </w:p>
    <w:p w14:paraId="7557810D" w14:textId="77777777" w:rsidR="00A0651E" w:rsidRDefault="00A0651E" w:rsidP="00A0651E">
      <w:r>
        <w:rPr>
          <w:noProof/>
        </w:rPr>
        <w:drawing>
          <wp:inline distT="0" distB="0" distL="0" distR="0" wp14:anchorId="31150D3D" wp14:editId="0FA9B13C">
            <wp:extent cx="5391150" cy="3606165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606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FEBC25" w14:textId="77777777" w:rsidR="00A0651E" w:rsidRDefault="00A0651E">
      <w:r>
        <w:br w:type="page"/>
      </w:r>
    </w:p>
    <w:p w14:paraId="1F84AAFD" w14:textId="77777777" w:rsidR="00A0651E" w:rsidRDefault="00A0651E" w:rsidP="00A0651E">
      <w:r>
        <w:lastRenderedPageBreak/>
        <w:t>Ahora elegimos la edición windows 10 pro</w:t>
      </w:r>
    </w:p>
    <w:p w14:paraId="3FA073B1" w14:textId="77777777" w:rsidR="00A0651E" w:rsidRDefault="00A0651E" w:rsidP="00A0651E">
      <w:r>
        <w:rPr>
          <w:noProof/>
        </w:rPr>
        <w:drawing>
          <wp:inline distT="0" distB="0" distL="0" distR="0" wp14:anchorId="7C00F6A0" wp14:editId="4C02624B">
            <wp:extent cx="5391150" cy="3591560"/>
            <wp:effectExtent l="0" t="0" r="0" b="889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59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832798" w14:textId="77777777" w:rsidR="00A0651E" w:rsidRDefault="00A0651E" w:rsidP="00A0651E">
      <w:r>
        <w:t>Le damos a aceptar los términos y a siguiente</w:t>
      </w:r>
    </w:p>
    <w:p w14:paraId="0792A0FA" w14:textId="77777777" w:rsidR="00A0651E" w:rsidRDefault="00A0651E" w:rsidP="00A0651E">
      <w:r>
        <w:rPr>
          <w:noProof/>
        </w:rPr>
        <w:drawing>
          <wp:inline distT="0" distB="0" distL="0" distR="0" wp14:anchorId="1281AEFD" wp14:editId="1422EE4A">
            <wp:extent cx="5391150" cy="3606165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606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36577C" w14:textId="77777777" w:rsidR="00A0651E" w:rsidRDefault="00A0651E">
      <w:r>
        <w:br w:type="page"/>
      </w:r>
    </w:p>
    <w:p w14:paraId="02C70086" w14:textId="77777777" w:rsidR="00A0651E" w:rsidRDefault="00A0651E" w:rsidP="00A0651E">
      <w:r>
        <w:lastRenderedPageBreak/>
        <w:t>Ahora nos vamos a personalizado, que es para instalar windows</w:t>
      </w:r>
    </w:p>
    <w:p w14:paraId="276BCB4E" w14:textId="77777777" w:rsidR="00A0651E" w:rsidRDefault="00A0651E" w:rsidP="00A0651E">
      <w:r>
        <w:rPr>
          <w:noProof/>
        </w:rPr>
        <w:drawing>
          <wp:inline distT="0" distB="0" distL="0" distR="0" wp14:anchorId="1B1C4036" wp14:editId="25D81B5B">
            <wp:extent cx="5391150" cy="3620770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620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6332C5" w14:textId="77777777" w:rsidR="00A0651E" w:rsidRDefault="00A0651E" w:rsidP="00A0651E">
      <w:r>
        <w:t>Y elegimos el disco donde se va a instalar el sistema operativo</w:t>
      </w:r>
    </w:p>
    <w:p w14:paraId="119FB2B2" w14:textId="77777777" w:rsidR="00A0651E" w:rsidRDefault="00A0651E" w:rsidP="00A0651E">
      <w:r>
        <w:rPr>
          <w:noProof/>
        </w:rPr>
        <w:drawing>
          <wp:inline distT="0" distB="0" distL="0" distR="0" wp14:anchorId="6E9E2D53" wp14:editId="453DBCFE">
            <wp:extent cx="5398770" cy="3613785"/>
            <wp:effectExtent l="0" t="0" r="0" b="571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3613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970558" w14:textId="77777777" w:rsidR="00A0651E" w:rsidRDefault="00A0651E" w:rsidP="00A0651E">
      <w:r>
        <w:t>Y comenzará el proceso de instación (no se me ha guardado captura)</w:t>
      </w:r>
    </w:p>
    <w:p w14:paraId="5AB4E107" w14:textId="77777777" w:rsidR="00A0651E" w:rsidRDefault="00A0651E">
      <w:r>
        <w:br w:type="page"/>
      </w:r>
    </w:p>
    <w:p w14:paraId="68299E23" w14:textId="77777777" w:rsidR="00A0651E" w:rsidRDefault="00A0651E" w:rsidP="00A0651E">
      <w:r>
        <w:lastRenderedPageBreak/>
        <w:t>Colocamos España en las ambas pestañas que nos saldrán</w:t>
      </w:r>
    </w:p>
    <w:p w14:paraId="1FA48154" w14:textId="77777777" w:rsidR="00A0651E" w:rsidRDefault="00A0651E" w:rsidP="00A0651E">
      <w:r>
        <w:rPr>
          <w:noProof/>
        </w:rPr>
        <w:drawing>
          <wp:inline distT="0" distB="0" distL="0" distR="0" wp14:anchorId="6C882F37" wp14:editId="3F88541B">
            <wp:extent cx="5398770" cy="3613785"/>
            <wp:effectExtent l="0" t="0" r="0" b="571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3613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023A7A" w14:textId="77777777" w:rsidR="00A0651E" w:rsidRDefault="00A0651E" w:rsidP="00A0651E">
      <w:r>
        <w:rPr>
          <w:noProof/>
        </w:rPr>
        <w:drawing>
          <wp:inline distT="0" distB="0" distL="0" distR="0" wp14:anchorId="6C0F64DA" wp14:editId="259CDF41">
            <wp:extent cx="5391150" cy="3591560"/>
            <wp:effectExtent l="0" t="0" r="0" b="889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59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8A0E52" w14:textId="77777777" w:rsidR="00A0651E" w:rsidRDefault="00A0651E">
      <w:r>
        <w:br w:type="page"/>
      </w:r>
    </w:p>
    <w:p w14:paraId="68543BE0" w14:textId="77777777" w:rsidR="00A0651E" w:rsidRDefault="00A0651E" w:rsidP="00A0651E">
      <w:r>
        <w:lastRenderedPageBreak/>
        <w:t>Le damos a omitir, ya que no necesitamos ninguna distribución de teclado adicional</w:t>
      </w:r>
    </w:p>
    <w:p w14:paraId="0289E349" w14:textId="77777777" w:rsidR="00A0651E" w:rsidRDefault="00A0651E" w:rsidP="00A0651E">
      <w:r>
        <w:rPr>
          <w:noProof/>
        </w:rPr>
        <w:drawing>
          <wp:inline distT="0" distB="0" distL="0" distR="0" wp14:anchorId="0E2D955C" wp14:editId="05C7AE9C">
            <wp:extent cx="5398770" cy="3613785"/>
            <wp:effectExtent l="0" t="0" r="0" b="571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3613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E11200" w14:textId="77777777" w:rsidR="00A0651E" w:rsidRDefault="00A0651E" w:rsidP="00A0651E">
      <w:r>
        <w:t>Le damos a no tengo internet</w:t>
      </w:r>
    </w:p>
    <w:p w14:paraId="1B7C89D5" w14:textId="77777777" w:rsidR="00A0651E" w:rsidRDefault="00A0651E" w:rsidP="00A0651E">
      <w:r>
        <w:rPr>
          <w:noProof/>
        </w:rPr>
        <w:drawing>
          <wp:inline distT="0" distB="0" distL="0" distR="0" wp14:anchorId="58825563" wp14:editId="1B129215">
            <wp:extent cx="5398770" cy="3613785"/>
            <wp:effectExtent l="0" t="0" r="0" b="571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3613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C0764A" w14:textId="77777777" w:rsidR="00A0651E" w:rsidRDefault="00A0651E">
      <w:r>
        <w:br w:type="page"/>
      </w:r>
    </w:p>
    <w:p w14:paraId="5986BA6A" w14:textId="77777777" w:rsidR="00A0651E" w:rsidRDefault="00A0651E" w:rsidP="00A0651E">
      <w:r>
        <w:lastRenderedPageBreak/>
        <w:t>Le damos a continuar con una configuración limitada para evitar bloatware y suscripciones adicionales</w:t>
      </w:r>
    </w:p>
    <w:p w14:paraId="20AA63EE" w14:textId="77777777" w:rsidR="00A0651E" w:rsidRDefault="00A0651E" w:rsidP="00A0651E">
      <w:r>
        <w:rPr>
          <w:noProof/>
        </w:rPr>
        <w:drawing>
          <wp:inline distT="0" distB="0" distL="0" distR="0" wp14:anchorId="327ADE4F" wp14:editId="2EAF5CC2">
            <wp:extent cx="5398770" cy="3613785"/>
            <wp:effectExtent l="0" t="0" r="0" b="571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3613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C858C2" w14:textId="77777777" w:rsidR="00A0651E" w:rsidRDefault="00A0651E" w:rsidP="00A0651E">
      <w:r>
        <w:t>Colocamos el nombre del usuario que va a usar el equipo</w:t>
      </w:r>
    </w:p>
    <w:p w14:paraId="7801E643" w14:textId="77777777" w:rsidR="00A0651E" w:rsidRDefault="00A0651E" w:rsidP="00A0651E">
      <w:r>
        <w:rPr>
          <w:noProof/>
        </w:rPr>
        <w:drawing>
          <wp:inline distT="0" distB="0" distL="0" distR="0" wp14:anchorId="18865313" wp14:editId="742DB626">
            <wp:extent cx="5391150" cy="3584575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584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EB85BB" w14:textId="77777777" w:rsidR="00A0651E" w:rsidRDefault="00A0651E">
      <w:r>
        <w:br w:type="page"/>
      </w:r>
    </w:p>
    <w:p w14:paraId="15765EA2" w14:textId="77777777" w:rsidR="00FC331A" w:rsidRDefault="00FC331A" w:rsidP="00A0651E">
      <w:r>
        <w:lastRenderedPageBreak/>
        <w:t>Le colocamos una contraseña</w:t>
      </w:r>
    </w:p>
    <w:p w14:paraId="79191E87" w14:textId="77777777" w:rsidR="00FC331A" w:rsidRDefault="00FC331A" w:rsidP="00A0651E">
      <w:r>
        <w:rPr>
          <w:noProof/>
        </w:rPr>
        <w:drawing>
          <wp:inline distT="0" distB="0" distL="0" distR="0" wp14:anchorId="18B1BD21" wp14:editId="75B14F0F">
            <wp:extent cx="5391150" cy="3599180"/>
            <wp:effectExtent l="0" t="0" r="0" b="127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599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B50B4A" w14:textId="77777777" w:rsidR="00FC331A" w:rsidRDefault="00FC331A" w:rsidP="00A0651E">
      <w:r>
        <w:t>Confirmamos la contraseña</w:t>
      </w:r>
    </w:p>
    <w:p w14:paraId="637F0599" w14:textId="77777777" w:rsidR="00FC331A" w:rsidRDefault="00FC331A" w:rsidP="00A0651E">
      <w:r>
        <w:rPr>
          <w:noProof/>
        </w:rPr>
        <w:drawing>
          <wp:inline distT="0" distB="0" distL="0" distR="0" wp14:anchorId="2E32FBDE" wp14:editId="74F55294">
            <wp:extent cx="5391150" cy="3599180"/>
            <wp:effectExtent l="0" t="0" r="0" b="127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599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06B81E" w14:textId="77777777" w:rsidR="00FC331A" w:rsidRDefault="00FC331A">
      <w:r>
        <w:br w:type="page"/>
      </w:r>
    </w:p>
    <w:p w14:paraId="6BD22233" w14:textId="77777777" w:rsidR="00FC331A" w:rsidRDefault="00FC331A" w:rsidP="00A0651E">
      <w:r>
        <w:lastRenderedPageBreak/>
        <w:t>Colocamos lo que sea en las preguntas de seguridad, ya que no requerimos medidas de seguridad</w:t>
      </w:r>
    </w:p>
    <w:p w14:paraId="7776ED6B" w14:textId="77777777" w:rsidR="00FC331A" w:rsidRDefault="00FC331A" w:rsidP="00FC331A">
      <w:pPr>
        <w:jc w:val="center"/>
      </w:pPr>
      <w:r>
        <w:rPr>
          <w:noProof/>
        </w:rPr>
        <w:drawing>
          <wp:inline distT="0" distB="0" distL="0" distR="0" wp14:anchorId="026DFD4B" wp14:editId="509ACDBC">
            <wp:extent cx="4070256" cy="2728366"/>
            <wp:effectExtent l="0" t="0" r="6985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9342" cy="2741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7F1B7B" w14:textId="77777777" w:rsidR="00FC331A" w:rsidRDefault="00FC331A" w:rsidP="00FC331A">
      <w:pPr>
        <w:jc w:val="center"/>
      </w:pPr>
      <w:r>
        <w:rPr>
          <w:noProof/>
        </w:rPr>
        <w:drawing>
          <wp:inline distT="0" distB="0" distL="0" distR="0" wp14:anchorId="5DD37492" wp14:editId="142BFCA1">
            <wp:extent cx="4073041" cy="2720630"/>
            <wp:effectExtent l="0" t="0" r="3810" b="381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0571" cy="27390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4E1008" w14:textId="77777777" w:rsidR="00FC331A" w:rsidRDefault="00FC331A" w:rsidP="00FC331A">
      <w:pPr>
        <w:jc w:val="center"/>
      </w:pPr>
      <w:r>
        <w:rPr>
          <w:noProof/>
        </w:rPr>
        <w:drawing>
          <wp:inline distT="0" distB="0" distL="0" distR="0" wp14:anchorId="76875C11" wp14:editId="41E3DF21">
            <wp:extent cx="4023360" cy="2698329"/>
            <wp:effectExtent l="0" t="0" r="0" b="698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4401" cy="27325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C9CE48" w14:textId="77777777" w:rsidR="00FC331A" w:rsidRDefault="00FC331A" w:rsidP="00FC331A">
      <w:r>
        <w:lastRenderedPageBreak/>
        <w:t>Ahora colocamos que no/</w:t>
      </w:r>
      <w:proofErr w:type="spellStart"/>
      <w:r>
        <w:t>minimo</w:t>
      </w:r>
      <w:proofErr w:type="spellEnd"/>
      <w:r>
        <w:t xml:space="preserve"> para evitar procesos en segundo plano que consuman recursos</w:t>
      </w:r>
    </w:p>
    <w:p w14:paraId="38FB9605" w14:textId="77777777" w:rsidR="00FC331A" w:rsidRDefault="00FC331A" w:rsidP="00FC331A">
      <w:r>
        <w:rPr>
          <w:noProof/>
        </w:rPr>
        <w:drawing>
          <wp:inline distT="0" distB="0" distL="0" distR="0" wp14:anchorId="5DF3BEA4" wp14:editId="6AE5889F">
            <wp:extent cx="5398770" cy="3620770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3620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B70CF1" w14:textId="77777777" w:rsidR="00FC331A" w:rsidRDefault="00FC331A" w:rsidP="00FC331A">
      <w:r>
        <w:rPr>
          <w:noProof/>
        </w:rPr>
        <w:drawing>
          <wp:inline distT="0" distB="0" distL="0" distR="0" wp14:anchorId="02B71CF3" wp14:editId="45DE3A05">
            <wp:extent cx="5391150" cy="3606165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606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784C32" w14:textId="77777777" w:rsidR="00FC331A" w:rsidRDefault="00FC331A">
      <w:r>
        <w:br w:type="page"/>
      </w:r>
    </w:p>
    <w:p w14:paraId="3D10016A" w14:textId="77777777" w:rsidR="00FC331A" w:rsidRDefault="00FC331A" w:rsidP="00FC331A">
      <w:r>
        <w:rPr>
          <w:noProof/>
        </w:rPr>
        <w:lastRenderedPageBreak/>
        <w:drawing>
          <wp:inline distT="0" distB="0" distL="0" distR="0" wp14:anchorId="79649DF1" wp14:editId="240C2C60">
            <wp:extent cx="5391150" cy="3584575"/>
            <wp:effectExtent l="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584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1324E3" w14:textId="77777777" w:rsidR="00FC331A" w:rsidRDefault="00FC331A" w:rsidP="00FC331A">
      <w:r>
        <w:rPr>
          <w:noProof/>
        </w:rPr>
        <w:drawing>
          <wp:inline distT="0" distB="0" distL="0" distR="0" wp14:anchorId="020F223D" wp14:editId="19A13CF4">
            <wp:extent cx="5391150" cy="3606165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606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7AE917" w14:textId="77777777" w:rsidR="00FC331A" w:rsidRDefault="00FC331A">
      <w:r>
        <w:br w:type="page"/>
      </w:r>
    </w:p>
    <w:p w14:paraId="754CDBE9" w14:textId="77777777" w:rsidR="00FC331A" w:rsidRDefault="00FC331A" w:rsidP="00FC331A">
      <w:r>
        <w:rPr>
          <w:noProof/>
        </w:rPr>
        <w:lastRenderedPageBreak/>
        <w:drawing>
          <wp:inline distT="0" distB="0" distL="0" distR="0" wp14:anchorId="59AC185C" wp14:editId="3A2F6959">
            <wp:extent cx="5398770" cy="3613785"/>
            <wp:effectExtent l="0" t="0" r="0" b="571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3613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9D8191" w14:textId="77777777" w:rsidR="00FC331A" w:rsidRDefault="00FC331A" w:rsidP="00FC331A">
      <w:r>
        <w:rPr>
          <w:noProof/>
        </w:rPr>
        <w:drawing>
          <wp:inline distT="0" distB="0" distL="0" distR="0" wp14:anchorId="47E952B3" wp14:editId="5D166EEC">
            <wp:extent cx="5398770" cy="3620770"/>
            <wp:effectExtent l="0" t="0" r="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3620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805E55" w14:textId="77777777" w:rsidR="00FC331A" w:rsidRDefault="00FC331A">
      <w:r>
        <w:br w:type="page"/>
      </w:r>
    </w:p>
    <w:p w14:paraId="38AFC7BC" w14:textId="77777777" w:rsidR="00FC331A" w:rsidRDefault="00FC331A" w:rsidP="00FC331A">
      <w:r>
        <w:rPr>
          <w:noProof/>
        </w:rPr>
        <w:lastRenderedPageBreak/>
        <w:drawing>
          <wp:inline distT="0" distB="0" distL="0" distR="0" wp14:anchorId="40AA4207" wp14:editId="5EB3EEC4">
            <wp:extent cx="5391150" cy="3620770"/>
            <wp:effectExtent l="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620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8E3D81" w14:textId="77777777" w:rsidR="00FC331A" w:rsidRDefault="00FC331A" w:rsidP="00FC331A">
      <w:r>
        <w:t>Y ya después de un rato tenemos a nuestro windows 10 instalado</w:t>
      </w:r>
    </w:p>
    <w:p w14:paraId="4DDA5F45" w14:textId="77777777" w:rsidR="00FC331A" w:rsidRDefault="00FC331A" w:rsidP="00FC331A">
      <w:r>
        <w:rPr>
          <w:noProof/>
        </w:rPr>
        <w:drawing>
          <wp:inline distT="0" distB="0" distL="0" distR="0" wp14:anchorId="37DBC872" wp14:editId="05A57ED5">
            <wp:extent cx="5391150" cy="3613785"/>
            <wp:effectExtent l="0" t="0" r="0" b="5715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613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85B900" w14:textId="77777777" w:rsidR="00A0651E" w:rsidRPr="00A0651E" w:rsidRDefault="00A0651E" w:rsidP="00A0651E"/>
    <w:p w14:paraId="1E171429" w14:textId="77777777" w:rsidR="00FC331A" w:rsidRDefault="00FC331A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  <w:u w:val="single"/>
        </w:rPr>
      </w:pPr>
      <w:r>
        <w:br w:type="page"/>
      </w:r>
    </w:p>
    <w:p w14:paraId="766D3698" w14:textId="77777777" w:rsidR="00BA523D" w:rsidRDefault="00BA523D" w:rsidP="00BA523D">
      <w:pPr>
        <w:pStyle w:val="Ttulo2"/>
      </w:pPr>
      <w:bookmarkStart w:id="3" w:name="_Toc150974382"/>
      <w:r>
        <w:lastRenderedPageBreak/>
        <w:t>Añadir disco y crear partición</w:t>
      </w:r>
      <w:bookmarkEnd w:id="3"/>
    </w:p>
    <w:p w14:paraId="56D44CEB" w14:textId="77777777" w:rsidR="00FC331A" w:rsidRDefault="00C92418" w:rsidP="00FC331A">
      <w:r>
        <w:t>Para esto, primero apagamos la máquina y luego nos dirigiremos a virtualbox</w:t>
      </w:r>
    </w:p>
    <w:p w14:paraId="2997BC33" w14:textId="77777777" w:rsidR="00C92418" w:rsidRDefault="00C92418" w:rsidP="00FC331A">
      <w:r>
        <w:rPr>
          <w:noProof/>
        </w:rPr>
        <w:drawing>
          <wp:inline distT="0" distB="0" distL="0" distR="0" wp14:anchorId="38FF5472" wp14:editId="3657738E">
            <wp:extent cx="5391150" cy="3218815"/>
            <wp:effectExtent l="0" t="0" r="0" b="63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218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1BA86D" w14:textId="77777777" w:rsidR="00C92418" w:rsidRDefault="00C92418" w:rsidP="00FC331A">
      <w:r>
        <w:t>Ahora que estamos en virturalbox, nos dirigimos a configuración&gt;almacenamiento&gt;añadir disco duro</w:t>
      </w:r>
    </w:p>
    <w:p w14:paraId="69192467" w14:textId="77777777" w:rsidR="00C92418" w:rsidRDefault="00C92418" w:rsidP="00FC331A">
      <w:r>
        <w:rPr>
          <w:noProof/>
        </w:rPr>
        <w:drawing>
          <wp:inline distT="0" distB="0" distL="0" distR="0" wp14:anchorId="53F8D5C4" wp14:editId="0C2DAF7A">
            <wp:extent cx="5391150" cy="2633345"/>
            <wp:effectExtent l="0" t="0" r="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633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967636" w14:textId="77777777" w:rsidR="00C92418" w:rsidRDefault="00C92418" w:rsidP="00FC331A">
      <w:r>
        <w:rPr>
          <w:noProof/>
        </w:rPr>
        <w:lastRenderedPageBreak/>
        <w:drawing>
          <wp:inline distT="0" distB="0" distL="0" distR="0" wp14:anchorId="4FB184AE" wp14:editId="683BEB3D">
            <wp:extent cx="5398770" cy="3445510"/>
            <wp:effectExtent l="0" t="0" r="0" b="254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3445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41B396" w14:textId="77777777" w:rsidR="00C92418" w:rsidRDefault="00C92418" w:rsidP="00FC331A">
      <w:r>
        <w:t>A la hora de seleccionarlo, elegimos formato VDI</w:t>
      </w:r>
    </w:p>
    <w:p w14:paraId="42933D49" w14:textId="77777777" w:rsidR="00C92418" w:rsidRDefault="00C92418" w:rsidP="00FC331A">
      <w:r>
        <w:rPr>
          <w:noProof/>
        </w:rPr>
        <w:drawing>
          <wp:inline distT="0" distB="0" distL="0" distR="0" wp14:anchorId="5DBC6FCE" wp14:editId="211A1A37">
            <wp:extent cx="5391150" cy="3452495"/>
            <wp:effectExtent l="0" t="0" r="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452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A2F16A" w14:textId="77777777" w:rsidR="00C92418" w:rsidRDefault="00C92418">
      <w:r>
        <w:br w:type="page"/>
      </w:r>
    </w:p>
    <w:p w14:paraId="77142574" w14:textId="77777777" w:rsidR="00C92418" w:rsidRDefault="00C92418" w:rsidP="00FC331A">
      <w:r>
        <w:lastRenderedPageBreak/>
        <w:t>Le damos a siguiente</w:t>
      </w:r>
    </w:p>
    <w:p w14:paraId="5AEDCAF3" w14:textId="77777777" w:rsidR="00C92418" w:rsidRDefault="00C92418" w:rsidP="00FC331A">
      <w:r>
        <w:rPr>
          <w:noProof/>
        </w:rPr>
        <w:drawing>
          <wp:inline distT="0" distB="0" distL="0" distR="0" wp14:anchorId="016C646F" wp14:editId="3655AF7F">
            <wp:extent cx="5391150" cy="3445510"/>
            <wp:effectExtent l="0" t="0" r="0" b="254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445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8FB733" w14:textId="77777777" w:rsidR="00C92418" w:rsidRDefault="00C92418" w:rsidP="00FC331A">
      <w:r>
        <w:rPr>
          <w:noProof/>
        </w:rPr>
        <w:drawing>
          <wp:inline distT="0" distB="0" distL="0" distR="0" wp14:anchorId="103A6552" wp14:editId="2B4DB2FD">
            <wp:extent cx="5398770" cy="3035935"/>
            <wp:effectExtent l="0" t="0" r="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3035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740115" w14:textId="77777777" w:rsidR="00C92418" w:rsidRDefault="00C92418">
      <w:r>
        <w:br w:type="page"/>
      </w:r>
    </w:p>
    <w:p w14:paraId="385A6FA6" w14:textId="77777777" w:rsidR="00C92418" w:rsidRDefault="00C92418" w:rsidP="00FC331A">
      <w:r>
        <w:lastRenderedPageBreak/>
        <w:t>Ahora seleccionamos el disco que hemos creado</w:t>
      </w:r>
    </w:p>
    <w:p w14:paraId="007A183D" w14:textId="77777777" w:rsidR="00C92418" w:rsidRDefault="00C92418" w:rsidP="00FC331A">
      <w:r>
        <w:rPr>
          <w:noProof/>
        </w:rPr>
        <w:drawing>
          <wp:inline distT="0" distB="0" distL="0" distR="0" wp14:anchorId="5ED8503A" wp14:editId="2B8AA361">
            <wp:extent cx="5398770" cy="3035935"/>
            <wp:effectExtent l="0" t="0" r="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3035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0082F9" w14:textId="77777777" w:rsidR="00C92418" w:rsidRDefault="00C92418" w:rsidP="00FC331A">
      <w:r>
        <w:t>Y ya tendremos instalado el disco, tan solo necesitamos encender la máquina virtual</w:t>
      </w:r>
    </w:p>
    <w:p w14:paraId="19AD67BF" w14:textId="77777777" w:rsidR="00C92418" w:rsidRPr="00FC331A" w:rsidRDefault="00C92418" w:rsidP="00FC331A">
      <w:r>
        <w:rPr>
          <w:noProof/>
        </w:rPr>
        <w:drawing>
          <wp:inline distT="0" distB="0" distL="0" distR="0" wp14:anchorId="00AA7FB5" wp14:editId="27F1F076">
            <wp:extent cx="5398770" cy="3035935"/>
            <wp:effectExtent l="0" t="0" r="0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3035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71CECC" w14:textId="77777777" w:rsidR="00B00C2F" w:rsidRDefault="00B00C2F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  <w:u w:val="single"/>
        </w:rPr>
      </w:pPr>
      <w:r>
        <w:br w:type="page"/>
      </w:r>
    </w:p>
    <w:p w14:paraId="25173BBB" w14:textId="77777777" w:rsidR="00B00C2F" w:rsidRDefault="00B00C2F" w:rsidP="00BA523D">
      <w:pPr>
        <w:pStyle w:val="Ttulo2"/>
      </w:pPr>
      <w:bookmarkStart w:id="4" w:name="_Toc150974383"/>
      <w:r>
        <w:lastRenderedPageBreak/>
        <w:t>crea una partición</w:t>
      </w:r>
      <w:r>
        <w:t xml:space="preserve"> de 15gb en el disco con diskpart</w:t>
      </w:r>
      <w:bookmarkEnd w:id="4"/>
    </w:p>
    <w:p w14:paraId="075B43B0" w14:textId="77777777" w:rsidR="00B00C2F" w:rsidRDefault="007532A9" w:rsidP="00B00C2F">
      <w:r>
        <w:t>Como podemos ver, el disco aun no está operativo porque no está ni particionado ni formateado, por lo que haremos uso de diskpart junto unos comandos.</w:t>
      </w:r>
    </w:p>
    <w:p w14:paraId="534066BE" w14:textId="77777777" w:rsidR="007532A9" w:rsidRDefault="007532A9" w:rsidP="00B00C2F">
      <w:r>
        <w:rPr>
          <w:noProof/>
        </w:rPr>
        <w:drawing>
          <wp:inline distT="0" distB="0" distL="0" distR="0" wp14:anchorId="07A2B112" wp14:editId="076FA21F">
            <wp:extent cx="5398770" cy="3613785"/>
            <wp:effectExtent l="0" t="0" r="0" b="5715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3613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B25C84" w14:textId="77777777" w:rsidR="007532A9" w:rsidRDefault="007532A9" w:rsidP="00B00C2F">
      <w:r>
        <w:t>Como se puede ver, no hay ninguna partición ni volumen</w:t>
      </w:r>
    </w:p>
    <w:p w14:paraId="1D941776" w14:textId="77777777" w:rsidR="007532A9" w:rsidRDefault="007532A9" w:rsidP="00B00C2F">
      <w:r>
        <w:rPr>
          <w:noProof/>
        </w:rPr>
        <w:drawing>
          <wp:inline distT="0" distB="0" distL="0" distR="0" wp14:anchorId="60AB3F49" wp14:editId="24A7C8AC">
            <wp:extent cx="5398770" cy="3620770"/>
            <wp:effectExtent l="0" t="0" r="0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3620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54C5BC" w14:textId="77777777" w:rsidR="007532A9" w:rsidRDefault="007532A9">
      <w:r>
        <w:br w:type="page"/>
      </w:r>
    </w:p>
    <w:p w14:paraId="30329C28" w14:textId="77777777" w:rsidR="007532A9" w:rsidRDefault="007532A9" w:rsidP="00B00C2F">
      <w:r>
        <w:lastRenderedPageBreak/>
        <w:t xml:space="preserve">Para crearlo, ejecutamos lo siguiente: </w:t>
      </w:r>
      <w:r w:rsidRPr="007532A9">
        <w:rPr>
          <w:b/>
        </w:rPr>
        <w:t>create partition primary size=</w:t>
      </w:r>
      <w:r w:rsidRPr="007532A9">
        <w:rPr>
          <w:b/>
        </w:rPr>
        <w:t>15000</w:t>
      </w:r>
    </w:p>
    <w:p w14:paraId="209D82B9" w14:textId="77777777" w:rsidR="007532A9" w:rsidRDefault="007532A9" w:rsidP="00B00C2F">
      <w:r>
        <w:rPr>
          <w:noProof/>
        </w:rPr>
        <w:drawing>
          <wp:inline distT="0" distB="0" distL="0" distR="0" wp14:anchorId="53CA34EB" wp14:editId="0F5CEB53">
            <wp:extent cx="5391150" cy="3613785"/>
            <wp:effectExtent l="0" t="0" r="0" b="5715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613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ACC507" w14:textId="77777777" w:rsidR="007532A9" w:rsidRDefault="007532A9" w:rsidP="00B00C2F">
      <w:r>
        <w:t>Para poder usarla, debemos de darle formato y asignarle una letra</w:t>
      </w:r>
      <w:r w:rsidR="0030468D">
        <w:t>.</w:t>
      </w:r>
    </w:p>
    <w:p w14:paraId="600F84DE" w14:textId="77777777" w:rsidR="0030468D" w:rsidRDefault="0030468D" w:rsidP="00B00C2F">
      <w:r>
        <w:t>Ahora nos salimos de diskpart con exit</w:t>
      </w:r>
    </w:p>
    <w:p w14:paraId="4E6924FF" w14:textId="77777777" w:rsidR="0030468D" w:rsidRDefault="0030468D" w:rsidP="00B00C2F">
      <w:r>
        <w:rPr>
          <w:noProof/>
        </w:rPr>
        <w:drawing>
          <wp:inline distT="0" distB="0" distL="0" distR="0" wp14:anchorId="7ABC7B5B" wp14:editId="2BD558B5">
            <wp:extent cx="5398770" cy="3606165"/>
            <wp:effectExtent l="0" t="0" r="0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3606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BD1724" w14:textId="77777777" w:rsidR="007532A9" w:rsidRPr="00B00C2F" w:rsidRDefault="007532A9" w:rsidP="00B00C2F"/>
    <w:p w14:paraId="1B2D8504" w14:textId="77777777" w:rsidR="00BA523D" w:rsidRDefault="00BA523D" w:rsidP="00BA523D">
      <w:pPr>
        <w:pStyle w:val="Ttulo2"/>
      </w:pPr>
      <w:bookmarkStart w:id="5" w:name="_Toc150974384"/>
      <w:r>
        <w:lastRenderedPageBreak/>
        <w:t>crea una partición con sistemas de archivos FAT32</w:t>
      </w:r>
      <w:r>
        <w:t xml:space="preserve"> en modo gráfico</w:t>
      </w:r>
      <w:r w:rsidR="00B00C2F">
        <w:t xml:space="preserve"> con el resto del espacio del disco</w:t>
      </w:r>
      <w:bookmarkEnd w:id="5"/>
    </w:p>
    <w:p w14:paraId="3C54A220" w14:textId="77777777" w:rsidR="0030468D" w:rsidRDefault="0030468D" w:rsidP="0030468D">
      <w:r>
        <w:t xml:space="preserve">Para ello, vamos a hacer uso de el asistente </w:t>
      </w:r>
      <w:r w:rsidR="00762C38">
        <w:t>“crear y formatear particiones del disco duro”</w:t>
      </w:r>
    </w:p>
    <w:p w14:paraId="15DC7DE5" w14:textId="77777777" w:rsidR="00762C38" w:rsidRDefault="00762C38" w:rsidP="0030468D">
      <w:r>
        <w:rPr>
          <w:noProof/>
        </w:rPr>
        <w:drawing>
          <wp:inline distT="0" distB="0" distL="0" distR="0" wp14:anchorId="32B8DAF7" wp14:editId="78B50CF2">
            <wp:extent cx="5391150" cy="3620770"/>
            <wp:effectExtent l="0" t="0" r="0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620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D66C9E" w14:textId="77777777" w:rsidR="00762C38" w:rsidRDefault="00762C38" w:rsidP="0030468D">
      <w:r>
        <w:t>Como se puede ver, aparece el disco que le hemos añadido antes, como coloqué 15000 MB en diskpart no aparecen los 15gb como tal sino como 14,65gb.</w:t>
      </w:r>
    </w:p>
    <w:p w14:paraId="2B11CC9B" w14:textId="77777777" w:rsidR="00762C38" w:rsidRDefault="00762C38" w:rsidP="0030468D">
      <w:r>
        <w:rPr>
          <w:noProof/>
        </w:rPr>
        <w:drawing>
          <wp:inline distT="0" distB="0" distL="0" distR="0" wp14:anchorId="54BE8A3D" wp14:editId="2CCA1669">
            <wp:extent cx="5398770" cy="3613785"/>
            <wp:effectExtent l="0" t="0" r="0" b="5715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3613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E31CAA" w14:textId="77777777" w:rsidR="00762C38" w:rsidRDefault="00762C38">
      <w:r>
        <w:br w:type="page"/>
      </w:r>
    </w:p>
    <w:p w14:paraId="77CF9519" w14:textId="77777777" w:rsidR="00762C38" w:rsidRDefault="00762C38" w:rsidP="0030468D">
      <w:r>
        <w:lastRenderedPageBreak/>
        <w:t>Para crear una partición le damos a nuevo volumen simple y le especificamos su espacio</w:t>
      </w:r>
    </w:p>
    <w:p w14:paraId="7197DD22" w14:textId="77777777" w:rsidR="00762C38" w:rsidRDefault="00762C38" w:rsidP="0030468D">
      <w:r>
        <w:rPr>
          <w:noProof/>
        </w:rPr>
        <w:drawing>
          <wp:inline distT="0" distB="0" distL="0" distR="0" wp14:anchorId="5FCA8239" wp14:editId="76F2BADE">
            <wp:extent cx="5398770" cy="3606165"/>
            <wp:effectExtent l="0" t="0" r="0" b="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3606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0B67B2" w14:textId="77777777" w:rsidR="00762C38" w:rsidRDefault="00762C38" w:rsidP="0030468D">
      <w:r>
        <w:rPr>
          <w:noProof/>
        </w:rPr>
        <w:drawing>
          <wp:inline distT="0" distB="0" distL="0" distR="0" wp14:anchorId="58F7C1A5" wp14:editId="33CCBF78">
            <wp:extent cx="5391150" cy="3620770"/>
            <wp:effectExtent l="0" t="0" r="0" b="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620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960BBA" w14:textId="77777777" w:rsidR="00762C38" w:rsidRDefault="00762C38">
      <w:r>
        <w:br w:type="page"/>
      </w:r>
    </w:p>
    <w:p w14:paraId="614CC645" w14:textId="77777777" w:rsidR="00762C38" w:rsidRDefault="00762C38" w:rsidP="0030468D">
      <w:r>
        <w:lastRenderedPageBreak/>
        <w:t>Ahora donde aparece sistema de archivos le colocamos FAT32</w:t>
      </w:r>
    </w:p>
    <w:p w14:paraId="595F2DE4" w14:textId="77777777" w:rsidR="00762C38" w:rsidRDefault="00762C38" w:rsidP="0030468D">
      <w:r>
        <w:rPr>
          <w:noProof/>
        </w:rPr>
        <w:drawing>
          <wp:inline distT="0" distB="0" distL="0" distR="0" wp14:anchorId="50DA20FB" wp14:editId="5B301479">
            <wp:extent cx="5398770" cy="3606165"/>
            <wp:effectExtent l="0" t="0" r="0" b="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3606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706217" w14:textId="77777777" w:rsidR="00762C38" w:rsidRDefault="00762C38" w:rsidP="0030468D">
      <w:r>
        <w:t>Cuando termine el proceso, nos aparecerá el disco listo para ser utilizado</w:t>
      </w:r>
    </w:p>
    <w:p w14:paraId="796FD329" w14:textId="77777777" w:rsidR="000A52EF" w:rsidRDefault="00762C38" w:rsidP="0030468D">
      <w:r>
        <w:rPr>
          <w:noProof/>
        </w:rPr>
        <w:drawing>
          <wp:inline distT="0" distB="0" distL="0" distR="0" wp14:anchorId="5E8E573F" wp14:editId="15B5FE4E">
            <wp:extent cx="5398770" cy="3613785"/>
            <wp:effectExtent l="0" t="0" r="0" b="5715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3613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04BEAF" w14:textId="77777777" w:rsidR="000A52EF" w:rsidRDefault="000A52EF">
      <w:r>
        <w:br w:type="page"/>
      </w:r>
    </w:p>
    <w:p w14:paraId="1B1423E8" w14:textId="77777777" w:rsidR="00EA49E4" w:rsidRDefault="00EA49E4" w:rsidP="0030468D">
      <w:r>
        <w:lastRenderedPageBreak/>
        <w:t>Y como se puede ver, puedo abrir la partición que he creado que está formateada en FAT32</w:t>
      </w:r>
    </w:p>
    <w:p w14:paraId="6EB23712" w14:textId="77777777" w:rsidR="00762C38" w:rsidRDefault="00EA49E4" w:rsidP="0030468D">
      <w:r>
        <w:rPr>
          <w:noProof/>
        </w:rPr>
        <w:drawing>
          <wp:inline distT="0" distB="0" distL="0" distR="0" wp14:anchorId="01E9B7D4" wp14:editId="7E3DEA0C">
            <wp:extent cx="5398770" cy="3620770"/>
            <wp:effectExtent l="0" t="0" r="0" b="0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3620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F7ABCB" w14:textId="77777777" w:rsidR="00EA49E4" w:rsidRPr="0030468D" w:rsidRDefault="00516F5C" w:rsidP="0030468D">
      <w:r>
        <w:rPr>
          <w:noProof/>
        </w:rPr>
        <w:drawing>
          <wp:inline distT="0" distB="0" distL="0" distR="0" wp14:anchorId="2848CABF" wp14:editId="0B96B9A9">
            <wp:extent cx="5398770" cy="3620770"/>
            <wp:effectExtent l="0" t="0" r="0" b="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3620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866722" w14:textId="77777777" w:rsidR="000A52EF" w:rsidRDefault="000A52EF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  <w:u w:val="single"/>
        </w:rPr>
      </w:pPr>
      <w:r>
        <w:br w:type="page"/>
      </w:r>
    </w:p>
    <w:p w14:paraId="442F5BC4" w14:textId="77777777" w:rsidR="00BA523D" w:rsidRDefault="00BA523D" w:rsidP="00BA523D">
      <w:pPr>
        <w:pStyle w:val="Ttulo2"/>
      </w:pPr>
      <w:bookmarkStart w:id="6" w:name="_Toc150974385"/>
      <w:r>
        <w:lastRenderedPageBreak/>
        <w:t>Accede a las actualizaciones de Windows y busca y señala las actualizaciones más recientes</w:t>
      </w:r>
      <w:bookmarkEnd w:id="6"/>
    </w:p>
    <w:p w14:paraId="67E054ED" w14:textId="77777777" w:rsidR="00516F5C" w:rsidRDefault="00516F5C" w:rsidP="00516F5C">
      <w:r>
        <w:t>Para ello, nos dirigimos a “windows update” y específicamente al apartado de historial de actualizaciones</w:t>
      </w:r>
    </w:p>
    <w:p w14:paraId="2427096D" w14:textId="77777777" w:rsidR="00516F5C" w:rsidRDefault="00516F5C" w:rsidP="00516F5C">
      <w:r>
        <w:rPr>
          <w:noProof/>
        </w:rPr>
        <w:drawing>
          <wp:inline distT="0" distB="0" distL="0" distR="0" wp14:anchorId="305D4BAE" wp14:editId="062D3066">
            <wp:extent cx="5391150" cy="3752850"/>
            <wp:effectExtent l="0" t="0" r="0" b="0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75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A161B5" w14:textId="77777777" w:rsidR="00516F5C" w:rsidRDefault="00516F5C" w:rsidP="00516F5C">
      <w:r>
        <w:t>Ahora hacemos click en “desinstalar actualizaciones”</w:t>
      </w:r>
    </w:p>
    <w:p w14:paraId="322E1EB1" w14:textId="77777777" w:rsidR="00516F5C" w:rsidRDefault="00516F5C" w:rsidP="00516F5C">
      <w:r>
        <w:rPr>
          <w:noProof/>
        </w:rPr>
        <w:drawing>
          <wp:inline distT="0" distB="0" distL="0" distR="0" wp14:anchorId="0EA678E6" wp14:editId="2378B9BE">
            <wp:extent cx="5398770" cy="3628390"/>
            <wp:effectExtent l="0" t="0" r="0" b="0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3628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5C4026" w14:textId="77777777" w:rsidR="00516F5C" w:rsidRDefault="00516F5C" w:rsidP="00516F5C">
      <w:r>
        <w:lastRenderedPageBreak/>
        <w:t>Y se nos abrirá un menú con todas las actualizaciones que ha tenido windows, la primera en aparecer es la última que se instaló</w:t>
      </w:r>
    </w:p>
    <w:p w14:paraId="2415AF19" w14:textId="77777777" w:rsidR="00516F5C" w:rsidRDefault="00516F5C" w:rsidP="00516F5C">
      <w:r>
        <w:rPr>
          <w:noProof/>
        </w:rPr>
        <w:drawing>
          <wp:inline distT="0" distB="0" distL="0" distR="0" wp14:anchorId="697A6B9D" wp14:editId="187F4BB7">
            <wp:extent cx="5398770" cy="3606165"/>
            <wp:effectExtent l="0" t="0" r="0" b="0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3606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EB1BE2" w14:textId="77777777" w:rsidR="00516F5C" w:rsidRDefault="00516F5C" w:rsidP="00516F5C">
      <w:r>
        <w:t>Todas estas actualizaciones vienen en el paquete por defecto al instalar windows, ya que al no tener uso de internet no le ha posibilitado a windows la búsqueda de nuevas actualizaciones y se instalarón todas</w:t>
      </w:r>
      <w:r w:rsidR="00CD6A8F">
        <w:t xml:space="preserve"> por defecto</w:t>
      </w:r>
      <w:r w:rsidR="00CD6A8F">
        <w:rPr>
          <w:noProof/>
        </w:rPr>
        <w:drawing>
          <wp:inline distT="0" distB="0" distL="0" distR="0" wp14:anchorId="6688719C" wp14:editId="1B7B6E7A">
            <wp:extent cx="5398770" cy="3035935"/>
            <wp:effectExtent l="0" t="0" r="0" b="0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3035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99AA15" w14:textId="77777777" w:rsidR="00516F5C" w:rsidRPr="00516F5C" w:rsidRDefault="00516F5C" w:rsidP="00516F5C"/>
    <w:p w14:paraId="3E1EC092" w14:textId="77777777" w:rsidR="00A0651E" w:rsidRDefault="00A0651E" w:rsidP="00A0651E">
      <w:pPr>
        <w:pStyle w:val="Ttulo1"/>
      </w:pPr>
      <w:bookmarkStart w:id="7" w:name="_Toc150974386"/>
      <w:r>
        <w:lastRenderedPageBreak/>
        <w:t>Linux</w:t>
      </w:r>
      <w:bookmarkEnd w:id="7"/>
    </w:p>
    <w:p w14:paraId="3CCE6BD1" w14:textId="77777777" w:rsidR="00BA523D" w:rsidRDefault="00BA523D" w:rsidP="00A0651E">
      <w:pPr>
        <w:pStyle w:val="Ttulo2"/>
      </w:pPr>
      <w:bookmarkStart w:id="8" w:name="_Toc150974387"/>
      <w:r>
        <w:t xml:space="preserve">Arranque una máquina virtual donde tenga Linux instalado. Abra un terminal y escriba </w:t>
      </w:r>
      <w:r>
        <w:t>las órdenes</w:t>
      </w:r>
      <w:r>
        <w:t xml:space="preserve"> para actualizar el sistema operativo.</w:t>
      </w:r>
      <w:bookmarkEnd w:id="8"/>
    </w:p>
    <w:p w14:paraId="560B1567" w14:textId="77777777" w:rsidR="00CD6A8F" w:rsidRDefault="00CD6A8F" w:rsidP="00CD6A8F">
      <w:r>
        <w:t xml:space="preserve">Para ello nos dirigimos a la terminal y escribimos: </w:t>
      </w:r>
    </w:p>
    <w:p w14:paraId="02410084" w14:textId="77777777" w:rsidR="00CD6A8F" w:rsidRDefault="00CD6A8F" w:rsidP="00CD6A8F">
      <w:r>
        <w:t>“sudo apt update”</w:t>
      </w:r>
    </w:p>
    <w:p w14:paraId="12BD713E" w14:textId="77777777" w:rsidR="004B202E" w:rsidRDefault="004B202E" w:rsidP="004B202E">
      <w:pPr>
        <w:jc w:val="center"/>
      </w:pPr>
      <w:r>
        <w:rPr>
          <w:noProof/>
        </w:rPr>
        <w:drawing>
          <wp:inline distT="0" distB="0" distL="0" distR="0" wp14:anchorId="6949FB03" wp14:editId="562F80E0">
            <wp:extent cx="5135270" cy="3532993"/>
            <wp:effectExtent l="0" t="0" r="8255" b="0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8796" cy="35629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AE0E3A" w14:textId="77777777" w:rsidR="0044041E" w:rsidRDefault="00CD6A8F" w:rsidP="00CD6A8F">
      <w:pPr>
        <w:rPr>
          <w:lang w:val="en-US"/>
        </w:rPr>
      </w:pPr>
      <w:r w:rsidRPr="0044041E">
        <w:rPr>
          <w:lang w:val="en-US"/>
        </w:rPr>
        <w:t>“sudo apt upgrade”</w:t>
      </w:r>
      <w:r w:rsidR="0044041E" w:rsidRPr="0044041E">
        <w:rPr>
          <w:lang w:val="en-US"/>
        </w:rPr>
        <w:t xml:space="preserve"> O “sudo apt full-up</w:t>
      </w:r>
      <w:r w:rsidR="0044041E">
        <w:rPr>
          <w:lang w:val="en-US"/>
        </w:rPr>
        <w:t>grade”</w:t>
      </w:r>
    </w:p>
    <w:p w14:paraId="1864821E" w14:textId="77777777" w:rsidR="00A43CAA" w:rsidRDefault="004B202E" w:rsidP="004B202E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76FE298" wp14:editId="1A54DD87">
            <wp:extent cx="5184278" cy="3555162"/>
            <wp:effectExtent l="0" t="0" r="0" b="7620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1790" cy="35740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E07178" w14:textId="77777777" w:rsidR="004B202E" w:rsidRPr="0044041E" w:rsidRDefault="00A43CAA" w:rsidP="00A43CAA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4C344B5" wp14:editId="122FA43B">
            <wp:extent cx="5347335" cy="3665220"/>
            <wp:effectExtent l="0" t="0" r="5715" b="0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7335" cy="3665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6DE7C0" w14:textId="77777777" w:rsidR="00A43CAA" w:rsidRDefault="00A43CAA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  <w:u w:val="single"/>
        </w:rPr>
      </w:pPr>
      <w:r>
        <w:br w:type="page"/>
      </w:r>
    </w:p>
    <w:p w14:paraId="2E60A4D1" w14:textId="77777777" w:rsidR="00236B86" w:rsidRDefault="00BA523D" w:rsidP="00BA523D">
      <w:pPr>
        <w:pStyle w:val="Ttulo2"/>
      </w:pPr>
      <w:bookmarkStart w:id="9" w:name="_Toc150974388"/>
      <w:r>
        <w:lastRenderedPageBreak/>
        <w:t>Acceda a la aplicación para ver los discos del sistema y muestre el sistema de archivos utilizado en la partición donde está instalado Linu</w:t>
      </w:r>
      <w:r>
        <w:t>x</w:t>
      </w:r>
      <w:bookmarkEnd w:id="9"/>
    </w:p>
    <w:p w14:paraId="4C9FA743" w14:textId="77777777" w:rsidR="00236B86" w:rsidRDefault="00D354C2" w:rsidP="00236B86">
      <w:pPr>
        <w:tabs>
          <w:tab w:val="left" w:pos="7523"/>
        </w:tabs>
      </w:pPr>
      <w:r>
        <w:t xml:space="preserve">Para ello, colocamos en el terminal “sudo fdisk -l” para ver un listado de todos los discos y particiones, pero las que nos interesan son las </w:t>
      </w:r>
      <w:r w:rsidRPr="00D354C2">
        <w:rPr>
          <w:b/>
        </w:rPr>
        <w:t>“/dev/</w:t>
      </w:r>
      <w:proofErr w:type="spellStart"/>
      <w:r w:rsidRPr="00D354C2">
        <w:rPr>
          <w:b/>
        </w:rPr>
        <w:t>sdX</w:t>
      </w:r>
      <w:proofErr w:type="spellEnd"/>
      <w:r w:rsidRPr="00D354C2">
        <w:rPr>
          <w:b/>
        </w:rPr>
        <w:t>”</w:t>
      </w:r>
      <w:r>
        <w:rPr>
          <w:b/>
        </w:rPr>
        <w:t xml:space="preserve"> </w:t>
      </w:r>
      <w:r>
        <w:t>que son los discos.</w:t>
      </w:r>
    </w:p>
    <w:p w14:paraId="23E09E2B" w14:textId="77777777" w:rsidR="00D354C2" w:rsidRDefault="00D354C2" w:rsidP="00236B86">
      <w:pPr>
        <w:tabs>
          <w:tab w:val="left" w:pos="7523"/>
        </w:tabs>
      </w:pPr>
      <w:r>
        <w:rPr>
          <w:noProof/>
        </w:rPr>
        <w:drawing>
          <wp:inline distT="0" distB="0" distL="0" distR="0" wp14:anchorId="7D3D7CE6" wp14:editId="3AED7DEA">
            <wp:extent cx="5391150" cy="3613785"/>
            <wp:effectExtent l="0" t="0" r="0" b="5715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613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208F84" w14:textId="77777777" w:rsidR="00D354C2" w:rsidRDefault="00D354C2" w:rsidP="00236B86">
      <w:pPr>
        <w:tabs>
          <w:tab w:val="left" w:pos="7523"/>
        </w:tabs>
      </w:pPr>
      <w:r>
        <w:t xml:space="preserve">Y como se puede ver, linux se encuentra instalado en el disco </w:t>
      </w:r>
      <w:r w:rsidRPr="00D354C2">
        <w:rPr>
          <w:b/>
        </w:rPr>
        <w:t>/dev/sda1</w:t>
      </w:r>
      <w:r>
        <w:t xml:space="preserve"> ya que ocupa 25gb</w:t>
      </w:r>
    </w:p>
    <w:p w14:paraId="2B2EA820" w14:textId="77777777" w:rsidR="00D43C74" w:rsidRDefault="00D354C2" w:rsidP="00236B86">
      <w:pPr>
        <w:tabs>
          <w:tab w:val="left" w:pos="7523"/>
        </w:tabs>
      </w:pPr>
      <w:r>
        <w:rPr>
          <w:noProof/>
        </w:rPr>
        <w:drawing>
          <wp:inline distT="0" distB="0" distL="0" distR="0" wp14:anchorId="44044550" wp14:editId="72E3D697">
            <wp:extent cx="5391150" cy="3628390"/>
            <wp:effectExtent l="0" t="0" r="0" b="0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628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F4A021" w14:textId="77777777" w:rsidR="00D43C74" w:rsidRDefault="00D43C74">
      <w:r>
        <w:br w:type="page"/>
      </w:r>
    </w:p>
    <w:p w14:paraId="3EAFD6EC" w14:textId="77777777" w:rsidR="00D354C2" w:rsidRDefault="00D43C74" w:rsidP="00236B86">
      <w:pPr>
        <w:tabs>
          <w:tab w:val="left" w:pos="7523"/>
        </w:tabs>
      </w:pPr>
      <w:r>
        <w:lastRenderedPageBreak/>
        <w:t>También hay aplicaciones que nos pueden mostrar lo mismo, pero de manera gráfica y más sencilla para el usuario, por ejemplo, gparted</w:t>
      </w:r>
    </w:p>
    <w:p w14:paraId="7AD4F9C4" w14:textId="77777777" w:rsidR="00D43C74" w:rsidRDefault="002D66D5" w:rsidP="00236B86">
      <w:pPr>
        <w:tabs>
          <w:tab w:val="left" w:pos="7523"/>
        </w:tabs>
      </w:pPr>
      <w:r>
        <w:rPr>
          <w:noProof/>
        </w:rPr>
        <w:drawing>
          <wp:inline distT="0" distB="0" distL="0" distR="0" wp14:anchorId="29AC5877" wp14:editId="53CA9F93">
            <wp:extent cx="5391150" cy="2911475"/>
            <wp:effectExtent l="0" t="0" r="0" b="3175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91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7ED2D5" w14:textId="77777777" w:rsidR="00D43C74" w:rsidRPr="00D354C2" w:rsidRDefault="00D43C74" w:rsidP="00236B86">
      <w:pPr>
        <w:tabs>
          <w:tab w:val="left" w:pos="7523"/>
        </w:tabs>
      </w:pPr>
    </w:p>
    <w:p w14:paraId="376B0E52" w14:textId="77777777" w:rsidR="00D354C2" w:rsidRPr="00236B86" w:rsidRDefault="00D354C2" w:rsidP="00236B86">
      <w:pPr>
        <w:tabs>
          <w:tab w:val="left" w:pos="7523"/>
        </w:tabs>
      </w:pPr>
    </w:p>
    <w:sectPr w:rsidR="00D354C2" w:rsidRPr="00236B86" w:rsidSect="002E7155">
      <w:headerReference w:type="default" r:id="rId72"/>
      <w:footerReference w:type="default" r:id="rId73"/>
      <w:pgSz w:w="11906" w:h="16838"/>
      <w:pgMar w:top="1417" w:right="1701" w:bottom="1417" w:left="1701" w:header="708" w:footer="708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FFB3F70" w14:textId="77777777" w:rsidR="002A16AC" w:rsidRDefault="002A16AC" w:rsidP="00906D29">
      <w:pPr>
        <w:spacing w:after="0" w:line="240" w:lineRule="auto"/>
      </w:pPr>
      <w:r>
        <w:separator/>
      </w:r>
    </w:p>
  </w:endnote>
  <w:endnote w:type="continuationSeparator" w:id="0">
    <w:p w14:paraId="27AF6716" w14:textId="77777777" w:rsidR="002A16AC" w:rsidRDefault="002A16AC" w:rsidP="00906D2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F6C7E16" w14:textId="77777777" w:rsidR="00A877C8" w:rsidRDefault="00A877C8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32C31F3" w14:textId="77777777" w:rsidR="003211DF" w:rsidRDefault="003211DF">
    <w:pPr>
      <w:pStyle w:val="Piedepgina"/>
      <w:jc w:val="center"/>
      <w:rPr>
        <w:caps/>
        <w:color w:val="4472C4" w:themeColor="accent1"/>
      </w:rPr>
    </w:pPr>
  </w:p>
  <w:p w14:paraId="5184FB76" w14:textId="77777777" w:rsidR="00906D29" w:rsidRDefault="00906D29" w:rsidP="00906D29">
    <w:pPr>
      <w:pStyle w:val="Piedepgina"/>
      <w:tabs>
        <w:tab w:val="clear" w:pos="4252"/>
        <w:tab w:val="clear" w:pos="8504"/>
        <w:tab w:val="left" w:pos="3581"/>
      </w:tabs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0115143" w14:textId="77777777" w:rsidR="00906D29" w:rsidRDefault="00906D29">
    <w:pPr>
      <w:pStyle w:val="Encabezado"/>
      <w:pBdr>
        <w:top w:val="single" w:sz="6" w:space="10" w:color="4472C4" w:themeColor="accent1"/>
      </w:pBdr>
      <w:spacing w:before="240"/>
      <w:jc w:val="center"/>
      <w:rPr>
        <w:color w:val="4472C4" w:themeColor="accent1"/>
      </w:rPr>
    </w:pPr>
    <w:r>
      <w:rPr>
        <w:noProof/>
        <w:color w:val="4472C4" w:themeColor="accent1"/>
      </w:rPr>
      <w:tab/>
    </w:r>
    <w:r>
      <w:rPr>
        <w:noProof/>
        <w:color w:val="4472C4" w:themeColor="accent1"/>
      </w:rPr>
      <w:tab/>
    </w:r>
    <w:r w:rsidRPr="00906D29">
      <w:rPr>
        <w:noProof/>
        <w:color w:val="4472C4" w:themeColor="accent1"/>
      </w:rPr>
      <w:t>1</w:t>
    </w:r>
  </w:p>
  <w:p w14:paraId="3367372E" w14:textId="77777777" w:rsidR="00906D29" w:rsidRDefault="00906D29">
    <w:pPr>
      <w:pStyle w:val="Piedepgina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0227264" w14:textId="77777777" w:rsidR="003211DF" w:rsidRPr="00A877C8" w:rsidRDefault="003211DF" w:rsidP="00CA45C1">
    <w:pPr>
      <w:pStyle w:val="Piedepgina"/>
      <w:shd w:val="clear" w:color="auto" w:fill="4472C4" w:themeFill="accent1"/>
      <w:jc w:val="center"/>
      <w:rPr>
        <w:rFonts w:ascii="Times New Roman" w:hAnsi="Times New Roman" w:cs="Times New Roman"/>
        <w:b/>
        <w:caps/>
        <w:color w:val="FFFFFF" w:themeColor="background1"/>
        <w:sz w:val="24"/>
      </w:rPr>
    </w:pPr>
    <w:r w:rsidRPr="00A877C8">
      <w:rPr>
        <w:rFonts w:ascii="Times New Roman" w:hAnsi="Times New Roman" w:cs="Times New Roman"/>
        <w:b/>
        <w:caps/>
        <w:color w:val="FFFFFF" w:themeColor="background1"/>
        <w:sz w:val="24"/>
      </w:rPr>
      <w:fldChar w:fldCharType="begin"/>
    </w:r>
    <w:r w:rsidRPr="00A877C8">
      <w:rPr>
        <w:rFonts w:ascii="Times New Roman" w:hAnsi="Times New Roman" w:cs="Times New Roman"/>
        <w:b/>
        <w:caps/>
        <w:color w:val="FFFFFF" w:themeColor="background1"/>
        <w:sz w:val="24"/>
      </w:rPr>
      <w:instrText>PAGE   \* MERGEFORMAT</w:instrText>
    </w:r>
    <w:r w:rsidRPr="00A877C8">
      <w:rPr>
        <w:rFonts w:ascii="Times New Roman" w:hAnsi="Times New Roman" w:cs="Times New Roman"/>
        <w:b/>
        <w:caps/>
        <w:color w:val="FFFFFF" w:themeColor="background1"/>
        <w:sz w:val="24"/>
      </w:rPr>
      <w:fldChar w:fldCharType="separate"/>
    </w:r>
    <w:r w:rsidRPr="00A877C8">
      <w:rPr>
        <w:rFonts w:ascii="Times New Roman" w:hAnsi="Times New Roman" w:cs="Times New Roman"/>
        <w:b/>
        <w:caps/>
        <w:color w:val="FFFFFF" w:themeColor="background1"/>
        <w:sz w:val="24"/>
      </w:rPr>
      <w:t>2</w:t>
    </w:r>
    <w:r w:rsidRPr="00A877C8">
      <w:rPr>
        <w:rFonts w:ascii="Times New Roman" w:hAnsi="Times New Roman" w:cs="Times New Roman"/>
        <w:b/>
        <w:caps/>
        <w:color w:val="FFFFFF" w:themeColor="background1"/>
        <w:sz w:val="24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1E34554" w14:textId="77777777" w:rsidR="002A16AC" w:rsidRDefault="002A16AC" w:rsidP="00906D29">
      <w:pPr>
        <w:spacing w:after="0" w:line="240" w:lineRule="auto"/>
      </w:pPr>
      <w:r>
        <w:separator/>
      </w:r>
    </w:p>
  </w:footnote>
  <w:footnote w:type="continuationSeparator" w:id="0">
    <w:p w14:paraId="6BDB8079" w14:textId="77777777" w:rsidR="002A16AC" w:rsidRDefault="002A16AC" w:rsidP="00906D2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25A2D45" w14:textId="77777777" w:rsidR="00A877C8" w:rsidRDefault="00A877C8">
    <w:pPr>
      <w:pStyle w:val="Encabezado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C9B21D2" w14:textId="77777777" w:rsidR="00A877C8" w:rsidRDefault="00A877C8">
    <w:pPr>
      <w:pStyle w:val="Encabezado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4FE0D2E" w14:textId="77777777" w:rsidR="00906D29" w:rsidRDefault="00906D29">
    <w:pPr>
      <w:pStyle w:val="Encabezado"/>
    </w:pPr>
    <w:r>
      <w:t>1ºDAW</w:t>
    </w:r>
    <w:r>
      <w:tab/>
    </w:r>
    <w:r>
      <w:tab/>
      <w:t>Adrián Tirado Ramos</w: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6C2C591" w14:textId="77777777" w:rsidR="00F52BCD" w:rsidRPr="00A877C8" w:rsidRDefault="00F52BCD" w:rsidP="00CA45C1">
    <w:pPr>
      <w:pStyle w:val="Encabezado"/>
      <w:shd w:val="clear" w:color="auto" w:fill="4472C4" w:themeFill="accent1"/>
      <w:rPr>
        <w:rFonts w:ascii="Times New Roman" w:hAnsi="Times New Roman" w:cs="Times New Roman"/>
        <w:b/>
        <w:color w:val="FFFFFF" w:themeColor="background1"/>
        <w:sz w:val="24"/>
      </w:rPr>
    </w:pPr>
    <w:r w:rsidRPr="00A877C8">
      <w:rPr>
        <w:rFonts w:ascii="Times New Roman" w:hAnsi="Times New Roman" w:cs="Times New Roman"/>
        <w:b/>
        <w:color w:val="FFFFFF" w:themeColor="background1"/>
        <w:sz w:val="24"/>
      </w:rPr>
      <w:t>1ºDAW</w:t>
    </w:r>
    <w:r w:rsidRPr="00A877C8">
      <w:rPr>
        <w:rFonts w:ascii="Times New Roman" w:hAnsi="Times New Roman" w:cs="Times New Roman"/>
        <w:b/>
        <w:color w:val="FFFFFF" w:themeColor="background1"/>
        <w:sz w:val="24"/>
      </w:rPr>
      <w:tab/>
    </w:r>
    <w:r w:rsidRPr="00A877C8">
      <w:rPr>
        <w:rFonts w:ascii="Times New Roman" w:hAnsi="Times New Roman" w:cs="Times New Roman"/>
        <w:b/>
        <w:color w:val="FFFFFF" w:themeColor="background1"/>
        <w:sz w:val="24"/>
      </w:rPr>
      <w:tab/>
      <w:t>Adrián Tirado Ramos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proofState w:spelling="clean" w:grammar="clean"/>
  <w:attachedTemplate r:id="rId1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A6217"/>
    <w:rsid w:val="000A52EF"/>
    <w:rsid w:val="001A6217"/>
    <w:rsid w:val="001F2A67"/>
    <w:rsid w:val="00236B86"/>
    <w:rsid w:val="00263AC1"/>
    <w:rsid w:val="002820EF"/>
    <w:rsid w:val="002931F0"/>
    <w:rsid w:val="002A16AC"/>
    <w:rsid w:val="002D66D5"/>
    <w:rsid w:val="002E7155"/>
    <w:rsid w:val="0030468D"/>
    <w:rsid w:val="003211DF"/>
    <w:rsid w:val="0044041E"/>
    <w:rsid w:val="004B202E"/>
    <w:rsid w:val="00510F45"/>
    <w:rsid w:val="00516F5C"/>
    <w:rsid w:val="005A2781"/>
    <w:rsid w:val="006F3827"/>
    <w:rsid w:val="00716F80"/>
    <w:rsid w:val="007532A9"/>
    <w:rsid w:val="00762C38"/>
    <w:rsid w:val="007B7819"/>
    <w:rsid w:val="00906D29"/>
    <w:rsid w:val="00977CDD"/>
    <w:rsid w:val="00A0651E"/>
    <w:rsid w:val="00A43CAA"/>
    <w:rsid w:val="00A877C8"/>
    <w:rsid w:val="00AA5AA9"/>
    <w:rsid w:val="00AB6999"/>
    <w:rsid w:val="00B00C2F"/>
    <w:rsid w:val="00BA523D"/>
    <w:rsid w:val="00C03BA2"/>
    <w:rsid w:val="00C92418"/>
    <w:rsid w:val="00CA45C1"/>
    <w:rsid w:val="00CD6A8F"/>
    <w:rsid w:val="00D354C2"/>
    <w:rsid w:val="00D43C74"/>
    <w:rsid w:val="00DE6CFB"/>
    <w:rsid w:val="00E7637D"/>
    <w:rsid w:val="00EA49E4"/>
    <w:rsid w:val="00EA7F1D"/>
    <w:rsid w:val="00ED6662"/>
    <w:rsid w:val="00F24305"/>
    <w:rsid w:val="00F25F00"/>
    <w:rsid w:val="00F52BCD"/>
    <w:rsid w:val="00FC33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0C45C31F"/>
  <w15:chartTrackingRefBased/>
  <w15:docId w15:val="{5C2D15DC-3F66-45F7-A70B-CD6819EE85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EA7F1D"/>
    <w:pPr>
      <w:keepNext/>
      <w:keepLines/>
      <w:spacing w:before="240" w:after="0"/>
      <w:outlineLvl w:val="0"/>
    </w:pPr>
    <w:rPr>
      <w:rFonts w:ascii="Times New Roman" w:eastAsiaTheme="majorEastAsia" w:hAnsi="Times New Roman" w:cstheme="majorBidi"/>
      <w:b/>
      <w:color w:val="2F5496" w:themeColor="accent1" w:themeShade="BF"/>
      <w:sz w:val="30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EA7F1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  <w:u w:val="single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Sinespaciado">
    <w:name w:val="No Spacing"/>
    <w:link w:val="SinespaciadoCar"/>
    <w:uiPriority w:val="1"/>
    <w:qFormat/>
    <w:rsid w:val="00906D29"/>
    <w:pPr>
      <w:spacing w:after="0" w:line="240" w:lineRule="auto"/>
    </w:pPr>
    <w:rPr>
      <w:rFonts w:eastAsiaTheme="minorEastAsia"/>
      <w:lang w:eastAsia="es-ES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906D29"/>
    <w:rPr>
      <w:rFonts w:eastAsiaTheme="minorEastAsia"/>
      <w:lang w:eastAsia="es-ES"/>
    </w:rPr>
  </w:style>
  <w:style w:type="character" w:styleId="Textodelmarcadordeposicin">
    <w:name w:val="Placeholder Text"/>
    <w:basedOn w:val="Fuentedeprrafopredeter"/>
    <w:uiPriority w:val="99"/>
    <w:semiHidden/>
    <w:rsid w:val="00906D29"/>
    <w:rPr>
      <w:color w:val="808080"/>
    </w:rPr>
  </w:style>
  <w:style w:type="paragraph" w:styleId="Encabezado">
    <w:name w:val="header"/>
    <w:basedOn w:val="Normal"/>
    <w:link w:val="EncabezadoCar"/>
    <w:uiPriority w:val="99"/>
    <w:unhideWhenUsed/>
    <w:rsid w:val="00906D2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906D29"/>
  </w:style>
  <w:style w:type="paragraph" w:styleId="Piedepgina">
    <w:name w:val="footer"/>
    <w:basedOn w:val="Normal"/>
    <w:link w:val="PiedepginaCar"/>
    <w:uiPriority w:val="99"/>
    <w:unhideWhenUsed/>
    <w:rsid w:val="00906D2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906D29"/>
  </w:style>
  <w:style w:type="paragraph" w:customStyle="1" w:styleId="Texto">
    <w:name w:val="Texto"/>
    <w:basedOn w:val="Normal"/>
    <w:link w:val="TextoCar"/>
    <w:qFormat/>
    <w:rsid w:val="00ED6662"/>
    <w:rPr>
      <w:rFonts w:ascii="Times New Roman" w:hAnsi="Times New Roman" w:cs="Times New Roman"/>
      <w:sz w:val="24"/>
      <w:szCs w:val="24"/>
    </w:rPr>
  </w:style>
  <w:style w:type="character" w:customStyle="1" w:styleId="Ttulo1Car">
    <w:name w:val="Título 1 Car"/>
    <w:basedOn w:val="Fuentedeprrafopredeter"/>
    <w:link w:val="Ttulo1"/>
    <w:uiPriority w:val="9"/>
    <w:rsid w:val="00EA7F1D"/>
    <w:rPr>
      <w:rFonts w:ascii="Times New Roman" w:eastAsiaTheme="majorEastAsia" w:hAnsi="Times New Roman" w:cstheme="majorBidi"/>
      <w:b/>
      <w:color w:val="2F5496" w:themeColor="accent1" w:themeShade="BF"/>
      <w:sz w:val="30"/>
      <w:szCs w:val="32"/>
    </w:rPr>
  </w:style>
  <w:style w:type="character" w:customStyle="1" w:styleId="TextoCar">
    <w:name w:val="Texto Car"/>
    <w:basedOn w:val="Fuentedeprrafopredeter"/>
    <w:link w:val="Texto"/>
    <w:rsid w:val="00ED6662"/>
    <w:rPr>
      <w:rFonts w:ascii="Times New Roman" w:hAnsi="Times New Roman" w:cs="Times New Roman"/>
      <w:sz w:val="24"/>
      <w:szCs w:val="24"/>
    </w:rPr>
  </w:style>
  <w:style w:type="paragraph" w:styleId="TtuloTDC">
    <w:name w:val="TOC Heading"/>
    <w:basedOn w:val="Ttulo1"/>
    <w:next w:val="Normal"/>
    <w:uiPriority w:val="39"/>
    <w:unhideWhenUsed/>
    <w:qFormat/>
    <w:rsid w:val="00EA7F1D"/>
    <w:pPr>
      <w:outlineLvl w:val="9"/>
    </w:pPr>
    <w:rPr>
      <w:lang w:eastAsia="es-ES"/>
    </w:rPr>
  </w:style>
  <w:style w:type="paragraph" w:styleId="TDC2">
    <w:name w:val="toc 2"/>
    <w:basedOn w:val="Normal"/>
    <w:next w:val="Normal"/>
    <w:autoRedefine/>
    <w:uiPriority w:val="39"/>
    <w:unhideWhenUsed/>
    <w:rsid w:val="00EA7F1D"/>
    <w:pPr>
      <w:spacing w:after="0"/>
      <w:ind w:left="220"/>
    </w:pPr>
    <w:rPr>
      <w:rFonts w:cstheme="minorHAnsi"/>
      <w:smallCaps/>
      <w:sz w:val="20"/>
      <w:szCs w:val="20"/>
    </w:rPr>
  </w:style>
  <w:style w:type="paragraph" w:styleId="TDC1">
    <w:name w:val="toc 1"/>
    <w:basedOn w:val="Normal"/>
    <w:next w:val="Normal"/>
    <w:autoRedefine/>
    <w:uiPriority w:val="39"/>
    <w:unhideWhenUsed/>
    <w:rsid w:val="00EA7F1D"/>
    <w:pPr>
      <w:spacing w:before="120" w:after="120"/>
    </w:pPr>
    <w:rPr>
      <w:rFonts w:cstheme="minorHAnsi"/>
      <w:b/>
      <w:bCs/>
      <w:caps/>
      <w:sz w:val="20"/>
      <w:szCs w:val="20"/>
    </w:rPr>
  </w:style>
  <w:style w:type="paragraph" w:styleId="TDC3">
    <w:name w:val="toc 3"/>
    <w:basedOn w:val="Normal"/>
    <w:next w:val="Normal"/>
    <w:autoRedefine/>
    <w:uiPriority w:val="39"/>
    <w:unhideWhenUsed/>
    <w:rsid w:val="00EA7F1D"/>
    <w:pPr>
      <w:spacing w:after="0"/>
      <w:ind w:left="440"/>
    </w:pPr>
    <w:rPr>
      <w:rFonts w:cstheme="minorHAnsi"/>
      <w:i/>
      <w:iCs/>
      <w:sz w:val="20"/>
      <w:szCs w:val="20"/>
    </w:rPr>
  </w:style>
  <w:style w:type="character" w:customStyle="1" w:styleId="Ttulo2Car">
    <w:name w:val="Título 2 Car"/>
    <w:basedOn w:val="Fuentedeprrafopredeter"/>
    <w:link w:val="Ttulo2"/>
    <w:uiPriority w:val="9"/>
    <w:rsid w:val="00EA7F1D"/>
    <w:rPr>
      <w:rFonts w:asciiTheme="majorHAnsi" w:eastAsiaTheme="majorEastAsia" w:hAnsiTheme="majorHAnsi" w:cstheme="majorBidi"/>
      <w:color w:val="2F5496" w:themeColor="accent1" w:themeShade="BF"/>
      <w:sz w:val="26"/>
      <w:szCs w:val="26"/>
      <w:u w:val="single"/>
    </w:rPr>
  </w:style>
  <w:style w:type="paragraph" w:styleId="TDC4">
    <w:name w:val="toc 4"/>
    <w:basedOn w:val="Normal"/>
    <w:next w:val="Normal"/>
    <w:autoRedefine/>
    <w:uiPriority w:val="39"/>
    <w:unhideWhenUsed/>
    <w:rsid w:val="00EA7F1D"/>
    <w:pPr>
      <w:spacing w:after="0"/>
      <w:ind w:left="660"/>
    </w:pPr>
    <w:rPr>
      <w:rFonts w:cstheme="minorHAnsi"/>
      <w:sz w:val="18"/>
      <w:szCs w:val="18"/>
    </w:rPr>
  </w:style>
  <w:style w:type="paragraph" w:styleId="TDC5">
    <w:name w:val="toc 5"/>
    <w:basedOn w:val="Normal"/>
    <w:next w:val="Normal"/>
    <w:autoRedefine/>
    <w:uiPriority w:val="39"/>
    <w:unhideWhenUsed/>
    <w:rsid w:val="00EA7F1D"/>
    <w:pPr>
      <w:spacing w:after="0"/>
      <w:ind w:left="880"/>
    </w:pPr>
    <w:rPr>
      <w:rFonts w:cstheme="minorHAnsi"/>
      <w:sz w:val="18"/>
      <w:szCs w:val="18"/>
    </w:rPr>
  </w:style>
  <w:style w:type="paragraph" w:styleId="TDC6">
    <w:name w:val="toc 6"/>
    <w:basedOn w:val="Normal"/>
    <w:next w:val="Normal"/>
    <w:autoRedefine/>
    <w:uiPriority w:val="39"/>
    <w:unhideWhenUsed/>
    <w:rsid w:val="00EA7F1D"/>
    <w:pPr>
      <w:spacing w:after="0"/>
      <w:ind w:left="1100"/>
    </w:pPr>
    <w:rPr>
      <w:rFonts w:cstheme="minorHAnsi"/>
      <w:sz w:val="18"/>
      <w:szCs w:val="18"/>
    </w:rPr>
  </w:style>
  <w:style w:type="paragraph" w:styleId="TDC7">
    <w:name w:val="toc 7"/>
    <w:basedOn w:val="Normal"/>
    <w:next w:val="Normal"/>
    <w:autoRedefine/>
    <w:uiPriority w:val="39"/>
    <w:unhideWhenUsed/>
    <w:rsid w:val="00EA7F1D"/>
    <w:pPr>
      <w:spacing w:after="0"/>
      <w:ind w:left="1320"/>
    </w:pPr>
    <w:rPr>
      <w:rFonts w:cstheme="minorHAnsi"/>
      <w:sz w:val="18"/>
      <w:szCs w:val="18"/>
    </w:rPr>
  </w:style>
  <w:style w:type="paragraph" w:styleId="TDC8">
    <w:name w:val="toc 8"/>
    <w:basedOn w:val="Normal"/>
    <w:next w:val="Normal"/>
    <w:autoRedefine/>
    <w:uiPriority w:val="39"/>
    <w:unhideWhenUsed/>
    <w:rsid w:val="00EA7F1D"/>
    <w:pPr>
      <w:spacing w:after="0"/>
      <w:ind w:left="1540"/>
    </w:pPr>
    <w:rPr>
      <w:rFonts w:cstheme="minorHAnsi"/>
      <w:sz w:val="18"/>
      <w:szCs w:val="18"/>
    </w:rPr>
  </w:style>
  <w:style w:type="paragraph" w:styleId="TDC9">
    <w:name w:val="toc 9"/>
    <w:basedOn w:val="Normal"/>
    <w:next w:val="Normal"/>
    <w:autoRedefine/>
    <w:uiPriority w:val="39"/>
    <w:unhideWhenUsed/>
    <w:rsid w:val="00EA7F1D"/>
    <w:pPr>
      <w:spacing w:after="0"/>
      <w:ind w:left="1760"/>
    </w:pPr>
    <w:rPr>
      <w:rFonts w:cstheme="minorHAnsi"/>
      <w:sz w:val="18"/>
      <w:szCs w:val="18"/>
    </w:rPr>
  </w:style>
  <w:style w:type="character" w:styleId="Hipervnculo">
    <w:name w:val="Hyperlink"/>
    <w:basedOn w:val="Fuentedeprrafopredeter"/>
    <w:uiPriority w:val="99"/>
    <w:unhideWhenUsed/>
    <w:rsid w:val="00EA7F1D"/>
    <w:rPr>
      <w:color w:val="0563C1" w:themeColor="hyperlink"/>
      <w:u w:val="single"/>
    </w:rPr>
  </w:style>
  <w:style w:type="paragraph" w:styleId="Ttulo">
    <w:name w:val="Title"/>
    <w:basedOn w:val="Normal"/>
    <w:next w:val="Normal"/>
    <w:link w:val="TtuloCar"/>
    <w:uiPriority w:val="10"/>
    <w:qFormat/>
    <w:rsid w:val="00EA7F1D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EA7F1D"/>
    <w:rPr>
      <w:rFonts w:asciiTheme="majorHAnsi" w:eastAsiaTheme="majorEastAsia" w:hAnsiTheme="majorHAnsi" w:cstheme="majorBidi"/>
      <w:spacing w:val="-10"/>
      <w:kern w:val="28"/>
      <w:sz w:val="56"/>
      <w:szCs w:val="5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.png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9" Type="http://schemas.openxmlformats.org/officeDocument/2006/relationships/image" Target="media/image27.png"/><Relationship Id="rId21" Type="http://schemas.openxmlformats.org/officeDocument/2006/relationships/image" Target="media/image9.png"/><Relationship Id="rId34" Type="http://schemas.openxmlformats.org/officeDocument/2006/relationships/image" Target="media/image22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63" Type="http://schemas.openxmlformats.org/officeDocument/2006/relationships/image" Target="media/image51.png"/><Relationship Id="rId68" Type="http://schemas.openxmlformats.org/officeDocument/2006/relationships/image" Target="media/image56.png"/><Relationship Id="rId7" Type="http://schemas.openxmlformats.org/officeDocument/2006/relationships/header" Target="header1.xml"/><Relationship Id="rId71" Type="http://schemas.openxmlformats.org/officeDocument/2006/relationships/image" Target="media/image59.png"/><Relationship Id="rId2" Type="http://schemas.openxmlformats.org/officeDocument/2006/relationships/styles" Target="styles.xml"/><Relationship Id="rId16" Type="http://schemas.openxmlformats.org/officeDocument/2006/relationships/image" Target="media/image4.png"/><Relationship Id="rId29" Type="http://schemas.openxmlformats.org/officeDocument/2006/relationships/image" Target="media/image17.png"/><Relationship Id="rId11" Type="http://schemas.openxmlformats.org/officeDocument/2006/relationships/header" Target="header3.xml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53" Type="http://schemas.openxmlformats.org/officeDocument/2006/relationships/image" Target="media/image41.png"/><Relationship Id="rId58" Type="http://schemas.openxmlformats.org/officeDocument/2006/relationships/image" Target="media/image46.png"/><Relationship Id="rId66" Type="http://schemas.openxmlformats.org/officeDocument/2006/relationships/image" Target="media/image54.png"/><Relationship Id="rId74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49" Type="http://schemas.openxmlformats.org/officeDocument/2006/relationships/image" Target="media/image37.png"/><Relationship Id="rId57" Type="http://schemas.openxmlformats.org/officeDocument/2006/relationships/image" Target="media/image45.png"/><Relationship Id="rId61" Type="http://schemas.openxmlformats.org/officeDocument/2006/relationships/image" Target="media/image49.png"/><Relationship Id="rId10" Type="http://schemas.openxmlformats.org/officeDocument/2006/relationships/footer" Target="footer2.xml"/><Relationship Id="rId19" Type="http://schemas.openxmlformats.org/officeDocument/2006/relationships/image" Target="media/image7.png"/><Relationship Id="rId31" Type="http://schemas.openxmlformats.org/officeDocument/2006/relationships/image" Target="media/image19.png"/><Relationship Id="rId44" Type="http://schemas.openxmlformats.org/officeDocument/2006/relationships/image" Target="media/image32.png"/><Relationship Id="rId52" Type="http://schemas.openxmlformats.org/officeDocument/2006/relationships/image" Target="media/image40.png"/><Relationship Id="rId60" Type="http://schemas.openxmlformats.org/officeDocument/2006/relationships/image" Target="media/image48.png"/><Relationship Id="rId65" Type="http://schemas.openxmlformats.org/officeDocument/2006/relationships/image" Target="media/image53.png"/><Relationship Id="rId73" Type="http://schemas.openxmlformats.org/officeDocument/2006/relationships/footer" Target="footer4.xml"/><Relationship Id="rId4" Type="http://schemas.openxmlformats.org/officeDocument/2006/relationships/webSettings" Target="webSettings.xml"/><Relationship Id="rId9" Type="http://schemas.openxmlformats.org/officeDocument/2006/relationships/footer" Target="footer1.xml"/><Relationship Id="rId14" Type="http://schemas.openxmlformats.org/officeDocument/2006/relationships/image" Target="media/image2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56" Type="http://schemas.openxmlformats.org/officeDocument/2006/relationships/image" Target="media/image44.png"/><Relationship Id="rId64" Type="http://schemas.openxmlformats.org/officeDocument/2006/relationships/image" Target="media/image52.png"/><Relationship Id="rId69" Type="http://schemas.openxmlformats.org/officeDocument/2006/relationships/image" Target="media/image57.png"/><Relationship Id="rId8" Type="http://schemas.openxmlformats.org/officeDocument/2006/relationships/header" Target="header2.xml"/><Relationship Id="rId51" Type="http://schemas.openxmlformats.org/officeDocument/2006/relationships/image" Target="media/image39.png"/><Relationship Id="rId72" Type="http://schemas.openxmlformats.org/officeDocument/2006/relationships/header" Target="header4.xml"/><Relationship Id="rId3" Type="http://schemas.openxmlformats.org/officeDocument/2006/relationships/settings" Target="settings.xml"/><Relationship Id="rId12" Type="http://schemas.openxmlformats.org/officeDocument/2006/relationships/footer" Target="footer3.xm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image" Target="media/image34.png"/><Relationship Id="rId59" Type="http://schemas.openxmlformats.org/officeDocument/2006/relationships/image" Target="media/image47.png"/><Relationship Id="rId67" Type="http://schemas.openxmlformats.org/officeDocument/2006/relationships/image" Target="media/image55.png"/><Relationship Id="rId20" Type="http://schemas.openxmlformats.org/officeDocument/2006/relationships/image" Target="media/image8.png"/><Relationship Id="rId41" Type="http://schemas.openxmlformats.org/officeDocument/2006/relationships/image" Target="media/image29.png"/><Relationship Id="rId54" Type="http://schemas.openxmlformats.org/officeDocument/2006/relationships/image" Target="media/image42.png"/><Relationship Id="rId62" Type="http://schemas.openxmlformats.org/officeDocument/2006/relationships/image" Target="media/image50.png"/><Relationship Id="rId70" Type="http://schemas.openxmlformats.org/officeDocument/2006/relationships/image" Target="media/image58.png"/><Relationship Id="rId75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1DAW\repositorio_git\daw1\plantilla.dotx" TargetMode="Externa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1A22895-77C8-4453-9FFC-329C6E3D4F2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plantilla.dotx</Template>
  <TotalTime>70</TotalTime>
  <Pages>1</Pages>
  <Words>888</Words>
  <Characters>4887</Characters>
  <Application>Microsoft Office Word</Application>
  <DocSecurity>0</DocSecurity>
  <Lines>40</Lines>
  <Paragraphs>11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Adrián Tirado Ramos</vt:lpstr>
    </vt:vector>
  </TitlesOfParts>
  <Company/>
  <LinksUpToDate>false</LinksUpToDate>
  <CharactersWithSpaces>5764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Adrián Tirado Ramos</dc:title>
  <dc:subject/>
  <dc:creator>1DAW</dc:creator>
  <cp:keywords/>
  <dc:description/>
  <cp:lastModifiedBy>1DAW</cp:lastModifiedBy>
  <cp:revision>21</cp:revision>
  <cp:lastPrinted>2023-11-15T20:02:00Z</cp:lastPrinted>
  <dcterms:created xsi:type="dcterms:W3CDTF">2023-11-15T18:53:00Z</dcterms:created>
  <dcterms:modified xsi:type="dcterms:W3CDTF">2023-11-15T20:03:00Z</dcterms:modified>
</cp:coreProperties>
</file>