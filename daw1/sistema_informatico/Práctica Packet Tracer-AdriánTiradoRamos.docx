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D29" w:rsidRDefault="00716F80" w:rsidP="00716F80">
      <w:r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934EC10" wp14:editId="6E50E818">
                <wp:simplePos x="0" y="0"/>
                <wp:positionH relativeFrom="margin">
                  <wp:posOffset>2763672</wp:posOffset>
                </wp:positionH>
                <wp:positionV relativeFrom="paragraph">
                  <wp:posOffset>-6824</wp:posOffset>
                </wp:positionV>
                <wp:extent cx="3126105" cy="543560"/>
                <wp:effectExtent l="0" t="0" r="0" b="889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F80" w:rsidRPr="003211DF" w:rsidRDefault="00716F80" w:rsidP="00716F80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Adrián Tirado Ramos</w:t>
                            </w:r>
                          </w:p>
                          <w:p w:rsidR="00716F80" w:rsidRDefault="00716F80" w:rsidP="00716F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34EC1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17.6pt;margin-top:-.55pt;width:246.15pt;height:42.8pt;z-index:-251650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" filled="f" stroked="f">
                <v:textbox>
                  <w:txbxContent>
                    <w:p w:rsidR="00716F80" w:rsidRPr="003211DF" w:rsidRDefault="00716F80" w:rsidP="00716F80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Adrián Tirado Ramos</w:t>
                      </w:r>
                    </w:p>
                    <w:p w:rsidR="00716F80" w:rsidRDefault="00716F80" w:rsidP="00716F80"/>
                  </w:txbxContent>
                </v:textbox>
                <w10:wrap anchorx="margin"/>
              </v:shape>
            </w:pict>
          </mc:Fallback>
        </mc:AlternateContent>
      </w:r>
      <w:r w:rsidR="00F52BCD"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32A3BAC" wp14:editId="2D86327E">
                <wp:simplePos x="0" y="0"/>
                <wp:positionH relativeFrom="margin">
                  <wp:align>left</wp:align>
                </wp:positionH>
                <wp:positionV relativeFrom="paragraph">
                  <wp:posOffset>7135598</wp:posOffset>
                </wp:positionV>
                <wp:extent cx="3126105" cy="543560"/>
                <wp:effectExtent l="0" t="0" r="0" b="889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BCD" w:rsidRPr="003211DF" w:rsidRDefault="00581340" w:rsidP="00F52BCD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Sistemas Informáticos</w:t>
                            </w:r>
                          </w:p>
                          <w:p w:rsidR="00F52BCD" w:rsidRDefault="00F52BCD" w:rsidP="00F52B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A3BAC" id="Cuadro de texto 3" o:spid="_x0000_s1027" type="#_x0000_t202" style="position:absolute;margin-left:0;margin-top:561.85pt;width:246.15pt;height:42.8pt;z-index:-251652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" filled="f" stroked="f">
                <v:textbox>
                  <w:txbxContent>
                    <w:p w:rsidR="00F52BCD" w:rsidRPr="003211DF" w:rsidRDefault="00581340" w:rsidP="00F52BCD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Sistemas Informáticos</w:t>
                      </w:r>
                    </w:p>
                    <w:p w:rsidR="00F52BCD" w:rsidRDefault="00F52BCD" w:rsidP="00F52BCD"/>
                  </w:txbxContent>
                </v:textbox>
                <w10:wrap anchorx="margin"/>
              </v:shape>
            </w:pict>
          </mc:Fallback>
        </mc:AlternateContent>
      </w:r>
      <w:r w:rsidR="003211DF"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640182A" wp14:editId="7BE22592">
                <wp:simplePos x="0" y="0"/>
                <wp:positionH relativeFrom="margin">
                  <wp:posOffset>2717851</wp:posOffset>
                </wp:positionH>
                <wp:positionV relativeFrom="paragraph">
                  <wp:posOffset>586105</wp:posOffset>
                </wp:positionV>
                <wp:extent cx="3126105" cy="543560"/>
                <wp:effectExtent l="0" t="0" r="0" b="889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1DF" w:rsidRPr="003211DF" w:rsidRDefault="003211DF" w:rsidP="003211D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3211DF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1º De DAW</w:t>
                            </w:r>
                          </w:p>
                          <w:p w:rsidR="003211DF" w:rsidRDefault="003211DF" w:rsidP="003211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0182A" id="Cuadro de texto 2" o:spid="_x0000_s1028" type="#_x0000_t202" style="position:absolute;margin-left:214pt;margin-top:46.15pt;width:246.15pt;height:42.8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" filled="f" stroked="f">
                <v:textbox>
                  <w:txbxContent>
                    <w:p w:rsidR="003211DF" w:rsidRPr="003211DF" w:rsidRDefault="003211DF" w:rsidP="003211DF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 w:rsidRPr="003211DF"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1º De DAW</w:t>
                      </w:r>
                    </w:p>
                    <w:p w:rsidR="003211DF" w:rsidRDefault="003211DF" w:rsidP="003211DF"/>
                  </w:txbxContent>
                </v:textbox>
                <w10:wrap anchorx="margin"/>
              </v:shape>
            </w:pict>
          </mc:Fallback>
        </mc:AlternateContent>
      </w:r>
      <w:sdt>
        <w:sdtPr>
          <w:id w:val="-39901394"/>
          <w:docPartObj>
            <w:docPartGallery w:val="Cover Pages"/>
            <w:docPartUnique/>
          </w:docPartObj>
        </w:sdtPr>
        <w:sdtEndPr/>
        <w:sdtContent>
          <w:r w:rsidR="00906D2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EBE59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211DF" w:rsidRDefault="003211DF" w:rsidP="003211DF">
                                    <w:pPr>
                                      <w:pStyle w:val="Sinespaciado"/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  <w:p w:rsidR="003211DF" w:rsidRPr="003211DF" w:rsidRDefault="003211DF" w:rsidP="003211DF">
                                    <w:pPr>
                                      <w:pStyle w:val="Sinespaciado"/>
                                      <w:ind w:left="4248"/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06D29" w:rsidRDefault="00581340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Packet tracer</w:t>
                                      </w:r>
                                    </w:p>
                                  </w:sdtContent>
                                </w:sdt>
                                <w:p w:rsidR="00906D29" w:rsidRDefault="00906D29">
                                  <w:pPr>
                                    <w:pStyle w:val="Sinespaciado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3EBE590" id="Grupo 48" o:spid="_x0000_s1029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">
                    <v:group id="Grupo 49" o:spid="_x0000_s1030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31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3211DF" w:rsidRDefault="003211DF" w:rsidP="003211DF">
                              <w:pPr>
                                <w:pStyle w:val="Sinespaciado"/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  <w:p w:rsidR="003211DF" w:rsidRPr="003211DF" w:rsidRDefault="003211DF" w:rsidP="003211DF">
                              <w:pPr>
                                <w:pStyle w:val="Sinespaciado"/>
                                <w:ind w:left="4248"/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32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3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4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5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6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7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 id="Cuadro de texto 61" o:spid="_x0000_s1038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06D29" w:rsidRDefault="0058134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Packet tracer</w:t>
                                </w:r>
                              </w:p>
                            </w:sdtContent>
                          </w:sdt>
                          <w:p w:rsidR="00906D29" w:rsidRDefault="00906D29">
                            <w:pPr>
                              <w:pStyle w:val="Sinespaciado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906D29">
            <w:br w:type="page"/>
          </w:r>
        </w:sdtContent>
      </w:sdt>
    </w:p>
    <w:p w:rsidR="00906D29" w:rsidRDefault="00906D29"/>
    <w:p w:rsidR="00906D29" w:rsidRDefault="00906D29">
      <w:pPr>
        <w:sectPr w:rsidR="00906D29" w:rsidSect="00906D2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EA7F1D" w:rsidRDefault="00EA7F1D" w:rsidP="00EA7F1D">
      <w:pPr>
        <w:pStyle w:val="TDC3"/>
        <w:tabs>
          <w:tab w:val="left" w:pos="1946"/>
        </w:tabs>
        <w:ind w:left="0"/>
        <w:rPr>
          <w:rFonts w:cstheme="minorBidi"/>
          <w:i w:val="0"/>
          <w:iCs w:val="0"/>
          <w:sz w:val="22"/>
          <w:szCs w:val="22"/>
          <w:lang w:eastAsia="es-ES"/>
        </w:rPr>
      </w:pPr>
    </w:p>
    <w:p w:rsidR="00EA7F1D" w:rsidRPr="00EA7F1D" w:rsidRDefault="00EA7F1D" w:rsidP="00EA7F1D">
      <w:pPr>
        <w:pStyle w:val="Ttulo"/>
        <w:rPr>
          <w:lang w:eastAsia="es-ES"/>
        </w:rPr>
      </w:pPr>
      <w:r>
        <w:rPr>
          <w:lang w:eastAsia="es-ES"/>
        </w:rPr>
        <w:t>ÍNDICE</w:t>
      </w:r>
    </w:p>
    <w:p w:rsidR="00EA7F1D" w:rsidRDefault="00EA7F1D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lang w:eastAsia="es-ES"/>
        </w:rPr>
        <w:fldChar w:fldCharType="begin"/>
      </w:r>
      <w:r>
        <w:rPr>
          <w:lang w:eastAsia="es-ES"/>
        </w:rPr>
        <w:instrText xml:space="preserve"> TOC \o "1-3" \h \z \u </w:instrText>
      </w:r>
      <w:r>
        <w:rPr>
          <w:lang w:eastAsia="es-ES"/>
        </w:rPr>
        <w:fldChar w:fldCharType="separate"/>
      </w:r>
      <w:hyperlink w:anchor="_Toc146305052" w:history="1">
        <w:r w:rsidRPr="008204E2">
          <w:rPr>
            <w:rStyle w:val="Hipervnculo"/>
            <w:noProof/>
          </w:rPr>
          <w:t>Título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_Toc146305052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134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A7F1D" w:rsidRDefault="00A75F5A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46305053" w:history="1">
        <w:r w:rsidR="00EA7F1D" w:rsidRPr="008204E2">
          <w:rPr>
            <w:rStyle w:val="Hipervnculo"/>
            <w:noProof/>
          </w:rPr>
          <w:t>Subtítulo</w:t>
        </w:r>
        <w:r w:rsidR="00EA7F1D">
          <w:rPr>
            <w:noProof/>
            <w:webHidden/>
          </w:rPr>
          <w:tab/>
        </w:r>
        <w:r w:rsidR="00EA7F1D">
          <w:rPr>
            <w:noProof/>
            <w:webHidden/>
          </w:rPr>
          <w:fldChar w:fldCharType="begin"/>
        </w:r>
        <w:r w:rsidR="00EA7F1D">
          <w:rPr>
            <w:noProof/>
            <w:webHidden/>
          </w:rPr>
          <w:instrText xml:space="preserve"> PAGEREF _Toc146305053 \h </w:instrText>
        </w:r>
        <w:r w:rsidR="00EA7F1D">
          <w:rPr>
            <w:noProof/>
            <w:webHidden/>
          </w:rPr>
        </w:r>
        <w:r w:rsidR="00EA7F1D">
          <w:rPr>
            <w:noProof/>
            <w:webHidden/>
          </w:rPr>
          <w:fldChar w:fldCharType="separate"/>
        </w:r>
        <w:r w:rsidR="00581340">
          <w:rPr>
            <w:noProof/>
            <w:webHidden/>
          </w:rPr>
          <w:t>1</w:t>
        </w:r>
        <w:r w:rsidR="00EA7F1D">
          <w:rPr>
            <w:noProof/>
            <w:webHidden/>
          </w:rPr>
          <w:fldChar w:fldCharType="end"/>
        </w:r>
      </w:hyperlink>
    </w:p>
    <w:p w:rsidR="00EA7F1D" w:rsidRPr="00EA7F1D" w:rsidRDefault="00EA7F1D" w:rsidP="00EA7F1D">
      <w:pPr>
        <w:rPr>
          <w:lang w:eastAsia="es-ES"/>
        </w:rPr>
      </w:pPr>
      <w:r>
        <w:rPr>
          <w:lang w:eastAsia="es-ES"/>
        </w:rPr>
        <w:fldChar w:fldCharType="end"/>
      </w:r>
    </w:p>
    <w:p w:rsidR="00EA7F1D" w:rsidRDefault="00EA7F1D" w:rsidP="00581340">
      <w:pPr>
        <w:pStyle w:val="Ttulo1"/>
      </w:pPr>
      <w:r w:rsidRPr="00EA7F1D">
        <w:rPr>
          <w:lang w:eastAsia="es-ES"/>
        </w:rPr>
        <w:br w:type="page"/>
      </w:r>
      <w:r w:rsidR="00581340">
        <w:lastRenderedPageBreak/>
        <w:t>Primera Aplicación</w:t>
      </w:r>
    </w:p>
    <w:p w:rsidR="00581340" w:rsidRDefault="00581340" w:rsidP="00581340">
      <w:pPr>
        <w:pStyle w:val="Texto"/>
      </w:pPr>
      <w:r>
        <w:t>Para la primera, debemos de colocar 3 ordenadores y un switch</w:t>
      </w:r>
    </w:p>
    <w:p w:rsidR="00581340" w:rsidRDefault="00581340" w:rsidP="00581340">
      <w:pPr>
        <w:pStyle w:val="Texto"/>
        <w:jc w:val="center"/>
      </w:pPr>
      <w:r w:rsidRPr="00581340">
        <w:drawing>
          <wp:inline distT="0" distB="0" distL="0" distR="0" wp14:anchorId="2CEA95C3" wp14:editId="0376967F">
            <wp:extent cx="3726503" cy="1943268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340" w:rsidRDefault="00581340" w:rsidP="00581340">
      <w:pPr>
        <w:pStyle w:val="Texto"/>
      </w:pPr>
      <w:r>
        <w:t xml:space="preserve">La línea negra que los une es un cable de cobre directo </w:t>
      </w:r>
    </w:p>
    <w:p w:rsidR="00581340" w:rsidRDefault="00581340" w:rsidP="00581340">
      <w:pPr>
        <w:pStyle w:val="Tex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78105</wp:posOffset>
                </wp:positionV>
                <wp:extent cx="323850" cy="336550"/>
                <wp:effectExtent l="0" t="0" r="19050" b="254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65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46A9E" id="Rectángulo 6" o:spid="_x0000_s1026" style="position:absolute;margin-left:88.95pt;margin-top:6.15pt;width:25.5pt;height:2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" filled="f" strokecolor="red">
                <v:stroke joinstyle="round"/>
              </v:rect>
            </w:pict>
          </mc:Fallback>
        </mc:AlternateContent>
      </w:r>
      <w:r w:rsidRPr="00581340">
        <w:drawing>
          <wp:inline distT="0" distB="0" distL="0" distR="0" wp14:anchorId="71BE541B" wp14:editId="110497E1">
            <wp:extent cx="4404742" cy="906859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340" w:rsidRDefault="00581340" w:rsidP="00581340">
      <w:pPr>
        <w:pStyle w:val="Texto"/>
      </w:pPr>
      <w:r>
        <w:t>Y están interconectados por el puerto “</w:t>
      </w:r>
      <w:proofErr w:type="spellStart"/>
      <w:r>
        <w:t>Fast</w:t>
      </w:r>
      <w:proofErr w:type="spellEnd"/>
      <w:r>
        <w:t xml:space="preserve"> Ethernet”</w:t>
      </w:r>
      <w:r w:rsidR="002F3468">
        <w:t xml:space="preserve"> similares a los de la imagen:</w:t>
      </w:r>
    </w:p>
    <w:p w:rsidR="00581340" w:rsidRDefault="002F3468" w:rsidP="002F3468">
      <w:pPr>
        <w:pStyle w:val="Texto"/>
        <w:jc w:val="center"/>
      </w:pPr>
      <w:r w:rsidRPr="002F3468">
        <w:drawing>
          <wp:inline distT="0" distB="0" distL="0" distR="0" wp14:anchorId="455A0B17" wp14:editId="57540380">
            <wp:extent cx="1341236" cy="983065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B4" w:rsidRDefault="002F3468" w:rsidP="002F3468">
      <w:pPr>
        <w:pStyle w:val="Texto"/>
      </w:pPr>
      <w:r>
        <w:t>Lo que muestro es el del switch, cada ordenador solo dispone de una tarjeta de red proveniente de su placa base, por lo que solo disponen de un puerto “</w:t>
      </w:r>
      <w:proofErr w:type="spellStart"/>
      <w:r>
        <w:t>Fast</w:t>
      </w:r>
      <w:proofErr w:type="spellEnd"/>
      <w:r>
        <w:t xml:space="preserve"> Ethernet”</w:t>
      </w:r>
    </w:p>
    <w:p w:rsidR="008F48B4" w:rsidRDefault="008F48B4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2F3468" w:rsidRDefault="008F48B4" w:rsidP="008F48B4">
      <w:pPr>
        <w:pStyle w:val="Texto"/>
      </w:pPr>
      <w:r>
        <w:lastRenderedPageBreak/>
        <w:t>Ahora configuraremos las ip de cada ordenador, para ello hacemos click sobre estos</w:t>
      </w:r>
    </w:p>
    <w:p w:rsidR="008F48B4" w:rsidRDefault="008F48B4" w:rsidP="008F48B4">
      <w:pPr>
        <w:pStyle w:val="Texto"/>
      </w:pPr>
      <w:r>
        <w:t>y nos saldrá el siguiente menú:</w:t>
      </w:r>
    </w:p>
    <w:p w:rsidR="008F48B4" w:rsidRDefault="008F48B4" w:rsidP="00B400C2">
      <w:pPr>
        <w:pStyle w:val="Texto"/>
        <w:jc w:val="center"/>
      </w:pPr>
      <w:r w:rsidRPr="008F48B4">
        <w:drawing>
          <wp:inline distT="0" distB="0" distL="0" distR="0" wp14:anchorId="214CDEF8" wp14:editId="0B76488F">
            <wp:extent cx="5064864" cy="5181600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5908" cy="520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B4" w:rsidRDefault="008F48B4" w:rsidP="008F48B4">
      <w:pPr>
        <w:pStyle w:val="Texto"/>
      </w:pPr>
      <w:r>
        <w:t>Debemos de hacer click sobre el que dice “IP Configuration”</w:t>
      </w:r>
    </w:p>
    <w:p w:rsidR="008F48B4" w:rsidRDefault="00B400C2" w:rsidP="008F48B4">
      <w:pPr>
        <w:pStyle w:val="Texto"/>
      </w:pPr>
      <w:r>
        <w:t>Y le colocamos la siguiente IP, la máscara se autorellena sola</w:t>
      </w:r>
    </w:p>
    <w:p w:rsidR="00B400C2" w:rsidRDefault="00B400C2" w:rsidP="00B400C2">
      <w:pPr>
        <w:pStyle w:val="Texto"/>
      </w:pPr>
      <w:r w:rsidRPr="00B400C2">
        <w:drawing>
          <wp:inline distT="0" distB="0" distL="0" distR="0" wp14:anchorId="49C7477E" wp14:editId="16994EBC">
            <wp:extent cx="5400040" cy="19888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96" w:rsidRDefault="00B400C2" w:rsidP="00B400C2">
      <w:pPr>
        <w:pStyle w:val="Texto"/>
      </w:pPr>
      <w:r>
        <w:t xml:space="preserve">Ahora repetimos el </w:t>
      </w:r>
      <w:proofErr w:type="gramStart"/>
      <w:r>
        <w:t>proceso</w:t>
      </w:r>
      <w:proofErr w:type="gramEnd"/>
      <w:r>
        <w:t xml:space="preserve"> pero para el resto de equipos</w:t>
      </w:r>
    </w:p>
    <w:p w:rsidR="00B400C2" w:rsidRDefault="00074496" w:rsidP="00074496">
      <w:pPr>
        <w:pStyle w:val="Texto"/>
      </w:pPr>
      <w:r>
        <w:lastRenderedPageBreak/>
        <w:t xml:space="preserve">Si queremos comprobar la ip del equipo nos vamos a dar click sobre un equipo y nos dirigimos a </w:t>
      </w:r>
    </w:p>
    <w:p w:rsidR="00074496" w:rsidRDefault="00074496" w:rsidP="00074496">
      <w:pPr>
        <w:pStyle w:val="Texto"/>
        <w:jc w:val="center"/>
      </w:pPr>
      <w:r w:rsidRPr="00074496">
        <w:drawing>
          <wp:inline distT="0" distB="0" distL="0" distR="0" wp14:anchorId="73BFB433" wp14:editId="7E187037">
            <wp:extent cx="1402202" cy="1234547"/>
            <wp:effectExtent l="0" t="0" r="762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96" w:rsidRDefault="00074496" w:rsidP="00074496">
      <w:pPr>
        <w:pStyle w:val="Texto"/>
      </w:pPr>
      <w:r>
        <w:t>Estando dentro escribimos “ipconfig” y nos debería de mostrar nuestra dirección</w:t>
      </w:r>
    </w:p>
    <w:p w:rsidR="00105BBB" w:rsidRDefault="00105BBB" w:rsidP="00074496">
      <w:pPr>
        <w:pStyle w:val="Texto"/>
      </w:pPr>
      <w:r w:rsidRPr="00105BBB">
        <w:drawing>
          <wp:inline distT="0" distB="0" distL="0" distR="0" wp14:anchorId="7B8B15F2" wp14:editId="3AAF3482">
            <wp:extent cx="5400040" cy="20643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BBB" w:rsidRDefault="00005719" w:rsidP="00074496">
      <w:pPr>
        <w:pStyle w:val="Texto"/>
      </w:pPr>
      <w:r>
        <w:t>Y ahora comprobamos que podamos comunicarnos con los otros equipos</w:t>
      </w:r>
      <w:r w:rsidR="00512C50">
        <w:t xml:space="preserve"> haciendo uso de la orden ping y la ip de los equipos</w:t>
      </w:r>
    </w:p>
    <w:p w:rsidR="00512C50" w:rsidRDefault="00512C50" w:rsidP="0024229D">
      <w:pPr>
        <w:pStyle w:val="Texto"/>
      </w:pPr>
      <w:r w:rsidRPr="00512C50">
        <w:drawing>
          <wp:inline distT="0" distB="0" distL="0" distR="0" wp14:anchorId="6328E7D0" wp14:editId="733C349C">
            <wp:extent cx="2590800" cy="16459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1035" cy="164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29D" w:rsidRPr="0024229D">
        <w:drawing>
          <wp:inline distT="0" distB="0" distL="0" distR="0" wp14:anchorId="4826D5CF" wp14:editId="543D279D">
            <wp:extent cx="2806700" cy="1630680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6953" cy="163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D54" w:rsidRDefault="0024229D" w:rsidP="0024229D">
      <w:pPr>
        <w:pStyle w:val="Texto"/>
      </w:pPr>
      <w:r>
        <w:t>Y como se puede ver, funciona correctamente</w:t>
      </w:r>
    </w:p>
    <w:p w:rsidR="00406D54" w:rsidRDefault="00406D54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24229D" w:rsidRDefault="00406D54" w:rsidP="00826534">
      <w:pPr>
        <w:pStyle w:val="Ttulo1"/>
      </w:pPr>
      <w:r>
        <w:lastRenderedPageBreak/>
        <w:t>Segunda Aplicación</w:t>
      </w:r>
    </w:p>
    <w:p w:rsidR="00406D54" w:rsidRDefault="00406D54" w:rsidP="0024229D">
      <w:pPr>
        <w:pStyle w:val="Texto"/>
      </w:pPr>
      <w:r>
        <w:t>En esta, debemos de colocar 2 ordenadores conectados a través de un Access point</w:t>
      </w:r>
      <w:r w:rsidR="00ED7F09">
        <w:t>, por lo que, primero debemos de apagar el equipo haciendo click en el botón rojo</w:t>
      </w:r>
    </w:p>
    <w:p w:rsidR="00ED7F09" w:rsidRDefault="00ED7F09" w:rsidP="0024229D">
      <w:pPr>
        <w:pStyle w:val="Texto"/>
      </w:pPr>
      <w:r>
        <w:t>Luego, arrastramos la conexión antigua al menú de la izquierda y cuando hagamos click en la interfaz que deseamos colocar, arrastramos hacia el equipo</w:t>
      </w:r>
      <w:r w:rsidR="000508CD">
        <w:t xml:space="preserve"> (primero flecha azul, segundo flecha verde y por </w:t>
      </w:r>
      <w:proofErr w:type="gramStart"/>
      <w:r w:rsidR="000508CD">
        <w:t>ultimo</w:t>
      </w:r>
      <w:proofErr w:type="gramEnd"/>
      <w:r w:rsidR="000508CD">
        <w:t xml:space="preserve"> hacer click en la caja roja de arriba a la izquierda y cuando aparezca la de abajo derecha, arrastrar hacia el ordenador) y cuando ya esté todo en su sitio, encendemos el equipo</w:t>
      </w:r>
    </w:p>
    <w:p w:rsidR="000A3AA5" w:rsidRDefault="000508CD" w:rsidP="0024229D">
      <w:pPr>
        <w:pStyle w:val="Tex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1802765</wp:posOffset>
                </wp:positionH>
                <wp:positionV relativeFrom="paragraph">
                  <wp:posOffset>3495040</wp:posOffset>
                </wp:positionV>
                <wp:extent cx="2559050" cy="1250950"/>
                <wp:effectExtent l="38100" t="38100" r="31750" b="2540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9050" cy="1250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EF7E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141.95pt;margin-top:275.2pt;width:201.5pt;height:98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EAEF40" wp14:editId="48E9583F">
                <wp:simplePos x="0" y="0"/>
                <wp:positionH relativeFrom="column">
                  <wp:posOffset>4164965</wp:posOffset>
                </wp:positionH>
                <wp:positionV relativeFrom="paragraph">
                  <wp:posOffset>4644390</wp:posOffset>
                </wp:positionV>
                <wp:extent cx="1079500" cy="317500"/>
                <wp:effectExtent l="0" t="0" r="25400" b="254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1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91D5D" id="Rectángulo 21" o:spid="_x0000_s1026" style="position:absolute;margin-left:327.95pt;margin-top:365.7pt;width:85pt;height: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713740</wp:posOffset>
                </wp:positionV>
                <wp:extent cx="901700" cy="127000"/>
                <wp:effectExtent l="0" t="0" r="12700" b="254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12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B598F" id="Rectángulo 20" o:spid="_x0000_s1026" style="position:absolute;margin-left:9.45pt;margin-top:56.2pt;width:71pt;height:1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" filled="f" strokecolor="red" strokeweight="1pt"/>
            </w:pict>
          </mc:Fallback>
        </mc:AlternateContent>
      </w:r>
      <w:r w:rsidRPr="000508CD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3507740</wp:posOffset>
                </wp:positionV>
                <wp:extent cx="850900" cy="6350"/>
                <wp:effectExtent l="38100" t="76200" r="0" b="8890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0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E0E5D" id="Conector recto de flecha 19" o:spid="_x0000_s1026" type="#_x0000_t32" style="position:absolute;margin-left:49.95pt;margin-top:276.2pt;width:67pt;height:.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" strokecolor="#70ad47 [3209]" strokeweight=".5pt">
                <v:stroke endarrow="block" joinstyle="miter"/>
              </v:shape>
            </w:pict>
          </mc:Fallback>
        </mc:AlternateContent>
      </w:r>
      <w:r w:rsidR="00ED7F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1879600</wp:posOffset>
                </wp:positionV>
                <wp:extent cx="857250" cy="12700"/>
                <wp:effectExtent l="38100" t="76200" r="0" b="825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ABD29" id="Conector recto de flecha 18" o:spid="_x0000_s1026" type="#_x0000_t32" style="position:absolute;margin-left:179.45pt;margin-top:148pt;width:67.5pt;height:1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ED7F09" w:rsidRPr="00ED7F09">
        <w:drawing>
          <wp:inline distT="0" distB="0" distL="0" distR="0" wp14:anchorId="0AC15C7C" wp14:editId="15AC1C6F">
            <wp:extent cx="5400040" cy="5176520"/>
            <wp:effectExtent l="0" t="0" r="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AA5" w:rsidRDefault="000A3AA5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ED7F09" w:rsidRDefault="000A3AA5" w:rsidP="0024229D">
      <w:pPr>
        <w:pStyle w:val="Texto"/>
      </w:pPr>
      <w:r>
        <w:lastRenderedPageBreak/>
        <w:t>Debemos de repetir el proceso de configuración para el resto de equipos, cuando ya esté todo listo, aparecerán conectados de manera inalámbrica</w:t>
      </w:r>
    </w:p>
    <w:p w:rsidR="000B121D" w:rsidRDefault="000B121D" w:rsidP="000B121D">
      <w:pPr>
        <w:pStyle w:val="Texto"/>
        <w:jc w:val="center"/>
      </w:pPr>
      <w:r w:rsidRPr="000B121D">
        <w:drawing>
          <wp:inline distT="0" distB="0" distL="0" distR="0" wp14:anchorId="527D6E66" wp14:editId="67D4995D">
            <wp:extent cx="3330229" cy="1905165"/>
            <wp:effectExtent l="0" t="0" r="381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AED" w:rsidRDefault="000B121D" w:rsidP="000B121D">
      <w:pPr>
        <w:pStyle w:val="Texto"/>
      </w:pPr>
      <w:r>
        <w:t>Ahora, comprobaremos que se pueden comunicar ambos equipos</w:t>
      </w:r>
    </w:p>
    <w:p w:rsidR="000B121D" w:rsidRPr="000B121D" w:rsidRDefault="00DC4AED" w:rsidP="00DC4AED">
      <w:pPr>
        <w:pStyle w:val="Texto"/>
        <w:jc w:val="center"/>
      </w:pPr>
      <w:r w:rsidRPr="00DC4AED">
        <w:drawing>
          <wp:inline distT="0" distB="0" distL="0" distR="0" wp14:anchorId="13663FC5" wp14:editId="7A5D18DC">
            <wp:extent cx="3734124" cy="4366638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37D" w:rsidRDefault="00CD737D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406D54" w:rsidRDefault="00CD737D" w:rsidP="002232D5">
      <w:pPr>
        <w:pStyle w:val="Ttulo1"/>
      </w:pPr>
      <w:r>
        <w:lastRenderedPageBreak/>
        <w:t>Tercera ap</w:t>
      </w:r>
      <w:bookmarkStart w:id="0" w:name="_GoBack"/>
      <w:bookmarkEnd w:id="0"/>
      <w:r>
        <w:t>licación</w:t>
      </w:r>
    </w:p>
    <w:p w:rsidR="00CD737D" w:rsidRDefault="00CD737D" w:rsidP="0024229D">
      <w:pPr>
        <w:pStyle w:val="Texto"/>
      </w:pPr>
      <w:r>
        <w:t xml:space="preserve">Ahora debemos de interconectar </w:t>
      </w:r>
      <w:r w:rsidR="00F21574">
        <w:t>2 redes, una por cable como la primera y otra inalámbrica como la segunda</w:t>
      </w:r>
    </w:p>
    <w:p w:rsidR="00F21574" w:rsidRPr="00074496" w:rsidRDefault="00F21574" w:rsidP="0024229D">
      <w:pPr>
        <w:pStyle w:val="Texto"/>
      </w:pPr>
    </w:p>
    <w:sectPr w:rsidR="00F21574" w:rsidRPr="00074496" w:rsidSect="002E7155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F5A" w:rsidRDefault="00A75F5A" w:rsidP="00906D29">
      <w:pPr>
        <w:spacing w:after="0" w:line="240" w:lineRule="auto"/>
      </w:pPr>
      <w:r>
        <w:separator/>
      </w:r>
    </w:p>
  </w:endnote>
  <w:endnote w:type="continuationSeparator" w:id="0">
    <w:p w:rsidR="00A75F5A" w:rsidRDefault="00A75F5A" w:rsidP="00906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7C8" w:rsidRDefault="00A877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1DF" w:rsidRDefault="003211DF">
    <w:pPr>
      <w:pStyle w:val="Piedepgina"/>
      <w:jc w:val="center"/>
      <w:rPr>
        <w:caps/>
        <w:color w:val="4472C4" w:themeColor="accent1"/>
      </w:rPr>
    </w:pPr>
  </w:p>
  <w:p w:rsidR="00906D29" w:rsidRDefault="00906D29" w:rsidP="00906D29">
    <w:pPr>
      <w:pStyle w:val="Piedepgina"/>
      <w:tabs>
        <w:tab w:val="clear" w:pos="4252"/>
        <w:tab w:val="clear" w:pos="8504"/>
        <w:tab w:val="left" w:pos="3581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D29" w:rsidRDefault="00906D29">
    <w:pPr>
      <w:pStyle w:val="Encabezado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tab/>
    </w:r>
    <w:r>
      <w:rPr>
        <w:noProof/>
        <w:color w:val="4472C4" w:themeColor="accent1"/>
      </w:rPr>
      <w:tab/>
    </w:r>
    <w:r w:rsidRPr="00906D29">
      <w:rPr>
        <w:noProof/>
        <w:color w:val="4472C4" w:themeColor="accent1"/>
      </w:rPr>
      <w:t>1</w:t>
    </w:r>
  </w:p>
  <w:p w:rsidR="00906D29" w:rsidRDefault="00906D29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1DF" w:rsidRPr="00A877C8" w:rsidRDefault="003211DF" w:rsidP="00CA45C1">
    <w:pPr>
      <w:pStyle w:val="Piedepgina"/>
      <w:shd w:val="clear" w:color="auto" w:fill="4472C4" w:themeFill="accent1"/>
      <w:jc w:val="center"/>
      <w:rPr>
        <w:rFonts w:ascii="Times New Roman" w:hAnsi="Times New Roman" w:cs="Times New Roman"/>
        <w:b/>
        <w:caps/>
        <w:color w:val="FFFFFF" w:themeColor="background1"/>
        <w:sz w:val="24"/>
      </w:rPr>
    </w:pP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begin"/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instrText>PAGE   \* MERGEFORMAT</w:instrText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separate"/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t>2</w:t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F5A" w:rsidRDefault="00A75F5A" w:rsidP="00906D29">
      <w:pPr>
        <w:spacing w:after="0" w:line="240" w:lineRule="auto"/>
      </w:pPr>
      <w:r>
        <w:separator/>
      </w:r>
    </w:p>
  </w:footnote>
  <w:footnote w:type="continuationSeparator" w:id="0">
    <w:p w:rsidR="00A75F5A" w:rsidRDefault="00A75F5A" w:rsidP="00906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7C8" w:rsidRDefault="00A877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7C8" w:rsidRDefault="00A877C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D29" w:rsidRDefault="00906D29">
    <w:pPr>
      <w:pStyle w:val="Encabezado"/>
    </w:pPr>
    <w:r>
      <w:t>1ºDAW</w:t>
    </w:r>
    <w:r>
      <w:tab/>
    </w:r>
    <w:r>
      <w:tab/>
      <w:t>Adrián Tirado Ramos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BCD" w:rsidRPr="00A877C8" w:rsidRDefault="00F52BCD" w:rsidP="00CA45C1">
    <w:pPr>
      <w:pStyle w:val="Encabezado"/>
      <w:shd w:val="clear" w:color="auto" w:fill="4472C4" w:themeFill="accent1"/>
      <w:rPr>
        <w:rFonts w:ascii="Times New Roman" w:hAnsi="Times New Roman" w:cs="Times New Roman"/>
        <w:b/>
        <w:color w:val="FFFFFF" w:themeColor="background1"/>
        <w:sz w:val="24"/>
      </w:rPr>
    </w:pPr>
    <w:r w:rsidRPr="00A877C8">
      <w:rPr>
        <w:rFonts w:ascii="Times New Roman" w:hAnsi="Times New Roman" w:cs="Times New Roman"/>
        <w:b/>
        <w:color w:val="FFFFFF" w:themeColor="background1"/>
        <w:sz w:val="24"/>
      </w:rPr>
      <w:t>1ºDAW</w:t>
    </w:r>
    <w:r w:rsidRPr="00A877C8">
      <w:rPr>
        <w:rFonts w:ascii="Times New Roman" w:hAnsi="Times New Roman" w:cs="Times New Roman"/>
        <w:b/>
        <w:color w:val="FFFFFF" w:themeColor="background1"/>
        <w:sz w:val="24"/>
      </w:rPr>
      <w:tab/>
    </w:r>
    <w:r w:rsidRPr="00A877C8">
      <w:rPr>
        <w:rFonts w:ascii="Times New Roman" w:hAnsi="Times New Roman" w:cs="Times New Roman"/>
        <w:b/>
        <w:color w:val="FFFFFF" w:themeColor="background1"/>
        <w:sz w:val="24"/>
      </w:rPr>
      <w:tab/>
      <w:t>Adrián Tirado Ramos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40"/>
    <w:rsid w:val="00005719"/>
    <w:rsid w:val="000508CD"/>
    <w:rsid w:val="00074496"/>
    <w:rsid w:val="000A3AA5"/>
    <w:rsid w:val="000B121D"/>
    <w:rsid w:val="00105BBB"/>
    <w:rsid w:val="001F2A67"/>
    <w:rsid w:val="002232D5"/>
    <w:rsid w:val="0024229D"/>
    <w:rsid w:val="00263AC1"/>
    <w:rsid w:val="0028638C"/>
    <w:rsid w:val="002E7155"/>
    <w:rsid w:val="002F3468"/>
    <w:rsid w:val="003211DF"/>
    <w:rsid w:val="0040124F"/>
    <w:rsid w:val="00406D54"/>
    <w:rsid w:val="00510F45"/>
    <w:rsid w:val="00512C50"/>
    <w:rsid w:val="00581340"/>
    <w:rsid w:val="006F3827"/>
    <w:rsid w:val="00716F80"/>
    <w:rsid w:val="007B7819"/>
    <w:rsid w:val="00826534"/>
    <w:rsid w:val="008F48B4"/>
    <w:rsid w:val="00906D29"/>
    <w:rsid w:val="00977CDD"/>
    <w:rsid w:val="00A75F5A"/>
    <w:rsid w:val="00A877C8"/>
    <w:rsid w:val="00AA5AA9"/>
    <w:rsid w:val="00AB6999"/>
    <w:rsid w:val="00B400C2"/>
    <w:rsid w:val="00C03BA2"/>
    <w:rsid w:val="00CA45C1"/>
    <w:rsid w:val="00CD737D"/>
    <w:rsid w:val="00DC4AED"/>
    <w:rsid w:val="00DE6CFB"/>
    <w:rsid w:val="00E7637D"/>
    <w:rsid w:val="00EA7F1D"/>
    <w:rsid w:val="00ED6662"/>
    <w:rsid w:val="00ED7F09"/>
    <w:rsid w:val="00F21574"/>
    <w:rsid w:val="00F24305"/>
    <w:rsid w:val="00F25F00"/>
    <w:rsid w:val="00F5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9298C2"/>
  <w15:chartTrackingRefBased/>
  <w15:docId w15:val="{249369F6-A055-46E2-B2B1-31A576EB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rsid w:val="00581340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7F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06D2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6D29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06D2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0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D29"/>
  </w:style>
  <w:style w:type="paragraph" w:styleId="Piedepgina">
    <w:name w:val="footer"/>
    <w:basedOn w:val="Normal"/>
    <w:link w:val="PiedepginaCar"/>
    <w:uiPriority w:val="99"/>
    <w:unhideWhenUsed/>
    <w:rsid w:val="0090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D29"/>
  </w:style>
  <w:style w:type="paragraph" w:customStyle="1" w:styleId="Texto">
    <w:name w:val="Texto"/>
    <w:basedOn w:val="Normal"/>
    <w:link w:val="TextoCar"/>
    <w:qFormat/>
    <w:rsid w:val="00ED6662"/>
    <w:rPr>
      <w:rFonts w:ascii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81340"/>
    <w:rPr>
      <w:rFonts w:ascii="Times New Roman" w:eastAsiaTheme="majorEastAsia" w:hAnsi="Times New Roman" w:cstheme="majorBidi"/>
      <w:b/>
      <w:color w:val="2F5496" w:themeColor="accent1" w:themeShade="BF"/>
      <w:sz w:val="30"/>
      <w:szCs w:val="32"/>
    </w:rPr>
  </w:style>
  <w:style w:type="character" w:customStyle="1" w:styleId="TextoCar">
    <w:name w:val="Texto Car"/>
    <w:basedOn w:val="Fuentedeprrafopredeter"/>
    <w:link w:val="Texto"/>
    <w:rsid w:val="00ED6662"/>
    <w:rPr>
      <w:rFonts w:ascii="Times New Roman" w:hAnsi="Times New Roman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A7F1D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A7F1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A7F1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EA7F1D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A7F1D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EA7F1D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EA7F1D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EA7F1D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A7F1D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EA7F1D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EA7F1D"/>
    <w:pPr>
      <w:spacing w:after="0"/>
      <w:ind w:left="1760"/>
    </w:pPr>
    <w:rPr>
      <w:rFonts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A7F1D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EA7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7F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t\Desktop\modulo\daw1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84E14-7521-4A10-BE5E-2FD3D4FE7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</Template>
  <TotalTime>39</TotalTime>
  <Pages>9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Packet tracer</vt:lpstr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</dc:title>
  <dc:subject/>
  <dc:creator>Adri Tira</dc:creator>
  <cp:keywords/>
  <dc:description/>
  <cp:lastModifiedBy>Adri Tira</cp:lastModifiedBy>
  <cp:revision>20</cp:revision>
  <dcterms:created xsi:type="dcterms:W3CDTF">2024-03-21T14:51:00Z</dcterms:created>
  <dcterms:modified xsi:type="dcterms:W3CDTF">2024-03-21T15:30:00Z</dcterms:modified>
</cp:coreProperties>
</file>